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right w:w="0" w:type="dxa"/>
        </w:tblCellMar>
        <w:tblLook w:val="04A0" w:firstRow="1" w:lastRow="0" w:firstColumn="1" w:lastColumn="0" w:noHBand="0" w:noVBand="1"/>
      </w:tblPr>
      <w:tblGrid>
        <w:gridCol w:w="8640"/>
      </w:tblGrid>
      <w:tr w:rsidR="005F6406" w:rsidRPr="00B719D2" w14:paraId="19F4B3A2" w14:textId="77777777" w:rsidTr="00D973DC">
        <w:tc>
          <w:tcPr>
            <w:tcW w:w="8640" w:type="dxa"/>
          </w:tcPr>
          <w:p w14:paraId="5C072A75" w14:textId="69211DD2" w:rsidR="008420C8" w:rsidRPr="00B719D2" w:rsidRDefault="00B36759" w:rsidP="001E38FE">
            <w:pPr>
              <w:pStyle w:val="hpecovertitle"/>
            </w:pPr>
            <w:r>
              <w:t>Package A document</w:t>
            </w:r>
            <w:r w:rsidR="00D37418">
              <w:t xml:space="preserve"> for customer A</w:t>
            </w:r>
          </w:p>
        </w:tc>
      </w:tr>
      <w:tr w:rsidR="005F6406" w:rsidRPr="00B719D2" w14:paraId="7E5981D0" w14:textId="77777777" w:rsidTr="00D973DC">
        <w:tc>
          <w:tcPr>
            <w:tcW w:w="8640" w:type="dxa"/>
            <w:tcMar>
              <w:top w:w="432" w:type="dxa"/>
            </w:tcMar>
          </w:tcPr>
          <w:p w14:paraId="5B9BFB42" w14:textId="77777777" w:rsidR="008420C8" w:rsidRPr="00B719D2" w:rsidRDefault="008420C8" w:rsidP="008420C8">
            <w:pPr>
              <w:pStyle w:val="hpecoverinfo"/>
            </w:pPr>
            <w:r w:rsidRPr="00B719D2">
              <w:t>Division—V</w:t>
            </w:r>
            <w:r w:rsidRPr="005A175F">
              <w:t xml:space="preserve"> </w:t>
            </w:r>
            <w:r w:rsidRPr="00B719D2">
              <w:t>1.0</w:t>
            </w:r>
          </w:p>
          <w:p w14:paraId="0A02EFAB" w14:textId="77777777" w:rsidR="008420C8" w:rsidRPr="00B719D2" w:rsidRDefault="008420C8" w:rsidP="008420C8">
            <w:pPr>
              <w:pStyle w:val="hpecoverinfo"/>
            </w:pPr>
            <w:r w:rsidRPr="00B719D2">
              <w:t>Month 00, 0000</w:t>
            </w:r>
          </w:p>
          <w:p w14:paraId="2DB11AAF" w14:textId="77777777" w:rsidR="00233079" w:rsidRPr="00233079" w:rsidRDefault="00C01B16" w:rsidP="00C01B16">
            <w:pPr>
              <w:pStyle w:val="hpecoverinfo"/>
              <w:rPr>
                <w:color w:val="00B388" w:themeColor="background2"/>
              </w:rPr>
            </w:pPr>
            <w:r>
              <w:rPr>
                <w:rStyle w:val="hpegreen"/>
              </w:rPr>
              <w:t>RFP Lorem ipsum dolor sit</w:t>
            </w:r>
          </w:p>
        </w:tc>
      </w:tr>
    </w:tbl>
    <w:p w14:paraId="4AD60B63" w14:textId="77777777" w:rsidR="006709D6" w:rsidRPr="00B719D2" w:rsidRDefault="006709D6" w:rsidP="006709D6"/>
    <w:p w14:paraId="107FB480" w14:textId="77777777" w:rsidR="00733240" w:rsidRPr="00B719D2" w:rsidRDefault="00733240" w:rsidP="006709D6">
      <w:pPr>
        <w:sectPr w:rsidR="00733240" w:rsidRPr="00B719D2" w:rsidSect="00064800">
          <w:headerReference w:type="even" r:id="rId8"/>
          <w:headerReference w:type="default" r:id="rId9"/>
          <w:footerReference w:type="even" r:id="rId10"/>
          <w:footerReference w:type="default" r:id="rId11"/>
          <w:headerReference w:type="first" r:id="rId12"/>
          <w:footerReference w:type="first" r:id="rId13"/>
          <w:pgSz w:w="11909" w:h="16834" w:code="9"/>
          <w:pgMar w:top="4608" w:right="1627" w:bottom="1728" w:left="1627" w:header="1584" w:footer="1728"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right w:w="0" w:type="dxa"/>
        </w:tblCellMar>
        <w:tblLook w:val="04A0" w:firstRow="1" w:lastRow="0" w:firstColumn="1" w:lastColumn="0" w:noHBand="0" w:noVBand="1"/>
      </w:tblPr>
      <w:tblGrid>
        <w:gridCol w:w="8640"/>
      </w:tblGrid>
      <w:tr w:rsidR="00E6005B" w:rsidRPr="00B719D2" w14:paraId="3CBC524F" w14:textId="77777777" w:rsidTr="00D973DC">
        <w:tc>
          <w:tcPr>
            <w:tcW w:w="8640" w:type="dxa"/>
          </w:tcPr>
          <w:p w14:paraId="0E3C5CAF" w14:textId="77777777" w:rsidR="00E6005B" w:rsidRPr="00C01B16" w:rsidRDefault="00E6005B" w:rsidP="00C01B16">
            <w:pPr>
              <w:pStyle w:val="hpecovertitle"/>
              <w:rPr>
                <w:sz w:val="96"/>
                <w:szCs w:val="96"/>
              </w:rPr>
            </w:pPr>
            <w:r w:rsidRPr="00C01B16">
              <w:rPr>
                <w:sz w:val="80"/>
                <w:szCs w:val="80"/>
              </w:rPr>
              <w:lastRenderedPageBreak/>
              <w:t>Document</w:t>
            </w:r>
            <w:r w:rsidRPr="00C01B16">
              <w:rPr>
                <w:noProof/>
                <w:sz w:val="80"/>
                <w:szCs w:val="80"/>
              </w:rPr>
              <w:t xml:space="preserve"> </w:t>
            </w:r>
            <w:r w:rsidRPr="00C01B16">
              <w:rPr>
                <w:sz w:val="80"/>
                <w:szCs w:val="80"/>
              </w:rPr>
              <w:t xml:space="preserve">title is </w:t>
            </w:r>
            <w:r w:rsidR="00C01B16">
              <w:rPr>
                <w:sz w:val="80"/>
                <w:szCs w:val="80"/>
              </w:rPr>
              <w:br/>
            </w:r>
            <w:r w:rsidRPr="00C01B16">
              <w:rPr>
                <w:sz w:val="80"/>
                <w:szCs w:val="80"/>
              </w:rPr>
              <w:t xml:space="preserve">Metric bold between </w:t>
            </w:r>
            <w:r w:rsidRPr="00C01B16">
              <w:rPr>
                <w:sz w:val="80"/>
                <w:szCs w:val="80"/>
              </w:rPr>
              <w:br/>
              <w:t>36pt-65pt.</w:t>
            </w:r>
            <w:r w:rsidR="00C01B16" w:rsidRPr="00C01B16">
              <w:rPr>
                <w:sz w:val="80"/>
                <w:szCs w:val="80"/>
              </w:rPr>
              <w:t xml:space="preserve"> </w:t>
            </w:r>
            <w:r w:rsidR="00C01B16" w:rsidRPr="00C01B16">
              <w:rPr>
                <w:b/>
                <w:bCs/>
                <w:sz w:val="80"/>
                <w:szCs w:val="80"/>
              </w:rPr>
              <w:t>Nulla hendr</w:t>
            </w:r>
            <w:r w:rsidR="00C01B16" w:rsidRPr="00C01B16">
              <w:rPr>
                <w:b/>
                <w:bCs/>
                <w:sz w:val="80"/>
                <w:szCs w:val="80"/>
              </w:rPr>
              <w:br/>
              <w:t>erit diam eget quamsce</w:t>
            </w:r>
            <w:r w:rsidR="00C01B16" w:rsidRPr="00C01B16">
              <w:rPr>
                <w:b/>
                <w:bCs/>
                <w:sz w:val="80"/>
                <w:szCs w:val="80"/>
              </w:rPr>
              <w:br/>
              <w:t>lerisque, teu hend</w:t>
            </w:r>
            <w:r w:rsidR="00C01B16" w:rsidRPr="00C01B16">
              <w:rPr>
                <w:b/>
                <w:bCs/>
                <w:sz w:val="96"/>
                <w:szCs w:val="96"/>
              </w:rPr>
              <w:t>.</w:t>
            </w:r>
          </w:p>
        </w:tc>
      </w:tr>
      <w:tr w:rsidR="00E6005B" w:rsidRPr="00B719D2" w14:paraId="0981861B" w14:textId="77777777" w:rsidTr="00D973DC">
        <w:tc>
          <w:tcPr>
            <w:tcW w:w="8640" w:type="dxa"/>
            <w:tcMar>
              <w:top w:w="432" w:type="dxa"/>
            </w:tcMar>
          </w:tcPr>
          <w:p w14:paraId="1FAE6509" w14:textId="77777777" w:rsidR="00E6005B" w:rsidRPr="00B719D2" w:rsidRDefault="00E6005B" w:rsidP="00C01B16">
            <w:pPr>
              <w:pStyle w:val="hpecoverinfo"/>
            </w:pPr>
            <w:r w:rsidRPr="00B719D2">
              <w:t>Division—V 1.0</w:t>
            </w:r>
          </w:p>
          <w:p w14:paraId="0066D6ED" w14:textId="77777777" w:rsidR="00E6005B" w:rsidRPr="00B719D2" w:rsidRDefault="00E6005B" w:rsidP="00C01B16">
            <w:pPr>
              <w:pStyle w:val="hpecoverinfo"/>
            </w:pPr>
            <w:r w:rsidRPr="00B719D2">
              <w:t>Month 00, 0000</w:t>
            </w:r>
          </w:p>
          <w:p w14:paraId="044FEE9C" w14:textId="77777777" w:rsidR="00E6005B" w:rsidRPr="00233079" w:rsidRDefault="00C01B16" w:rsidP="00C01B16">
            <w:pPr>
              <w:pStyle w:val="hpecoverinfo"/>
              <w:rPr>
                <w:color w:val="00B388" w:themeColor="background2"/>
              </w:rPr>
            </w:pPr>
            <w:r>
              <w:rPr>
                <w:rStyle w:val="hpegreen"/>
              </w:rPr>
              <w:t>RFP Lorem ipsum dolor sit</w:t>
            </w:r>
          </w:p>
        </w:tc>
      </w:tr>
    </w:tbl>
    <w:p w14:paraId="49027AD5" w14:textId="77777777" w:rsidR="00C0332C" w:rsidRPr="00B719D2" w:rsidRDefault="00C0332C" w:rsidP="00733240">
      <w:pPr>
        <w:sectPr w:rsidR="00C0332C" w:rsidRPr="00B719D2" w:rsidSect="00064800">
          <w:pgSz w:w="11909" w:h="16834" w:code="9"/>
          <w:pgMar w:top="4608" w:right="1627" w:bottom="1728" w:left="1627" w:header="1584" w:footer="1728" w:gutter="0"/>
          <w:cols w:space="720"/>
          <w:docGrid w:linePitch="360"/>
        </w:sectPr>
      </w:pPr>
    </w:p>
    <w:p w14:paraId="7F2F19CD" w14:textId="77777777" w:rsidR="00EF12F9" w:rsidRPr="00B719D2" w:rsidRDefault="00EF12F9" w:rsidP="00EF12F9">
      <w:pPr>
        <w:pStyle w:val="hpeintrohead"/>
      </w:pPr>
      <w:r w:rsidRPr="00B719D2">
        <w:lastRenderedPageBreak/>
        <w:t xml:space="preserve">Confidentiality </w:t>
      </w:r>
      <w:r w:rsidR="00F5088C" w:rsidRPr="00B719D2">
        <w:t>n</w:t>
      </w:r>
      <w:r w:rsidRPr="00B719D2">
        <w:t>otice</w:t>
      </w:r>
    </w:p>
    <w:p w14:paraId="4CFDBC84" w14:textId="77777777" w:rsidR="00692C62" w:rsidRPr="00692C62" w:rsidRDefault="00692C62" w:rsidP="00692C62">
      <w:pPr>
        <w:pStyle w:val="hpeintrocopy"/>
      </w:pPr>
      <w:r w:rsidRPr="00692C62">
        <w:t>Insert intro copy Metric light 12 pt/14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 vehicula. In arcu sapien, commodo vitae vestibulum nect.</w:t>
      </w:r>
    </w:p>
    <w:p w14:paraId="3D35F549" w14:textId="77777777" w:rsidR="00692C62" w:rsidRPr="00692C62" w:rsidRDefault="00692C62" w:rsidP="00692C62">
      <w:pPr>
        <w:pStyle w:val="hpeintrocopy"/>
      </w:pPr>
      <w:r w:rsidRPr="00692C62">
        <w:t>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 vehicula. In arcu sapien, commodo vitae nect.</w:t>
      </w:r>
    </w:p>
    <w:p w14:paraId="5A0FC97C" w14:textId="77777777" w:rsidR="00692C62" w:rsidRPr="00692C62" w:rsidRDefault="00692C62" w:rsidP="00692C62">
      <w:pPr>
        <w:pStyle w:val="hpeintrocopy"/>
      </w:pPr>
      <w:r w:rsidRPr="00692C62">
        <w:t>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 vehicula. In arcu sapien, commodo vitae nect.</w:t>
      </w:r>
    </w:p>
    <w:p w14:paraId="2AB17D54" w14:textId="77777777" w:rsidR="00692C62" w:rsidRDefault="00692C62" w:rsidP="00692C62">
      <w:pPr>
        <w:pStyle w:val="hpeintrocopy"/>
      </w:pPr>
      <w:r w:rsidRPr="00692C62">
        <w:t>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 vehicula. In arcu sapien, commodo vitae nect.</w:t>
      </w:r>
    </w:p>
    <w:p w14:paraId="7621CCD7" w14:textId="77777777" w:rsidR="008B7910" w:rsidRDefault="008B7910" w:rsidP="00692C62">
      <w:pPr>
        <w:pStyle w:val="hpeintrocopy"/>
      </w:pPr>
    </w:p>
    <w:p w14:paraId="09BC3F55" w14:textId="77777777" w:rsidR="008B7910" w:rsidRDefault="008B7910" w:rsidP="00692C62">
      <w:pPr>
        <w:pStyle w:val="hpeintrocopy"/>
        <w:sectPr w:rsidR="008B7910" w:rsidSect="00064800">
          <w:headerReference w:type="default" r:id="rId14"/>
          <w:footerReference w:type="default" r:id="rId15"/>
          <w:pgSz w:w="11909" w:h="16834" w:code="9"/>
          <w:pgMar w:top="3312" w:right="737" w:bottom="1728" w:left="2520" w:header="720" w:footer="576" w:gutter="0"/>
          <w:cols w:space="720"/>
          <w:docGrid w:linePitch="360"/>
        </w:sectPr>
      </w:pPr>
    </w:p>
    <w:p w14:paraId="15D650A9" w14:textId="77777777" w:rsidR="00732CC6" w:rsidRPr="000C2D09" w:rsidRDefault="00732CC6" w:rsidP="000C2D09">
      <w:pPr>
        <w:pStyle w:val="hpeintrohead"/>
        <w:spacing w:after="0"/>
      </w:pPr>
      <w:r w:rsidRPr="000C2D09">
        <w:lastRenderedPageBreak/>
        <w:t>Template instructions</w:t>
      </w:r>
    </w:p>
    <w:p w14:paraId="59E12063" w14:textId="77777777" w:rsidR="00732CC6" w:rsidRPr="000C2D09" w:rsidRDefault="00732CC6" w:rsidP="000C2D09">
      <w:pPr>
        <w:pStyle w:val="hpedeleteline"/>
      </w:pPr>
      <w:r w:rsidRPr="000C2D09">
        <w:t>Delete this section before using the document for the first time</w:t>
      </w:r>
    </w:p>
    <w:p w14:paraId="2CA44A43" w14:textId="77777777" w:rsidR="000C2D09" w:rsidRDefault="000C2D09" w:rsidP="000C2D09">
      <w:pPr>
        <w:pStyle w:val="hpeintroheadline1"/>
      </w:pPr>
      <w:r>
        <w:t>Type hierarchy</w:t>
      </w:r>
    </w:p>
    <w:p w14:paraId="35C1AD14" w14:textId="77777777" w:rsidR="000C2D09" w:rsidRDefault="000C2D09" w:rsidP="000C2D09">
      <w:pPr>
        <w:pStyle w:val="hpebodycopy"/>
        <w:spacing w:after="200"/>
      </w:pPr>
      <w:r>
        <w:t>Use sentence case for all headlines, subheads and body copy. Physical locations, product names, company names and all proper names should be title case.</w:t>
      </w:r>
    </w:p>
    <w:p w14:paraId="6219AFB5" w14:textId="77777777" w:rsidR="000C2D09" w:rsidRDefault="000C2D09" w:rsidP="000C2D09">
      <w:pPr>
        <w:pStyle w:val="hpebodycopyheader"/>
      </w:pPr>
      <w:r>
        <w:t>Headline</w:t>
      </w:r>
    </w:p>
    <w:p w14:paraId="0E768B9F" w14:textId="77777777" w:rsidR="000C2D09" w:rsidRDefault="000C2D09" w:rsidP="000C2D09">
      <w:pPr>
        <w:pStyle w:val="hpebodycopy"/>
        <w:spacing w:after="200"/>
      </w:pPr>
      <w:r>
        <w:t>Metric Bold, sentence case, stacked, left aligned.</w:t>
      </w:r>
    </w:p>
    <w:p w14:paraId="74D71692" w14:textId="77777777" w:rsidR="000C2D09" w:rsidRDefault="000C2D09" w:rsidP="000C2D09">
      <w:pPr>
        <w:pStyle w:val="hpebodycopyheader"/>
      </w:pPr>
      <w:r>
        <w:t>Section header</w:t>
      </w:r>
    </w:p>
    <w:p w14:paraId="7A89C7A3" w14:textId="77777777" w:rsidR="000C2D09" w:rsidRDefault="000C2D09" w:rsidP="000C2D09">
      <w:pPr>
        <w:pStyle w:val="hpebodycopy"/>
        <w:spacing w:after="200"/>
      </w:pPr>
      <w:r>
        <w:t>Metric Bold, sentence case, stacked, left aligned.</w:t>
      </w:r>
    </w:p>
    <w:p w14:paraId="12BCA7F0" w14:textId="77777777" w:rsidR="000C2D09" w:rsidRDefault="000C2D09" w:rsidP="000C2D09">
      <w:pPr>
        <w:pStyle w:val="hpebodycopyheader"/>
      </w:pPr>
      <w:r>
        <w:t>Header, subhead and body copy</w:t>
      </w:r>
    </w:p>
    <w:p w14:paraId="6A834F11" w14:textId="77777777" w:rsidR="000C2D09" w:rsidRDefault="000C2D09" w:rsidP="000C2D09">
      <w:pPr>
        <w:pStyle w:val="hpebodycopy"/>
        <w:spacing w:after="200"/>
      </w:pPr>
      <w:r>
        <w:t>Metric Light</w:t>
      </w:r>
      <w:r w:rsidR="00126BE8">
        <w:t>/Bold</w:t>
      </w:r>
      <w:r>
        <w:t xml:space="preserve"> (Italic for emphasis), sentence case, stacked, left aligned.</w:t>
      </w:r>
    </w:p>
    <w:p w14:paraId="4A7D37CF" w14:textId="77777777" w:rsidR="000C2D09" w:rsidRDefault="000C2D09" w:rsidP="000C2D09">
      <w:pPr>
        <w:pStyle w:val="hpeintroheadline1"/>
      </w:pPr>
      <w:r>
        <w:t>File naming convention for new documents</w:t>
      </w:r>
    </w:p>
    <w:p w14:paraId="40D2EAF9" w14:textId="77777777" w:rsidR="000C2D09" w:rsidRDefault="000C2D09" w:rsidP="000C2D09">
      <w:pPr>
        <w:pStyle w:val="hpebodycopy"/>
        <w:spacing w:after="200"/>
      </w:pPr>
      <w:r>
        <w:t xml:space="preserve">To maintain consistency and continuity, be sure the file name of your Word document reflects the document type </w:t>
      </w:r>
      <w:r>
        <w:br/>
        <w:t>(e.g., Technical proposal, Technical documentation) selected.</w:t>
      </w:r>
    </w:p>
    <w:p w14:paraId="768D2613" w14:textId="77777777" w:rsidR="000C2D09" w:rsidRDefault="000C2D09" w:rsidP="000C2D09">
      <w:pPr>
        <w:pStyle w:val="hpeintroheadline1"/>
      </w:pPr>
      <w:r>
        <w:t>Collateral considerations</w:t>
      </w:r>
    </w:p>
    <w:p w14:paraId="1FFA9C04" w14:textId="77777777" w:rsidR="000C2D09" w:rsidRDefault="000C2D09" w:rsidP="000C2D09">
      <w:pPr>
        <w:pStyle w:val="hpebodycopyheader"/>
      </w:pPr>
      <w:r>
        <w:t>Adjusting font size and leading (for translation only)</w:t>
      </w:r>
    </w:p>
    <w:p w14:paraId="6C401BB1" w14:textId="77777777" w:rsidR="000C2D09" w:rsidRDefault="000C2D09" w:rsidP="000C2D09">
      <w:pPr>
        <w:pStyle w:val="hpebodycopy"/>
        <w:spacing w:after="200"/>
      </w:pPr>
      <w:r>
        <w:t xml:space="preserve">Font size and leading can be reduced or increased by </w:t>
      </w:r>
      <w:r w:rsidRPr="00BA799A">
        <w:t>2 points maximum</w:t>
      </w:r>
      <w:r>
        <w:t xml:space="preserve"> to adjust for translations.</w:t>
      </w:r>
    </w:p>
    <w:p w14:paraId="7273581F" w14:textId="77777777" w:rsidR="000C2D09" w:rsidRDefault="000C2D09" w:rsidP="000C2D09">
      <w:pPr>
        <w:pStyle w:val="hpebodycopyheader"/>
      </w:pPr>
      <w:r>
        <w:t>Footnotes and disclaimers</w:t>
      </w:r>
    </w:p>
    <w:p w14:paraId="4E08A328" w14:textId="77777777" w:rsidR="000C2D09" w:rsidRDefault="000C2D09" w:rsidP="000C2D09">
      <w:pPr>
        <w:pStyle w:val="hpebodycopy"/>
        <w:spacing w:after="200"/>
      </w:pPr>
      <w:r>
        <w:t xml:space="preserve">Footnotes should appear on the same page they are noted in the text. The size of disclaimers can </w:t>
      </w:r>
      <w:r w:rsidR="00BC1E94">
        <w:br/>
      </w:r>
      <w:r>
        <w:t>be adjusted in the template when necessary.</w:t>
      </w:r>
    </w:p>
    <w:p w14:paraId="3C682626" w14:textId="77777777" w:rsidR="000C2D09" w:rsidRDefault="000C2D09" w:rsidP="000C2D09">
      <w:pPr>
        <w:pStyle w:val="hpebodycopyheader"/>
      </w:pPr>
      <w:r>
        <w:t>Additional pages</w:t>
      </w:r>
    </w:p>
    <w:p w14:paraId="028C59DF" w14:textId="77777777" w:rsidR="000C2D09" w:rsidRDefault="000C2D09" w:rsidP="000C2D09">
      <w:pPr>
        <w:pStyle w:val="hpebodycopy"/>
      </w:pPr>
      <w:r>
        <w:t>All interior pages are intended to flow from the introduction page. To create interior pages, duplicate the introductory page and replace the headline and introductory paragraph with an image or body copy. For odd-number page counts, additional pages may be created using full-color backgrounds with key messages or quotes. This helps maintain an even page count for printing purposes.</w:t>
      </w:r>
      <w:r w:rsidRPr="00B719D2">
        <w:t xml:space="preserve"> </w:t>
      </w:r>
    </w:p>
    <w:p w14:paraId="5D608039" w14:textId="77777777" w:rsidR="00733240" w:rsidRPr="00B719D2" w:rsidRDefault="00733240" w:rsidP="000C2D09">
      <w:pPr>
        <w:pStyle w:val="hpebodycopy"/>
      </w:pPr>
      <w:r w:rsidRPr="00B719D2">
        <w:br w:type="page"/>
      </w:r>
    </w:p>
    <w:p w14:paraId="5A23FE19" w14:textId="77777777" w:rsidR="00732CC6" w:rsidRPr="00B719D2" w:rsidRDefault="00732CC6" w:rsidP="009E6245">
      <w:pPr>
        <w:pStyle w:val="hpeintrohead"/>
        <w:spacing w:after="0"/>
      </w:pPr>
      <w:r w:rsidRPr="00B719D2">
        <w:lastRenderedPageBreak/>
        <w:t>Template instructions</w:t>
      </w:r>
    </w:p>
    <w:p w14:paraId="31D7EB6F" w14:textId="77777777" w:rsidR="00732CC6" w:rsidRPr="00B719D2" w:rsidRDefault="00732CC6" w:rsidP="007E13E2">
      <w:pPr>
        <w:pStyle w:val="hpedeleteline"/>
      </w:pPr>
      <w:r w:rsidRPr="00B719D2">
        <w:t xml:space="preserve">Delete this section before using the </w:t>
      </w:r>
      <w:r w:rsidRPr="007E13E2">
        <w:t>document</w:t>
      </w:r>
      <w:r w:rsidRPr="00B719D2">
        <w:t xml:space="preserve"> for the first time</w:t>
      </w:r>
    </w:p>
    <w:p w14:paraId="436FDFCF" w14:textId="77777777" w:rsidR="00F83FE1" w:rsidRPr="00F83FE1" w:rsidRDefault="00F83FE1" w:rsidP="00F83FE1">
      <w:pPr>
        <w:pStyle w:val="hpeintroheadline1"/>
      </w:pPr>
      <w:r w:rsidRPr="00F83FE1">
        <w:t>Using Microsoft Word template</w:t>
      </w:r>
    </w:p>
    <w:p w14:paraId="35E9E3EA" w14:textId="77777777" w:rsidR="00F83FE1" w:rsidRPr="00F83FE1" w:rsidRDefault="00F83FE1" w:rsidP="00F83FE1">
      <w:pPr>
        <w:pStyle w:val="hpebodycopy"/>
      </w:pPr>
      <w:r w:rsidRPr="00F83FE1">
        <w:t>The Microsoft Word templates provided here include placeholder copy and images. They are for guidance and inspiration only. We recommend that you replace placeholder copy and images with real copy and images, one section at a time, to familiarize yourself with the template. Different types of text within a document such as headlines, subheads and body copy each have their own pre-set style within the template. Apply these styles when formatting text, especially when inserting text from a different document.</w:t>
      </w:r>
    </w:p>
    <w:p w14:paraId="68D94812" w14:textId="77777777" w:rsidR="00F83FE1" w:rsidRDefault="00F83FE1" w:rsidP="00F83FE1">
      <w:pPr>
        <w:pStyle w:val="hpebodycopy"/>
      </w:pPr>
      <w:r w:rsidRPr="00F83FE1">
        <w:t>Be sure to update the header, the product, solution or service. To import images, right-click and select “Change Picture” to swap out placeholders for your preferred images. Since some of the documents in the collateral system have different headers and footers for different pages within the same document (for example, the last page is different from all the other pages), do not delete the section breaks included in the template since that will produce incorrect and inconsistent results.</w:t>
      </w:r>
    </w:p>
    <w:p w14:paraId="72AEBFFD" w14:textId="77777777" w:rsidR="00F60A99" w:rsidRPr="00F60A99" w:rsidRDefault="00F60A99" w:rsidP="00F60A99">
      <w:pPr>
        <w:pStyle w:val="hpebodycopyheader"/>
      </w:pPr>
      <w:r w:rsidRPr="00F60A99">
        <w:t>Footnotes</w:t>
      </w:r>
    </w:p>
    <w:p w14:paraId="35084ADE" w14:textId="77777777" w:rsidR="00F60A99" w:rsidRPr="00F60A99" w:rsidRDefault="00F60A99" w:rsidP="00F60A99">
      <w:pPr>
        <w:pStyle w:val="hpebodycopy"/>
      </w:pPr>
      <w:r w:rsidRPr="00F60A99">
        <w:t xml:space="preserve">Use References&gt;Insert Footnote to add </w:t>
      </w:r>
      <w:r w:rsidR="00444F86">
        <w:t>a numeral reference</w:t>
      </w:r>
      <w:r w:rsidRPr="00F60A99">
        <w:t xml:space="preserve"> in </w:t>
      </w:r>
      <w:r w:rsidR="00444F86">
        <w:t xml:space="preserve">the </w:t>
      </w:r>
      <w:r w:rsidRPr="00F60A99">
        <w:t>body text. The corresponding footnote will appear at the bottom of the page.</w:t>
      </w:r>
    </w:p>
    <w:p w14:paraId="1A2CE72A" w14:textId="77777777" w:rsidR="00F60A99" w:rsidRPr="00F60A99" w:rsidRDefault="00F60A99" w:rsidP="00F60A99">
      <w:pPr>
        <w:pStyle w:val="hpebodycopyheader"/>
      </w:pPr>
      <w:r w:rsidRPr="00F60A99">
        <w:t>Figure captions and table captions</w:t>
      </w:r>
    </w:p>
    <w:p w14:paraId="47ACF8CB" w14:textId="77777777" w:rsidR="00F60A99" w:rsidRPr="00F60A99" w:rsidRDefault="00F60A99" w:rsidP="00F60A99">
      <w:pPr>
        <w:pStyle w:val="hpebodycopy"/>
      </w:pPr>
      <w:r w:rsidRPr="00F60A99">
        <w:t>For figure and table captions, use custom styles to format the text (hp</w:t>
      </w:r>
      <w:r w:rsidR="00C95766">
        <w:t>e</w:t>
      </w:r>
      <w:r w:rsidRPr="00F60A99">
        <w:t>_table_caption, hp</w:t>
      </w:r>
      <w:r w:rsidR="00C95766">
        <w:t>e</w:t>
      </w:r>
      <w:r w:rsidRPr="00F60A99">
        <w:t>_figure_caption). The numbers will automatically increase sequentially. Do not use References&gt;Insert Caption.</w:t>
      </w:r>
    </w:p>
    <w:p w14:paraId="51D168F9" w14:textId="77777777" w:rsidR="00F60A99" w:rsidRPr="00F60A99" w:rsidRDefault="00F60A99" w:rsidP="00F60A99">
      <w:pPr>
        <w:pStyle w:val="hpebodycopyheader"/>
      </w:pPr>
      <w:r w:rsidRPr="00F60A99">
        <w:t>Table of contents, List of figures, List of tables</w:t>
      </w:r>
    </w:p>
    <w:p w14:paraId="69B50181" w14:textId="77777777" w:rsidR="00F60A99" w:rsidRPr="00F60A99" w:rsidRDefault="00F60A99" w:rsidP="00F60A99">
      <w:pPr>
        <w:pStyle w:val="hpebodycopy"/>
      </w:pPr>
      <w:r w:rsidRPr="00F60A99">
        <w:t>Table of contents, List of figures and List of tables will automatically format as content is added to the document. Go to “References” and click “Update Table” (or right-click and “Update “Field”) to see changes. Hyperlinks within the document are also created automatically.</w:t>
      </w:r>
    </w:p>
    <w:p w14:paraId="6007A507" w14:textId="77777777" w:rsidR="00F60A99" w:rsidRPr="00F60A99" w:rsidRDefault="00F60A99" w:rsidP="00F60A99">
      <w:pPr>
        <w:pStyle w:val="hpebodycopyheader"/>
      </w:pPr>
      <w:r w:rsidRPr="00F60A99">
        <w:t>Table style</w:t>
      </w:r>
    </w:p>
    <w:p w14:paraId="2052DE5A" w14:textId="77777777" w:rsidR="00F60A99" w:rsidRPr="00F60A99" w:rsidRDefault="00F60A99" w:rsidP="00F60A99">
      <w:pPr>
        <w:pStyle w:val="hpebodycopy"/>
      </w:pPr>
      <w:r w:rsidRPr="00F60A99">
        <w:t>Tables should be the full width of the page within the margins or else align with the left margin. Body copy remains above and below tables. Using the custom table style hp</w:t>
      </w:r>
      <w:r w:rsidR="00C95766">
        <w:t>e</w:t>
      </w:r>
      <w:r w:rsidRPr="00F60A99">
        <w:t>_table will format the basic grid structure, but table text will need to be formatted using the appropriate customs styles (hp</w:t>
      </w:r>
      <w:r w:rsidR="00C95766">
        <w:t>e</w:t>
      </w:r>
      <w:r w:rsidRPr="00F60A99">
        <w:t>_table_heads, hp</w:t>
      </w:r>
      <w:r w:rsidR="00C95766">
        <w:t>e</w:t>
      </w:r>
      <w:r w:rsidRPr="00F60A99">
        <w:t>_table_body). Tables can be modified as needed. See table example in the template for reference: type is aligned left, bold and/or HP</w:t>
      </w:r>
      <w:r w:rsidR="001E38FE">
        <w:t>E</w:t>
      </w:r>
      <w:r w:rsidRPr="00F60A99">
        <w:t xml:space="preserve"> </w:t>
      </w:r>
      <w:r w:rsidR="001E38FE">
        <w:t>green</w:t>
      </w:r>
      <w:r w:rsidRPr="00F60A99">
        <w:t xml:space="preserve"> as needed; line weights are ¼ point.</w:t>
      </w:r>
    </w:p>
    <w:p w14:paraId="2628F03F" w14:textId="77777777" w:rsidR="00CC368C" w:rsidRPr="00B719D2" w:rsidRDefault="00CC368C" w:rsidP="009E6245">
      <w:pPr>
        <w:pStyle w:val="hpebodycopy"/>
      </w:pPr>
    </w:p>
    <w:p w14:paraId="0B957AA8" w14:textId="77777777" w:rsidR="0051667F" w:rsidRPr="00B719D2" w:rsidRDefault="0051667F" w:rsidP="009E6245">
      <w:pPr>
        <w:pStyle w:val="hpebodycopy"/>
        <w:sectPr w:rsidR="0051667F" w:rsidRPr="00B719D2" w:rsidSect="00064800">
          <w:pgSz w:w="11909" w:h="16834" w:code="9"/>
          <w:pgMar w:top="3312" w:right="737" w:bottom="1728" w:left="2520" w:header="720" w:footer="576" w:gutter="0"/>
          <w:cols w:space="720"/>
          <w:docGrid w:linePitch="360"/>
        </w:sectPr>
      </w:pPr>
    </w:p>
    <w:tbl>
      <w:tblPr>
        <w:tblStyle w:val="TableGrid"/>
        <w:tblW w:w="8640"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ayout w:type="fixed"/>
        <w:tblCellMar>
          <w:right w:w="0" w:type="dxa"/>
        </w:tblCellMar>
        <w:tblLook w:val="04A0" w:firstRow="1" w:lastRow="0" w:firstColumn="1" w:lastColumn="0" w:noHBand="0" w:noVBand="1"/>
      </w:tblPr>
      <w:tblGrid>
        <w:gridCol w:w="8640"/>
      </w:tblGrid>
      <w:tr w:rsidR="00F83FE1" w:rsidRPr="00B719D2" w14:paraId="33FBA108" w14:textId="77777777" w:rsidTr="00D973DC">
        <w:trPr>
          <w:trHeight w:hRule="exact" w:val="1008"/>
        </w:trPr>
        <w:tc>
          <w:tcPr>
            <w:tcW w:w="8640" w:type="dxa"/>
            <w:tcBorders>
              <w:top w:val="nil"/>
              <w:bottom w:val="nil"/>
            </w:tcBorders>
            <w:tcMar>
              <w:top w:w="0" w:type="dxa"/>
            </w:tcMar>
          </w:tcPr>
          <w:p w14:paraId="008F2360" w14:textId="77777777" w:rsidR="00DB4EEA" w:rsidRPr="0046054C" w:rsidRDefault="00DB4EEA" w:rsidP="0046054C">
            <w:pPr>
              <w:pStyle w:val="hpeintroheadline2"/>
            </w:pPr>
            <w:r w:rsidRPr="0046054C">
              <w:t xml:space="preserve">Template </w:t>
            </w:r>
            <w:r w:rsidR="00F5088C" w:rsidRPr="0046054C">
              <w:t>i</w:t>
            </w:r>
            <w:r w:rsidRPr="0046054C">
              <w:t>nformation</w:t>
            </w:r>
          </w:p>
          <w:p w14:paraId="0E4CD107" w14:textId="77777777" w:rsidR="00DB4EEA" w:rsidRPr="0046054C" w:rsidRDefault="00DB4EEA" w:rsidP="0046054C">
            <w:pPr>
              <w:pStyle w:val="hpedeleteline"/>
            </w:pPr>
            <w:r w:rsidRPr="0046054C">
              <w:t>Delete this section before using the document for the first time</w:t>
            </w:r>
          </w:p>
        </w:tc>
      </w:tr>
      <w:tr w:rsidR="00F83FE1" w:rsidRPr="00B719D2" w14:paraId="5FE8E282" w14:textId="77777777" w:rsidTr="00D973DC">
        <w:trPr>
          <w:trHeight w:val="288"/>
        </w:trPr>
        <w:tc>
          <w:tcPr>
            <w:tcW w:w="8640" w:type="dxa"/>
            <w:tcBorders>
              <w:top w:val="nil"/>
              <w:bottom w:val="single" w:sz="2" w:space="0" w:color="auto"/>
            </w:tcBorders>
            <w:tcMar>
              <w:top w:w="115" w:type="dxa"/>
              <w:bottom w:w="187" w:type="dxa"/>
            </w:tcMar>
          </w:tcPr>
          <w:p w14:paraId="575D8AAE" w14:textId="77777777" w:rsidR="00DB4EEA" w:rsidRPr="00F83FE1" w:rsidRDefault="00DB4EEA" w:rsidP="00F83FE1">
            <w:pPr>
              <w:pStyle w:val="hpeintrotableheads"/>
            </w:pPr>
            <w:r w:rsidRPr="00F83FE1">
              <w:t>Template title</w:t>
            </w:r>
          </w:p>
          <w:p w14:paraId="3A9E2471" w14:textId="77777777" w:rsidR="00DB4EEA" w:rsidRPr="00F83FE1" w:rsidRDefault="00DB4EEA" w:rsidP="00F83FE1">
            <w:pPr>
              <w:pStyle w:val="hpeintrotablebody"/>
            </w:pPr>
            <w:r w:rsidRPr="00F83FE1">
              <w:t>Proin dolor cubilia sit nostra nisl facilisi mauris</w:t>
            </w:r>
          </w:p>
        </w:tc>
      </w:tr>
      <w:tr w:rsidR="00F83FE1" w:rsidRPr="00B91AA8" w14:paraId="59932B42" w14:textId="77777777" w:rsidTr="00D973DC">
        <w:trPr>
          <w:trHeight w:val="288"/>
        </w:trPr>
        <w:tc>
          <w:tcPr>
            <w:tcW w:w="8640" w:type="dxa"/>
            <w:tcBorders>
              <w:top w:val="single" w:sz="2" w:space="0" w:color="auto"/>
              <w:bottom w:val="single" w:sz="2" w:space="0" w:color="auto"/>
            </w:tcBorders>
            <w:tcMar>
              <w:top w:w="115" w:type="dxa"/>
              <w:bottom w:w="187" w:type="dxa"/>
            </w:tcMar>
          </w:tcPr>
          <w:p w14:paraId="04467ECE" w14:textId="77777777" w:rsidR="00DB4EEA" w:rsidRPr="00F83FE1" w:rsidRDefault="00DB4EEA" w:rsidP="00F83FE1">
            <w:pPr>
              <w:pStyle w:val="hpeintrotableheads"/>
            </w:pPr>
            <w:r w:rsidRPr="00F83FE1">
              <w:t>Process name</w:t>
            </w:r>
          </w:p>
          <w:p w14:paraId="1F7B55B1" w14:textId="77777777" w:rsidR="00DB4EEA" w:rsidRPr="00F83FE1" w:rsidRDefault="00DB4EEA" w:rsidP="00F83FE1">
            <w:pPr>
              <w:pStyle w:val="hpeintrotablebody"/>
            </w:pPr>
            <w:r w:rsidRPr="00F83FE1">
              <w:t>Proin dolor cubilia sit nostra nisl facilisi mauris</w:t>
            </w:r>
          </w:p>
        </w:tc>
      </w:tr>
      <w:tr w:rsidR="00F83FE1" w:rsidRPr="00B719D2" w14:paraId="3E92262C" w14:textId="77777777" w:rsidTr="00D973DC">
        <w:trPr>
          <w:trHeight w:val="288"/>
        </w:trPr>
        <w:tc>
          <w:tcPr>
            <w:tcW w:w="8640" w:type="dxa"/>
            <w:tcBorders>
              <w:top w:val="single" w:sz="2" w:space="0" w:color="auto"/>
              <w:bottom w:val="single" w:sz="2" w:space="0" w:color="auto"/>
            </w:tcBorders>
            <w:tcMar>
              <w:top w:w="115" w:type="dxa"/>
              <w:bottom w:w="187" w:type="dxa"/>
            </w:tcMar>
          </w:tcPr>
          <w:p w14:paraId="7DEF7982" w14:textId="77777777" w:rsidR="00DB4EEA" w:rsidRPr="00F83FE1" w:rsidRDefault="00DB4EEA" w:rsidP="00F83FE1">
            <w:pPr>
              <w:pStyle w:val="hpeintrotableheads"/>
            </w:pPr>
            <w:r w:rsidRPr="00F83FE1">
              <w:t>Prepared by</w:t>
            </w:r>
          </w:p>
          <w:p w14:paraId="67157E10" w14:textId="77777777" w:rsidR="00DB4EEA" w:rsidRPr="00F83FE1" w:rsidRDefault="00DB4EEA" w:rsidP="00F83FE1">
            <w:pPr>
              <w:pStyle w:val="hpeintrotablebody"/>
            </w:pPr>
            <w:r w:rsidRPr="00F83FE1">
              <w:t>Proin dolor cubilia sit nostra nisl facilisi mauris</w:t>
            </w:r>
          </w:p>
        </w:tc>
      </w:tr>
      <w:tr w:rsidR="00F83FE1" w:rsidRPr="00B719D2" w14:paraId="3776C7DD" w14:textId="77777777" w:rsidTr="00D973DC">
        <w:trPr>
          <w:trHeight w:val="288"/>
        </w:trPr>
        <w:tc>
          <w:tcPr>
            <w:tcW w:w="8640" w:type="dxa"/>
            <w:tcBorders>
              <w:top w:val="single" w:sz="2" w:space="0" w:color="auto"/>
              <w:bottom w:val="single" w:sz="2" w:space="0" w:color="auto"/>
            </w:tcBorders>
            <w:tcMar>
              <w:top w:w="115" w:type="dxa"/>
              <w:bottom w:w="187" w:type="dxa"/>
            </w:tcMar>
          </w:tcPr>
          <w:p w14:paraId="07CF3137" w14:textId="77777777" w:rsidR="00DB4EEA" w:rsidRPr="00F83FE1" w:rsidRDefault="00DB4EEA" w:rsidP="00F83FE1">
            <w:pPr>
              <w:pStyle w:val="hpeintrotableheads"/>
            </w:pPr>
            <w:r w:rsidRPr="00F83FE1">
              <w:t>Template owner</w:t>
            </w:r>
          </w:p>
          <w:p w14:paraId="329FCC8B" w14:textId="77777777" w:rsidR="00DB4EEA" w:rsidRPr="00F83FE1" w:rsidRDefault="00DB4EEA" w:rsidP="00F83FE1">
            <w:pPr>
              <w:pStyle w:val="hpeintrotablebody"/>
            </w:pPr>
            <w:r w:rsidRPr="00F83FE1">
              <w:t>Proin dolor cubilia sit nostra nisl facilisi mauris</w:t>
            </w:r>
          </w:p>
        </w:tc>
      </w:tr>
      <w:tr w:rsidR="00F83FE1" w:rsidRPr="00B719D2" w14:paraId="199E0897" w14:textId="77777777" w:rsidTr="00D973DC">
        <w:trPr>
          <w:trHeight w:val="288"/>
        </w:trPr>
        <w:tc>
          <w:tcPr>
            <w:tcW w:w="8640" w:type="dxa"/>
            <w:tcBorders>
              <w:top w:val="single" w:sz="2" w:space="0" w:color="auto"/>
              <w:bottom w:val="single" w:sz="2" w:space="0" w:color="auto"/>
            </w:tcBorders>
            <w:tcMar>
              <w:top w:w="115" w:type="dxa"/>
              <w:bottom w:w="187" w:type="dxa"/>
            </w:tcMar>
          </w:tcPr>
          <w:p w14:paraId="62DE3B2E" w14:textId="77777777" w:rsidR="00DB4EEA" w:rsidRPr="00F83FE1" w:rsidRDefault="00DB4EEA" w:rsidP="00F83FE1">
            <w:pPr>
              <w:pStyle w:val="hpeintrotableheads"/>
            </w:pPr>
            <w:r w:rsidRPr="00F83FE1">
              <w:t>BS ITO process owner</w:t>
            </w:r>
          </w:p>
          <w:p w14:paraId="02914202" w14:textId="77777777" w:rsidR="00DB4EEA" w:rsidRPr="00F83FE1" w:rsidRDefault="00DB4EEA" w:rsidP="00F83FE1">
            <w:pPr>
              <w:pStyle w:val="hpeintrotablebody"/>
            </w:pPr>
            <w:r w:rsidRPr="00F83FE1">
              <w:t>Proin dolor cubilia sit nostra nisl facilisi mauris</w:t>
            </w:r>
          </w:p>
        </w:tc>
      </w:tr>
      <w:tr w:rsidR="00F83FE1" w:rsidRPr="00B719D2" w14:paraId="67465DD8" w14:textId="77777777" w:rsidTr="00D973DC">
        <w:trPr>
          <w:trHeight w:val="288"/>
        </w:trPr>
        <w:tc>
          <w:tcPr>
            <w:tcW w:w="8640" w:type="dxa"/>
            <w:tcBorders>
              <w:top w:val="single" w:sz="2" w:space="0" w:color="auto"/>
              <w:bottom w:val="single" w:sz="2" w:space="0" w:color="auto"/>
            </w:tcBorders>
            <w:tcMar>
              <w:top w:w="115" w:type="dxa"/>
              <w:bottom w:w="187" w:type="dxa"/>
            </w:tcMar>
          </w:tcPr>
          <w:p w14:paraId="5EBC55BC" w14:textId="77777777" w:rsidR="00DB4EEA" w:rsidRPr="00F83FE1" w:rsidRDefault="00DB4EEA" w:rsidP="00F83FE1">
            <w:pPr>
              <w:pStyle w:val="hpeintrotableheads"/>
            </w:pPr>
            <w:r w:rsidRPr="00F83FE1">
              <w:t>Last reviewed date</w:t>
            </w:r>
          </w:p>
          <w:p w14:paraId="7A31E5B6" w14:textId="77777777" w:rsidR="00DB4EEA" w:rsidRPr="00F83FE1" w:rsidRDefault="00DB4EEA" w:rsidP="00F83FE1">
            <w:pPr>
              <w:pStyle w:val="hpeintrotablebody"/>
            </w:pPr>
            <w:r w:rsidRPr="00F83FE1">
              <w:t>Proin dolor cubilia sit nostra nisl facilisi mauris</w:t>
            </w:r>
          </w:p>
        </w:tc>
      </w:tr>
      <w:tr w:rsidR="00F83FE1" w:rsidRPr="00B719D2" w14:paraId="43CBFD63" w14:textId="77777777" w:rsidTr="00D973DC">
        <w:trPr>
          <w:trHeight w:val="288"/>
        </w:trPr>
        <w:tc>
          <w:tcPr>
            <w:tcW w:w="8640" w:type="dxa"/>
            <w:tcBorders>
              <w:top w:val="single" w:sz="2" w:space="0" w:color="auto"/>
              <w:bottom w:val="single" w:sz="2" w:space="0" w:color="auto"/>
            </w:tcBorders>
            <w:tcMar>
              <w:top w:w="115" w:type="dxa"/>
              <w:bottom w:w="187" w:type="dxa"/>
            </w:tcMar>
          </w:tcPr>
          <w:p w14:paraId="118B0283" w14:textId="77777777" w:rsidR="00DB4EEA" w:rsidRPr="00F83FE1" w:rsidRDefault="00DB4EEA" w:rsidP="00F83FE1">
            <w:pPr>
              <w:pStyle w:val="hpeintrotableheads"/>
            </w:pPr>
            <w:r w:rsidRPr="00F83FE1">
              <w:t>Template URL</w:t>
            </w:r>
          </w:p>
          <w:p w14:paraId="1CEC034E" w14:textId="77777777" w:rsidR="00DB4EEA" w:rsidRDefault="00DB4EEA" w:rsidP="0046054C">
            <w:pPr>
              <w:pStyle w:val="hpeintrotablebody"/>
            </w:pPr>
            <w:r w:rsidRPr="00F83FE1">
              <w:t>http://Proin dolor cubilia sit nostra nisl facilisi mauris</w:t>
            </w:r>
          </w:p>
          <w:p w14:paraId="25478527" w14:textId="77777777" w:rsidR="0046054C" w:rsidRPr="00F83FE1" w:rsidRDefault="00DB4EEA" w:rsidP="0046054C">
            <w:pPr>
              <w:pStyle w:val="hpeintrotablebody"/>
            </w:pPr>
            <w:r w:rsidRPr="0046054C">
              <w:t>Proin dolor cubilia sit nostra nisl facilisi mauris</w:t>
            </w:r>
          </w:p>
        </w:tc>
      </w:tr>
      <w:tr w:rsidR="00F83FE1" w:rsidRPr="00B719D2" w14:paraId="26CD5B6F" w14:textId="77777777" w:rsidTr="00D973DC">
        <w:trPr>
          <w:trHeight w:val="288"/>
        </w:trPr>
        <w:tc>
          <w:tcPr>
            <w:tcW w:w="8640" w:type="dxa"/>
            <w:tcBorders>
              <w:top w:val="single" w:sz="2" w:space="0" w:color="auto"/>
              <w:bottom w:val="single" w:sz="2" w:space="0" w:color="auto"/>
            </w:tcBorders>
            <w:tcMar>
              <w:top w:w="115" w:type="dxa"/>
              <w:bottom w:w="187" w:type="dxa"/>
            </w:tcMar>
          </w:tcPr>
          <w:p w14:paraId="03C49F1A" w14:textId="77777777" w:rsidR="00DB4EEA" w:rsidRPr="00F83FE1" w:rsidRDefault="00DB4EEA" w:rsidP="00F83FE1">
            <w:pPr>
              <w:pStyle w:val="hpeintrotableheads"/>
            </w:pPr>
            <w:r w:rsidRPr="00F83FE1">
              <w:t>Template create date</w:t>
            </w:r>
          </w:p>
          <w:p w14:paraId="29185DA5" w14:textId="77777777" w:rsidR="00DB4EEA" w:rsidRPr="00F83FE1" w:rsidRDefault="00DB4EEA" w:rsidP="00F83FE1">
            <w:pPr>
              <w:pStyle w:val="hpeintrotablebody"/>
            </w:pPr>
            <w:r w:rsidRPr="00F83FE1">
              <w:t>Proin dolor cubilia sit nostra nisl facilisi mauris</w:t>
            </w:r>
          </w:p>
        </w:tc>
      </w:tr>
      <w:tr w:rsidR="00F83FE1" w:rsidRPr="00B719D2" w14:paraId="2626A7DC" w14:textId="77777777" w:rsidTr="00D973DC">
        <w:trPr>
          <w:trHeight w:val="288"/>
        </w:trPr>
        <w:tc>
          <w:tcPr>
            <w:tcW w:w="8640" w:type="dxa"/>
            <w:tcBorders>
              <w:top w:val="single" w:sz="2" w:space="0" w:color="auto"/>
              <w:bottom w:val="single" w:sz="2" w:space="0" w:color="auto"/>
            </w:tcBorders>
            <w:tcMar>
              <w:top w:w="115" w:type="dxa"/>
              <w:bottom w:w="187" w:type="dxa"/>
            </w:tcMar>
          </w:tcPr>
          <w:p w14:paraId="2F3978A8" w14:textId="77777777" w:rsidR="00DB4EEA" w:rsidRPr="00F83FE1" w:rsidRDefault="00DB4EEA" w:rsidP="00F83FE1">
            <w:pPr>
              <w:pStyle w:val="hpeintrotableheads"/>
            </w:pPr>
            <w:r w:rsidRPr="00F83FE1">
              <w:t>Template version No</w:t>
            </w:r>
            <w:r w:rsidRPr="00923695">
              <w:rPr>
                <w:rStyle w:val="hpeintrosuperscript"/>
              </w:rPr>
              <w:t>1</w:t>
            </w:r>
            <w:r w:rsidRPr="00F83FE1">
              <w:t xml:space="preserve"> </w:t>
            </w:r>
          </w:p>
          <w:p w14:paraId="4AD69BDF" w14:textId="77777777" w:rsidR="00DB4EEA" w:rsidRPr="00F83FE1" w:rsidRDefault="00DB4EEA" w:rsidP="00F83FE1">
            <w:pPr>
              <w:pStyle w:val="hpeintrotablebody"/>
            </w:pPr>
            <w:r w:rsidRPr="00F83FE1">
              <w:t>Proin dolor cubilia sit nostra nisl facilisi mauris</w:t>
            </w:r>
          </w:p>
        </w:tc>
      </w:tr>
      <w:tr w:rsidR="00F83FE1" w:rsidRPr="00B719D2" w14:paraId="3DB614FF" w14:textId="77777777" w:rsidTr="00D973DC">
        <w:trPr>
          <w:trHeight w:val="288"/>
        </w:trPr>
        <w:tc>
          <w:tcPr>
            <w:tcW w:w="8640" w:type="dxa"/>
            <w:tcBorders>
              <w:top w:val="single" w:sz="2" w:space="0" w:color="auto"/>
              <w:bottom w:val="single" w:sz="2" w:space="0" w:color="auto"/>
            </w:tcBorders>
            <w:tcMar>
              <w:top w:w="115" w:type="dxa"/>
              <w:bottom w:w="187" w:type="dxa"/>
            </w:tcMar>
          </w:tcPr>
          <w:p w14:paraId="34026157" w14:textId="77777777" w:rsidR="00DB4EEA" w:rsidRPr="00F83FE1" w:rsidRDefault="00DB4EEA" w:rsidP="00F83FE1">
            <w:pPr>
              <w:pStyle w:val="hpeintrotableheads"/>
            </w:pPr>
            <w:r w:rsidRPr="00F83FE1">
              <w:t>Template version date</w:t>
            </w:r>
          </w:p>
          <w:p w14:paraId="5A5D05D8" w14:textId="77777777" w:rsidR="00DB4EEA" w:rsidRPr="00F83FE1" w:rsidRDefault="00DB4EEA" w:rsidP="00F83FE1">
            <w:pPr>
              <w:pStyle w:val="hpeintrotablebody"/>
            </w:pPr>
            <w:r w:rsidRPr="00F83FE1">
              <w:t>Proin dolor cubilia sit nostra nisl facilisi mauris</w:t>
            </w:r>
          </w:p>
        </w:tc>
      </w:tr>
      <w:tr w:rsidR="008107D7" w:rsidRPr="00B719D2" w14:paraId="249F01C7" w14:textId="77777777" w:rsidTr="00D973DC">
        <w:trPr>
          <w:trHeight w:val="288"/>
        </w:trPr>
        <w:tc>
          <w:tcPr>
            <w:tcW w:w="8640" w:type="dxa"/>
            <w:tcBorders>
              <w:top w:val="single" w:sz="2" w:space="0" w:color="auto"/>
              <w:bottom w:val="single" w:sz="2" w:space="0" w:color="auto"/>
            </w:tcBorders>
            <w:tcMar>
              <w:top w:w="115" w:type="dxa"/>
              <w:bottom w:w="187" w:type="dxa"/>
            </w:tcMar>
          </w:tcPr>
          <w:p w14:paraId="0D505933" w14:textId="77777777" w:rsidR="00DB4EEA" w:rsidRPr="00F83FE1" w:rsidRDefault="00DB4EEA" w:rsidP="00F83FE1">
            <w:pPr>
              <w:pStyle w:val="hpeintrotableheads"/>
            </w:pPr>
            <w:r w:rsidRPr="00F83FE1">
              <w:t>Next review date</w:t>
            </w:r>
            <w:r w:rsidRPr="00923695">
              <w:rPr>
                <w:rStyle w:val="hpeintrosuperscript"/>
              </w:rPr>
              <w:t>2</w:t>
            </w:r>
          </w:p>
          <w:p w14:paraId="5E7AB5D8" w14:textId="77777777" w:rsidR="00DB4EEA" w:rsidRPr="00F83FE1" w:rsidRDefault="00DB4EEA" w:rsidP="00F83FE1">
            <w:pPr>
              <w:pStyle w:val="hpeintrotablebody"/>
            </w:pPr>
            <w:r w:rsidRPr="00F83FE1">
              <w:t>Proin dolor cubilia sit nostra nisl facilisi mauris</w:t>
            </w:r>
          </w:p>
        </w:tc>
      </w:tr>
      <w:tr w:rsidR="00DB4EEA" w:rsidRPr="00B719D2" w14:paraId="2EBB5C8C" w14:textId="77777777" w:rsidTr="00D973DC">
        <w:trPr>
          <w:trHeight w:val="288"/>
        </w:trPr>
        <w:tc>
          <w:tcPr>
            <w:tcW w:w="8640" w:type="dxa"/>
            <w:tcBorders>
              <w:top w:val="single" w:sz="2" w:space="0" w:color="auto"/>
            </w:tcBorders>
            <w:tcMar>
              <w:top w:w="144" w:type="dxa"/>
              <w:bottom w:w="115" w:type="dxa"/>
            </w:tcMar>
          </w:tcPr>
          <w:p w14:paraId="0313EEC3" w14:textId="77777777" w:rsidR="00DB4EEA" w:rsidRPr="00923695" w:rsidRDefault="00DB4EEA" w:rsidP="00923695">
            <w:pPr>
              <w:pStyle w:val="hpeintrotablefootgreen"/>
            </w:pPr>
            <w:r w:rsidRPr="00923695">
              <w:t>The latest version of this document is stored electronically. Any printed copy is an uncontrolled copy for reference or training purposes only.</w:t>
            </w:r>
          </w:p>
        </w:tc>
      </w:tr>
      <w:tr w:rsidR="00DB4EEA" w:rsidRPr="00B719D2" w14:paraId="7EE6C7DD" w14:textId="77777777" w:rsidTr="00D973DC">
        <w:trPr>
          <w:trHeight w:val="288"/>
        </w:trPr>
        <w:tc>
          <w:tcPr>
            <w:tcW w:w="8640" w:type="dxa"/>
          </w:tcPr>
          <w:p w14:paraId="64DA390E" w14:textId="77777777" w:rsidR="00DB4EEA" w:rsidRPr="00B719D2" w:rsidRDefault="00DB4EEA" w:rsidP="0051667F">
            <w:pPr>
              <w:pStyle w:val="hpeintrotablefootnote"/>
            </w:pPr>
            <w:r w:rsidRPr="00B719D2">
              <w:rPr>
                <w:rStyle w:val="hpeBOLD"/>
              </w:rPr>
              <w:t>1</w:t>
            </w:r>
            <w:r w:rsidRPr="00B719D2">
              <w:t xml:space="preserve"> Refer to HP Enterprise Services—Service Management Processes Documentation Strategy document for document versioning information.</w:t>
            </w:r>
          </w:p>
          <w:p w14:paraId="22CBC8E5" w14:textId="77777777" w:rsidR="0051667F" w:rsidRPr="00B719D2" w:rsidRDefault="00DB4EEA" w:rsidP="0051667F">
            <w:pPr>
              <w:pStyle w:val="hpeintrotablefootnote"/>
            </w:pPr>
            <w:r w:rsidRPr="00B719D2">
              <w:rPr>
                <w:rStyle w:val="hpeBOLD"/>
              </w:rPr>
              <w:t>2</w:t>
            </w:r>
            <w:r w:rsidRPr="00B719D2">
              <w:t xml:space="preserve"> Documents must be reviewed not more than 12 months from the document version date</w:t>
            </w:r>
          </w:p>
        </w:tc>
      </w:tr>
    </w:tbl>
    <w:p w14:paraId="768E5ED8" w14:textId="77777777" w:rsidR="00CC368C" w:rsidRPr="00B719D2" w:rsidRDefault="00CC368C" w:rsidP="009E6245">
      <w:pPr>
        <w:pStyle w:val="hpebodycopy"/>
      </w:pPr>
      <w:r w:rsidRPr="00B719D2">
        <w:br w:type="page"/>
      </w:r>
    </w:p>
    <w:tbl>
      <w:tblPr>
        <w:tblStyle w:val="TableGrid"/>
        <w:tblW w:w="8640"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5" w:type="dxa"/>
          <w:right w:w="115" w:type="dxa"/>
        </w:tblCellMar>
        <w:tblLook w:val="04A0" w:firstRow="1" w:lastRow="0" w:firstColumn="1" w:lastColumn="0" w:noHBand="0" w:noVBand="1"/>
      </w:tblPr>
      <w:tblGrid>
        <w:gridCol w:w="1254"/>
        <w:gridCol w:w="1255"/>
        <w:gridCol w:w="1255"/>
        <w:gridCol w:w="1255"/>
        <w:gridCol w:w="1255"/>
        <w:gridCol w:w="2366"/>
      </w:tblGrid>
      <w:tr w:rsidR="00D73B27" w:rsidRPr="00B719D2" w14:paraId="515AC002" w14:textId="77777777" w:rsidTr="00064800">
        <w:trPr>
          <w:trHeight w:hRule="exact" w:val="1152"/>
        </w:trPr>
        <w:tc>
          <w:tcPr>
            <w:tcW w:w="8640" w:type="dxa"/>
            <w:gridSpan w:val="6"/>
            <w:tcBorders>
              <w:top w:val="nil"/>
              <w:bottom w:val="single" w:sz="2" w:space="0" w:color="auto"/>
            </w:tcBorders>
            <w:tcMar>
              <w:top w:w="0" w:type="dxa"/>
              <w:left w:w="0" w:type="dxa"/>
            </w:tcMar>
          </w:tcPr>
          <w:p w14:paraId="4ED98485" w14:textId="77777777" w:rsidR="00895A10" w:rsidRPr="00D73B27" w:rsidRDefault="00895A10" w:rsidP="00D73B27">
            <w:pPr>
              <w:pStyle w:val="hpeintroheadline2"/>
            </w:pPr>
            <w:r w:rsidRPr="00D73B27">
              <w:t xml:space="preserve">Distribution </w:t>
            </w:r>
            <w:r w:rsidR="00F5088C" w:rsidRPr="00D73B27">
              <w:t>l</w:t>
            </w:r>
            <w:r w:rsidRPr="00D73B27">
              <w:t>ist</w:t>
            </w:r>
          </w:p>
          <w:p w14:paraId="09BDCC7E" w14:textId="77777777" w:rsidR="00895A10" w:rsidRPr="00D73B27" w:rsidRDefault="00895A10" w:rsidP="00D73B27">
            <w:pPr>
              <w:pStyle w:val="hpedeleteline"/>
            </w:pPr>
            <w:r w:rsidRPr="00D73B27">
              <w:t>Delete this section before using the document for the first time</w:t>
            </w:r>
          </w:p>
        </w:tc>
      </w:tr>
      <w:tr w:rsidR="00895A10" w:rsidRPr="00B719D2" w14:paraId="26238982" w14:textId="77777777" w:rsidTr="00064800">
        <w:trPr>
          <w:trHeight w:val="360"/>
        </w:trPr>
        <w:tc>
          <w:tcPr>
            <w:tcW w:w="1254" w:type="dxa"/>
            <w:tcBorders>
              <w:top w:val="single" w:sz="2" w:space="0" w:color="auto"/>
              <w:bottom w:val="single" w:sz="2" w:space="0" w:color="auto"/>
            </w:tcBorders>
          </w:tcPr>
          <w:p w14:paraId="2184FC72" w14:textId="77777777" w:rsidR="0051667F" w:rsidRPr="00B719D2" w:rsidRDefault="00895A10" w:rsidP="0051667F">
            <w:pPr>
              <w:pStyle w:val="hpeintrotableheads"/>
            </w:pPr>
            <w:r w:rsidRPr="00B719D2">
              <w:t>To</w:t>
            </w:r>
          </w:p>
        </w:tc>
        <w:tc>
          <w:tcPr>
            <w:tcW w:w="1255" w:type="dxa"/>
            <w:tcBorders>
              <w:top w:val="single" w:sz="2" w:space="0" w:color="auto"/>
              <w:bottom w:val="single" w:sz="2" w:space="0" w:color="auto"/>
            </w:tcBorders>
          </w:tcPr>
          <w:p w14:paraId="05D57497" w14:textId="77777777" w:rsidR="0051667F" w:rsidRPr="00B719D2" w:rsidRDefault="00895A10" w:rsidP="0051667F">
            <w:pPr>
              <w:pStyle w:val="hpeintrotableheads"/>
            </w:pPr>
            <w:r w:rsidRPr="00B719D2">
              <w:t>Organization represented</w:t>
            </w:r>
          </w:p>
        </w:tc>
        <w:tc>
          <w:tcPr>
            <w:tcW w:w="1255" w:type="dxa"/>
            <w:tcBorders>
              <w:top w:val="single" w:sz="2" w:space="0" w:color="auto"/>
              <w:bottom w:val="single" w:sz="2" w:space="0" w:color="auto"/>
            </w:tcBorders>
          </w:tcPr>
          <w:p w14:paraId="68E669CB" w14:textId="77777777" w:rsidR="0051667F" w:rsidRPr="00B719D2" w:rsidRDefault="00895A10" w:rsidP="0051667F">
            <w:pPr>
              <w:pStyle w:val="hpeintrotableheads"/>
            </w:pPr>
            <w:r w:rsidRPr="00B719D2">
              <w:t>Governance</w:t>
            </w:r>
          </w:p>
        </w:tc>
        <w:tc>
          <w:tcPr>
            <w:tcW w:w="1255" w:type="dxa"/>
            <w:tcBorders>
              <w:top w:val="single" w:sz="2" w:space="0" w:color="auto"/>
              <w:bottom w:val="single" w:sz="2" w:space="0" w:color="auto"/>
            </w:tcBorders>
          </w:tcPr>
          <w:p w14:paraId="6A757FA3" w14:textId="77777777" w:rsidR="0051667F" w:rsidRPr="00B719D2" w:rsidRDefault="00895A10" w:rsidP="0051667F">
            <w:pPr>
              <w:pStyle w:val="hpeintrotableheads"/>
            </w:pPr>
            <w:r w:rsidRPr="00B719D2">
              <w:t>Action*</w:t>
            </w:r>
          </w:p>
        </w:tc>
        <w:tc>
          <w:tcPr>
            <w:tcW w:w="1255" w:type="dxa"/>
            <w:tcBorders>
              <w:top w:val="single" w:sz="2" w:space="0" w:color="auto"/>
              <w:bottom w:val="single" w:sz="2" w:space="0" w:color="auto"/>
            </w:tcBorders>
          </w:tcPr>
          <w:p w14:paraId="38AE89D3" w14:textId="77777777" w:rsidR="0051667F" w:rsidRPr="00B719D2" w:rsidRDefault="00895A10" w:rsidP="0051667F">
            <w:pPr>
              <w:pStyle w:val="hpeintrotableheads"/>
            </w:pPr>
            <w:r w:rsidRPr="00B719D2">
              <w:t>Approval date</w:t>
            </w:r>
          </w:p>
        </w:tc>
        <w:tc>
          <w:tcPr>
            <w:tcW w:w="2366" w:type="dxa"/>
            <w:tcBorders>
              <w:top w:val="single" w:sz="2" w:space="0" w:color="auto"/>
              <w:bottom w:val="single" w:sz="2" w:space="0" w:color="auto"/>
            </w:tcBorders>
          </w:tcPr>
          <w:p w14:paraId="1AEA35ED" w14:textId="77777777" w:rsidR="0051667F" w:rsidRPr="00B719D2" w:rsidRDefault="00895A10" w:rsidP="0051667F">
            <w:pPr>
              <w:pStyle w:val="hpeintrotableheads"/>
            </w:pPr>
            <w:r w:rsidRPr="00B719D2">
              <w:t>Contact</w:t>
            </w:r>
          </w:p>
        </w:tc>
      </w:tr>
      <w:tr w:rsidR="00895A10" w:rsidRPr="00B719D2" w14:paraId="73AB80F9" w14:textId="77777777" w:rsidTr="00064800">
        <w:trPr>
          <w:trHeight w:val="360"/>
        </w:trPr>
        <w:tc>
          <w:tcPr>
            <w:tcW w:w="1254" w:type="dxa"/>
            <w:tcBorders>
              <w:top w:val="single" w:sz="2" w:space="0" w:color="auto"/>
              <w:bottom w:val="single" w:sz="2" w:space="0" w:color="auto"/>
            </w:tcBorders>
          </w:tcPr>
          <w:p w14:paraId="3C5F13D9" w14:textId="77777777" w:rsidR="00895A10" w:rsidRPr="00B719D2" w:rsidRDefault="00895A10" w:rsidP="00895A10">
            <w:pPr>
              <w:pStyle w:val="hpeintrotableheads"/>
            </w:pPr>
            <w:r w:rsidRPr="00B719D2">
              <w:t>Marla</w:t>
            </w:r>
          </w:p>
        </w:tc>
        <w:tc>
          <w:tcPr>
            <w:tcW w:w="1255" w:type="dxa"/>
            <w:tcBorders>
              <w:top w:val="single" w:sz="2" w:space="0" w:color="auto"/>
              <w:bottom w:val="single" w:sz="2" w:space="0" w:color="auto"/>
            </w:tcBorders>
          </w:tcPr>
          <w:p w14:paraId="26893A95" w14:textId="77777777" w:rsidR="00895A10" w:rsidRPr="00B719D2" w:rsidRDefault="00895A10" w:rsidP="00895A10">
            <w:pPr>
              <w:pStyle w:val="hpeintrotablebody"/>
            </w:pPr>
            <w:r w:rsidRPr="00B719D2">
              <w:t>ITO GD</w:t>
            </w:r>
            <w:r w:rsidRPr="00B719D2">
              <w:br/>
              <w:t>Philippines</w:t>
            </w:r>
          </w:p>
        </w:tc>
        <w:tc>
          <w:tcPr>
            <w:tcW w:w="1255" w:type="dxa"/>
            <w:tcBorders>
              <w:top w:val="single" w:sz="2" w:space="0" w:color="auto"/>
              <w:bottom w:val="single" w:sz="2" w:space="0" w:color="auto"/>
            </w:tcBorders>
          </w:tcPr>
          <w:p w14:paraId="79993C4B" w14:textId="77777777" w:rsidR="00895A10" w:rsidRPr="00B719D2" w:rsidRDefault="00895A10" w:rsidP="00895A10">
            <w:pPr>
              <w:pStyle w:val="hpeintrotablebody"/>
            </w:pPr>
            <w:r w:rsidRPr="00B719D2">
              <w:t>Philippines Center Representative</w:t>
            </w:r>
          </w:p>
        </w:tc>
        <w:tc>
          <w:tcPr>
            <w:tcW w:w="1255" w:type="dxa"/>
            <w:tcBorders>
              <w:top w:val="single" w:sz="2" w:space="0" w:color="auto"/>
              <w:bottom w:val="single" w:sz="2" w:space="0" w:color="auto"/>
            </w:tcBorders>
          </w:tcPr>
          <w:p w14:paraId="06AB051B" w14:textId="77777777" w:rsidR="00895A10" w:rsidRPr="00B719D2" w:rsidRDefault="00895A10" w:rsidP="00895A10">
            <w:pPr>
              <w:pStyle w:val="hpeintrotablebody"/>
            </w:pPr>
            <w:r w:rsidRPr="00B719D2">
              <w:t>Review</w:t>
            </w:r>
          </w:p>
        </w:tc>
        <w:tc>
          <w:tcPr>
            <w:tcW w:w="1255" w:type="dxa"/>
            <w:tcBorders>
              <w:top w:val="single" w:sz="2" w:space="0" w:color="auto"/>
              <w:bottom w:val="single" w:sz="2" w:space="0" w:color="auto"/>
            </w:tcBorders>
          </w:tcPr>
          <w:p w14:paraId="69EF9A06" w14:textId="77777777" w:rsidR="00895A10" w:rsidRPr="00B719D2" w:rsidRDefault="00895A10" w:rsidP="00895A10">
            <w:pPr>
              <w:pStyle w:val="hpeintrotablebody"/>
            </w:pPr>
            <w:r w:rsidRPr="00B719D2">
              <w:t>03.Apr.13</w:t>
            </w:r>
          </w:p>
        </w:tc>
        <w:tc>
          <w:tcPr>
            <w:tcW w:w="2366" w:type="dxa"/>
            <w:tcBorders>
              <w:top w:val="single" w:sz="2" w:space="0" w:color="auto"/>
              <w:bottom w:val="single" w:sz="2" w:space="0" w:color="auto"/>
            </w:tcBorders>
          </w:tcPr>
          <w:p w14:paraId="27F4C161" w14:textId="77777777" w:rsidR="00895A10" w:rsidRPr="00B719D2" w:rsidRDefault="00895A10" w:rsidP="00895A10">
            <w:pPr>
              <w:pStyle w:val="hpeintrotablebody"/>
            </w:pPr>
            <w:r w:rsidRPr="00B719D2">
              <w:t>First.lastname@hp</w:t>
            </w:r>
            <w:r w:rsidR="00B91AA8">
              <w:t>e</w:t>
            </w:r>
            <w:r w:rsidRPr="00B719D2">
              <w:t>.com</w:t>
            </w:r>
          </w:p>
        </w:tc>
      </w:tr>
      <w:tr w:rsidR="00895A10" w:rsidRPr="00B719D2" w14:paraId="17107C04" w14:textId="77777777" w:rsidTr="00064800">
        <w:trPr>
          <w:trHeight w:val="360"/>
        </w:trPr>
        <w:tc>
          <w:tcPr>
            <w:tcW w:w="1254" w:type="dxa"/>
            <w:tcBorders>
              <w:top w:val="single" w:sz="2" w:space="0" w:color="auto"/>
              <w:bottom w:val="single" w:sz="2" w:space="0" w:color="auto"/>
            </w:tcBorders>
          </w:tcPr>
          <w:p w14:paraId="157FCF63" w14:textId="77777777" w:rsidR="0051667F" w:rsidRPr="00B719D2" w:rsidRDefault="00895A10" w:rsidP="0051667F">
            <w:pPr>
              <w:pStyle w:val="hpeintrotableheads"/>
            </w:pPr>
            <w:r w:rsidRPr="00B719D2">
              <w:t>Juanita</w:t>
            </w:r>
          </w:p>
        </w:tc>
        <w:tc>
          <w:tcPr>
            <w:tcW w:w="1255" w:type="dxa"/>
            <w:tcBorders>
              <w:top w:val="single" w:sz="2" w:space="0" w:color="auto"/>
              <w:bottom w:val="single" w:sz="2" w:space="0" w:color="auto"/>
            </w:tcBorders>
          </w:tcPr>
          <w:p w14:paraId="6343D76A" w14:textId="77777777" w:rsidR="0051667F" w:rsidRPr="00B719D2" w:rsidRDefault="00895A10" w:rsidP="00895A10">
            <w:pPr>
              <w:pStyle w:val="hpeintrotablebody"/>
            </w:pPr>
            <w:r w:rsidRPr="00B719D2">
              <w:t>ITO GD</w:t>
            </w:r>
            <w:r w:rsidRPr="00B719D2">
              <w:br/>
              <w:t>Philippines</w:t>
            </w:r>
          </w:p>
        </w:tc>
        <w:tc>
          <w:tcPr>
            <w:tcW w:w="1255" w:type="dxa"/>
            <w:tcBorders>
              <w:top w:val="single" w:sz="2" w:space="0" w:color="auto"/>
              <w:bottom w:val="single" w:sz="2" w:space="0" w:color="auto"/>
            </w:tcBorders>
          </w:tcPr>
          <w:p w14:paraId="3CABDE2A" w14:textId="77777777" w:rsidR="0051667F" w:rsidRPr="00B719D2" w:rsidRDefault="00895A10" w:rsidP="00895A10">
            <w:pPr>
              <w:pStyle w:val="hpeintrotablebody"/>
            </w:pPr>
            <w:r w:rsidRPr="00B719D2">
              <w:t>Malaysia Center Representative</w:t>
            </w:r>
          </w:p>
        </w:tc>
        <w:tc>
          <w:tcPr>
            <w:tcW w:w="1255" w:type="dxa"/>
            <w:tcBorders>
              <w:top w:val="single" w:sz="2" w:space="0" w:color="auto"/>
              <w:bottom w:val="single" w:sz="2" w:space="0" w:color="auto"/>
            </w:tcBorders>
          </w:tcPr>
          <w:p w14:paraId="2876D73D" w14:textId="77777777" w:rsidR="0051667F" w:rsidRPr="00B719D2" w:rsidRDefault="00895A10" w:rsidP="00895A10">
            <w:pPr>
              <w:pStyle w:val="hpeintrotablebody"/>
            </w:pPr>
            <w:r w:rsidRPr="00B719D2">
              <w:t>Review</w:t>
            </w:r>
          </w:p>
        </w:tc>
        <w:tc>
          <w:tcPr>
            <w:tcW w:w="1255" w:type="dxa"/>
            <w:tcBorders>
              <w:top w:val="single" w:sz="2" w:space="0" w:color="auto"/>
              <w:bottom w:val="single" w:sz="2" w:space="0" w:color="auto"/>
            </w:tcBorders>
          </w:tcPr>
          <w:p w14:paraId="722BFACD" w14:textId="77777777" w:rsidR="0051667F" w:rsidRPr="00B719D2" w:rsidRDefault="00895A10" w:rsidP="00895A10">
            <w:pPr>
              <w:pStyle w:val="hpeintrotablebody"/>
            </w:pPr>
            <w:r w:rsidRPr="00B719D2">
              <w:t>03.Apr.13</w:t>
            </w:r>
          </w:p>
        </w:tc>
        <w:tc>
          <w:tcPr>
            <w:tcW w:w="2366" w:type="dxa"/>
            <w:tcBorders>
              <w:top w:val="single" w:sz="2" w:space="0" w:color="auto"/>
              <w:bottom w:val="single" w:sz="2" w:space="0" w:color="auto"/>
            </w:tcBorders>
          </w:tcPr>
          <w:p w14:paraId="1C417ACB" w14:textId="77777777" w:rsidR="0051667F" w:rsidRPr="00B719D2" w:rsidRDefault="0051667F" w:rsidP="00895A10">
            <w:pPr>
              <w:pStyle w:val="hpeintrotablebody"/>
            </w:pPr>
          </w:p>
        </w:tc>
      </w:tr>
      <w:tr w:rsidR="00895A10" w:rsidRPr="00B719D2" w14:paraId="4E2C2A60" w14:textId="77777777" w:rsidTr="00064800">
        <w:trPr>
          <w:trHeight w:val="360"/>
        </w:trPr>
        <w:tc>
          <w:tcPr>
            <w:tcW w:w="1254" w:type="dxa"/>
            <w:tcBorders>
              <w:top w:val="single" w:sz="2" w:space="0" w:color="auto"/>
              <w:bottom w:val="single" w:sz="2" w:space="0" w:color="auto"/>
            </w:tcBorders>
          </w:tcPr>
          <w:p w14:paraId="6E7256C1" w14:textId="77777777" w:rsidR="00895A10" w:rsidRPr="00B719D2" w:rsidRDefault="00895A10" w:rsidP="0051667F">
            <w:pPr>
              <w:pStyle w:val="hpeintrotableheads"/>
            </w:pPr>
          </w:p>
        </w:tc>
        <w:tc>
          <w:tcPr>
            <w:tcW w:w="1255" w:type="dxa"/>
            <w:tcBorders>
              <w:top w:val="single" w:sz="2" w:space="0" w:color="auto"/>
              <w:bottom w:val="single" w:sz="2" w:space="0" w:color="auto"/>
            </w:tcBorders>
          </w:tcPr>
          <w:p w14:paraId="337717E2"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7ADC16FC"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686AB23D"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6044AF31" w14:textId="77777777" w:rsidR="00895A10" w:rsidRPr="00B719D2" w:rsidRDefault="00895A10" w:rsidP="00895A10">
            <w:pPr>
              <w:pStyle w:val="hpeintrotablebody"/>
            </w:pPr>
          </w:p>
        </w:tc>
        <w:tc>
          <w:tcPr>
            <w:tcW w:w="2366" w:type="dxa"/>
            <w:tcBorders>
              <w:top w:val="single" w:sz="2" w:space="0" w:color="auto"/>
              <w:bottom w:val="single" w:sz="2" w:space="0" w:color="auto"/>
            </w:tcBorders>
          </w:tcPr>
          <w:p w14:paraId="4601CD42" w14:textId="77777777" w:rsidR="00895A10" w:rsidRPr="00B719D2" w:rsidRDefault="00895A10" w:rsidP="00895A10">
            <w:pPr>
              <w:pStyle w:val="hpeintrotablebody"/>
            </w:pPr>
          </w:p>
        </w:tc>
      </w:tr>
      <w:tr w:rsidR="00895A10" w:rsidRPr="00B719D2" w14:paraId="1DD10A51" w14:textId="77777777" w:rsidTr="00064800">
        <w:trPr>
          <w:trHeight w:val="360"/>
        </w:trPr>
        <w:tc>
          <w:tcPr>
            <w:tcW w:w="1254" w:type="dxa"/>
            <w:tcBorders>
              <w:top w:val="single" w:sz="2" w:space="0" w:color="auto"/>
              <w:bottom w:val="single" w:sz="2" w:space="0" w:color="auto"/>
            </w:tcBorders>
          </w:tcPr>
          <w:p w14:paraId="0F629712" w14:textId="77777777" w:rsidR="00895A10" w:rsidRPr="00B719D2" w:rsidRDefault="00895A10" w:rsidP="0051667F">
            <w:pPr>
              <w:pStyle w:val="hpeintrotableheads"/>
            </w:pPr>
          </w:p>
        </w:tc>
        <w:tc>
          <w:tcPr>
            <w:tcW w:w="1255" w:type="dxa"/>
            <w:tcBorders>
              <w:top w:val="single" w:sz="2" w:space="0" w:color="auto"/>
              <w:bottom w:val="single" w:sz="2" w:space="0" w:color="auto"/>
            </w:tcBorders>
          </w:tcPr>
          <w:p w14:paraId="544A3A1F"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3EA49406"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4ACF7F13"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154ACE07" w14:textId="77777777" w:rsidR="00895A10" w:rsidRPr="00B719D2" w:rsidRDefault="00895A10" w:rsidP="00895A10">
            <w:pPr>
              <w:pStyle w:val="hpeintrotablebody"/>
            </w:pPr>
          </w:p>
        </w:tc>
        <w:tc>
          <w:tcPr>
            <w:tcW w:w="2366" w:type="dxa"/>
            <w:tcBorders>
              <w:top w:val="single" w:sz="2" w:space="0" w:color="auto"/>
              <w:bottom w:val="single" w:sz="2" w:space="0" w:color="auto"/>
            </w:tcBorders>
          </w:tcPr>
          <w:p w14:paraId="71CE9903" w14:textId="77777777" w:rsidR="00895A10" w:rsidRPr="00B719D2" w:rsidRDefault="00895A10" w:rsidP="00895A10">
            <w:pPr>
              <w:pStyle w:val="hpeintrotablebody"/>
            </w:pPr>
          </w:p>
        </w:tc>
      </w:tr>
      <w:tr w:rsidR="00895A10" w:rsidRPr="00B719D2" w14:paraId="64378388" w14:textId="77777777" w:rsidTr="00064800">
        <w:trPr>
          <w:trHeight w:val="360"/>
        </w:trPr>
        <w:tc>
          <w:tcPr>
            <w:tcW w:w="1254" w:type="dxa"/>
            <w:tcBorders>
              <w:top w:val="single" w:sz="2" w:space="0" w:color="auto"/>
              <w:bottom w:val="single" w:sz="2" w:space="0" w:color="auto"/>
            </w:tcBorders>
          </w:tcPr>
          <w:p w14:paraId="77859393" w14:textId="77777777" w:rsidR="00895A10" w:rsidRPr="00B719D2" w:rsidRDefault="00895A10" w:rsidP="0051667F">
            <w:pPr>
              <w:pStyle w:val="hpeintrotableheads"/>
            </w:pPr>
          </w:p>
        </w:tc>
        <w:tc>
          <w:tcPr>
            <w:tcW w:w="1255" w:type="dxa"/>
            <w:tcBorders>
              <w:top w:val="single" w:sz="2" w:space="0" w:color="auto"/>
              <w:bottom w:val="single" w:sz="2" w:space="0" w:color="auto"/>
            </w:tcBorders>
          </w:tcPr>
          <w:p w14:paraId="5A7B598C"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49274678"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02C7580B"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3489476F" w14:textId="77777777" w:rsidR="00895A10" w:rsidRPr="00B719D2" w:rsidRDefault="00895A10" w:rsidP="00895A10">
            <w:pPr>
              <w:pStyle w:val="hpeintrotablebody"/>
            </w:pPr>
          </w:p>
        </w:tc>
        <w:tc>
          <w:tcPr>
            <w:tcW w:w="2366" w:type="dxa"/>
            <w:tcBorders>
              <w:top w:val="single" w:sz="2" w:space="0" w:color="auto"/>
              <w:bottom w:val="single" w:sz="2" w:space="0" w:color="auto"/>
            </w:tcBorders>
          </w:tcPr>
          <w:p w14:paraId="118631F7" w14:textId="77777777" w:rsidR="00895A10" w:rsidRPr="00B719D2" w:rsidRDefault="00895A10" w:rsidP="00895A10">
            <w:pPr>
              <w:pStyle w:val="hpeintrotablebody"/>
            </w:pPr>
          </w:p>
        </w:tc>
      </w:tr>
      <w:tr w:rsidR="00895A10" w:rsidRPr="00B719D2" w14:paraId="29F68899" w14:textId="77777777" w:rsidTr="00064800">
        <w:trPr>
          <w:trHeight w:val="360"/>
        </w:trPr>
        <w:tc>
          <w:tcPr>
            <w:tcW w:w="1254" w:type="dxa"/>
            <w:tcBorders>
              <w:top w:val="single" w:sz="2" w:space="0" w:color="auto"/>
              <w:bottom w:val="single" w:sz="2" w:space="0" w:color="auto"/>
            </w:tcBorders>
          </w:tcPr>
          <w:p w14:paraId="40BDD817" w14:textId="77777777" w:rsidR="00895A10" w:rsidRPr="00B719D2" w:rsidRDefault="00895A10" w:rsidP="0051667F">
            <w:pPr>
              <w:pStyle w:val="hpeintrotableheads"/>
            </w:pPr>
          </w:p>
        </w:tc>
        <w:tc>
          <w:tcPr>
            <w:tcW w:w="1255" w:type="dxa"/>
            <w:tcBorders>
              <w:top w:val="single" w:sz="2" w:space="0" w:color="auto"/>
              <w:bottom w:val="single" w:sz="2" w:space="0" w:color="auto"/>
            </w:tcBorders>
          </w:tcPr>
          <w:p w14:paraId="4E17C278"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008C66D1"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2550FEA6"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2F45EBEA" w14:textId="77777777" w:rsidR="00895A10" w:rsidRPr="00B719D2" w:rsidRDefault="00895A10" w:rsidP="00895A10">
            <w:pPr>
              <w:pStyle w:val="hpeintrotablebody"/>
            </w:pPr>
          </w:p>
        </w:tc>
        <w:tc>
          <w:tcPr>
            <w:tcW w:w="2366" w:type="dxa"/>
            <w:tcBorders>
              <w:top w:val="single" w:sz="2" w:space="0" w:color="auto"/>
              <w:bottom w:val="single" w:sz="2" w:space="0" w:color="auto"/>
            </w:tcBorders>
          </w:tcPr>
          <w:p w14:paraId="28784B89" w14:textId="77777777" w:rsidR="00895A10" w:rsidRPr="00B719D2" w:rsidRDefault="00895A10" w:rsidP="00895A10">
            <w:pPr>
              <w:pStyle w:val="hpeintrotablebody"/>
            </w:pPr>
          </w:p>
        </w:tc>
      </w:tr>
      <w:tr w:rsidR="00895A10" w:rsidRPr="00B719D2" w14:paraId="018CC368" w14:textId="77777777" w:rsidTr="00064800">
        <w:trPr>
          <w:trHeight w:val="360"/>
        </w:trPr>
        <w:tc>
          <w:tcPr>
            <w:tcW w:w="1254" w:type="dxa"/>
            <w:tcBorders>
              <w:top w:val="single" w:sz="2" w:space="0" w:color="auto"/>
              <w:bottom w:val="single" w:sz="2" w:space="0" w:color="auto"/>
            </w:tcBorders>
          </w:tcPr>
          <w:p w14:paraId="71E30BCA" w14:textId="77777777" w:rsidR="00895A10" w:rsidRPr="00B719D2" w:rsidRDefault="00895A10" w:rsidP="0051667F">
            <w:pPr>
              <w:pStyle w:val="hpeintrotableheads"/>
            </w:pPr>
          </w:p>
        </w:tc>
        <w:tc>
          <w:tcPr>
            <w:tcW w:w="1255" w:type="dxa"/>
            <w:tcBorders>
              <w:top w:val="single" w:sz="2" w:space="0" w:color="auto"/>
              <w:bottom w:val="single" w:sz="2" w:space="0" w:color="auto"/>
            </w:tcBorders>
          </w:tcPr>
          <w:p w14:paraId="2E484167"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2501D5C6"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5272E019"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1C0C10C0" w14:textId="77777777" w:rsidR="00895A10" w:rsidRPr="00B719D2" w:rsidRDefault="00895A10" w:rsidP="00895A10">
            <w:pPr>
              <w:pStyle w:val="hpeintrotablebody"/>
            </w:pPr>
          </w:p>
        </w:tc>
        <w:tc>
          <w:tcPr>
            <w:tcW w:w="2366" w:type="dxa"/>
            <w:tcBorders>
              <w:top w:val="single" w:sz="2" w:space="0" w:color="auto"/>
              <w:bottom w:val="single" w:sz="2" w:space="0" w:color="auto"/>
            </w:tcBorders>
          </w:tcPr>
          <w:p w14:paraId="15EB5E49" w14:textId="77777777" w:rsidR="00895A10" w:rsidRPr="00B719D2" w:rsidRDefault="00895A10" w:rsidP="00895A10">
            <w:pPr>
              <w:pStyle w:val="hpeintrotablebody"/>
            </w:pPr>
          </w:p>
        </w:tc>
      </w:tr>
      <w:tr w:rsidR="00895A10" w:rsidRPr="00B719D2" w14:paraId="2DBCDA14" w14:textId="77777777" w:rsidTr="00064800">
        <w:trPr>
          <w:trHeight w:val="360"/>
        </w:trPr>
        <w:tc>
          <w:tcPr>
            <w:tcW w:w="1254" w:type="dxa"/>
            <w:tcBorders>
              <w:top w:val="single" w:sz="2" w:space="0" w:color="auto"/>
              <w:bottom w:val="single" w:sz="2" w:space="0" w:color="auto"/>
            </w:tcBorders>
          </w:tcPr>
          <w:p w14:paraId="103118B1" w14:textId="77777777" w:rsidR="00895A10" w:rsidRPr="00B719D2" w:rsidRDefault="00895A10" w:rsidP="0051667F">
            <w:pPr>
              <w:pStyle w:val="hpeintrotableheads"/>
            </w:pPr>
          </w:p>
        </w:tc>
        <w:tc>
          <w:tcPr>
            <w:tcW w:w="1255" w:type="dxa"/>
            <w:tcBorders>
              <w:top w:val="single" w:sz="2" w:space="0" w:color="auto"/>
              <w:bottom w:val="single" w:sz="2" w:space="0" w:color="auto"/>
            </w:tcBorders>
          </w:tcPr>
          <w:p w14:paraId="468D02B6"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2AADDF3E"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6B5A0485"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776C4897" w14:textId="77777777" w:rsidR="00895A10" w:rsidRPr="00B719D2" w:rsidRDefault="00895A10" w:rsidP="00895A10">
            <w:pPr>
              <w:pStyle w:val="hpeintrotablebody"/>
            </w:pPr>
          </w:p>
        </w:tc>
        <w:tc>
          <w:tcPr>
            <w:tcW w:w="2366" w:type="dxa"/>
            <w:tcBorders>
              <w:top w:val="single" w:sz="2" w:space="0" w:color="auto"/>
              <w:bottom w:val="single" w:sz="2" w:space="0" w:color="auto"/>
            </w:tcBorders>
          </w:tcPr>
          <w:p w14:paraId="1029C6D0" w14:textId="77777777" w:rsidR="00895A10" w:rsidRPr="00B719D2" w:rsidRDefault="00895A10" w:rsidP="00895A10">
            <w:pPr>
              <w:pStyle w:val="hpeintrotablebody"/>
            </w:pPr>
          </w:p>
        </w:tc>
      </w:tr>
      <w:tr w:rsidR="00895A10" w:rsidRPr="00B719D2" w14:paraId="6FA107BC" w14:textId="77777777" w:rsidTr="00064800">
        <w:trPr>
          <w:trHeight w:val="360"/>
        </w:trPr>
        <w:tc>
          <w:tcPr>
            <w:tcW w:w="1254" w:type="dxa"/>
            <w:tcBorders>
              <w:top w:val="single" w:sz="2" w:space="0" w:color="auto"/>
              <w:bottom w:val="single" w:sz="2" w:space="0" w:color="auto"/>
            </w:tcBorders>
          </w:tcPr>
          <w:p w14:paraId="4106F3CD" w14:textId="77777777" w:rsidR="00895A10" w:rsidRPr="00B719D2" w:rsidRDefault="00895A10" w:rsidP="0051667F">
            <w:pPr>
              <w:pStyle w:val="hpeintrotableheads"/>
            </w:pPr>
          </w:p>
        </w:tc>
        <w:tc>
          <w:tcPr>
            <w:tcW w:w="1255" w:type="dxa"/>
            <w:tcBorders>
              <w:top w:val="single" w:sz="2" w:space="0" w:color="auto"/>
              <w:bottom w:val="single" w:sz="2" w:space="0" w:color="auto"/>
            </w:tcBorders>
          </w:tcPr>
          <w:p w14:paraId="42C3E4B3"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70299013"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05891C12"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7806990E" w14:textId="77777777" w:rsidR="00895A10" w:rsidRPr="00B719D2" w:rsidRDefault="00895A10" w:rsidP="00895A10">
            <w:pPr>
              <w:pStyle w:val="hpeintrotablebody"/>
            </w:pPr>
          </w:p>
        </w:tc>
        <w:tc>
          <w:tcPr>
            <w:tcW w:w="2366" w:type="dxa"/>
            <w:tcBorders>
              <w:top w:val="single" w:sz="2" w:space="0" w:color="auto"/>
              <w:bottom w:val="single" w:sz="2" w:space="0" w:color="auto"/>
            </w:tcBorders>
          </w:tcPr>
          <w:p w14:paraId="302AA8F8" w14:textId="77777777" w:rsidR="00895A10" w:rsidRPr="00B719D2" w:rsidRDefault="00895A10" w:rsidP="00895A10">
            <w:pPr>
              <w:pStyle w:val="hpeintrotablebody"/>
            </w:pPr>
          </w:p>
        </w:tc>
      </w:tr>
      <w:tr w:rsidR="006670DB" w:rsidRPr="00B719D2" w14:paraId="18B39B35" w14:textId="77777777" w:rsidTr="00064800">
        <w:trPr>
          <w:trHeight w:val="360"/>
        </w:trPr>
        <w:tc>
          <w:tcPr>
            <w:tcW w:w="1254" w:type="dxa"/>
            <w:tcBorders>
              <w:top w:val="single" w:sz="2" w:space="0" w:color="auto"/>
              <w:bottom w:val="single" w:sz="2" w:space="0" w:color="auto"/>
            </w:tcBorders>
          </w:tcPr>
          <w:p w14:paraId="0FB2A8BE" w14:textId="77777777" w:rsidR="006670DB" w:rsidRPr="00B719D2" w:rsidRDefault="006670DB" w:rsidP="0051667F">
            <w:pPr>
              <w:pStyle w:val="hpeintrotableheads"/>
            </w:pPr>
          </w:p>
        </w:tc>
        <w:tc>
          <w:tcPr>
            <w:tcW w:w="1255" w:type="dxa"/>
            <w:tcBorders>
              <w:top w:val="single" w:sz="2" w:space="0" w:color="auto"/>
              <w:bottom w:val="single" w:sz="2" w:space="0" w:color="auto"/>
            </w:tcBorders>
          </w:tcPr>
          <w:p w14:paraId="540034CC" w14:textId="77777777" w:rsidR="006670DB" w:rsidRPr="00B719D2" w:rsidRDefault="006670DB" w:rsidP="00895A10">
            <w:pPr>
              <w:pStyle w:val="hpeintrotablebody"/>
            </w:pPr>
          </w:p>
        </w:tc>
        <w:tc>
          <w:tcPr>
            <w:tcW w:w="1255" w:type="dxa"/>
            <w:tcBorders>
              <w:top w:val="single" w:sz="2" w:space="0" w:color="auto"/>
              <w:bottom w:val="single" w:sz="2" w:space="0" w:color="auto"/>
            </w:tcBorders>
          </w:tcPr>
          <w:p w14:paraId="26F663A8" w14:textId="77777777" w:rsidR="006670DB" w:rsidRPr="00B719D2" w:rsidRDefault="006670DB" w:rsidP="00895A10">
            <w:pPr>
              <w:pStyle w:val="hpeintrotablebody"/>
            </w:pPr>
          </w:p>
        </w:tc>
        <w:tc>
          <w:tcPr>
            <w:tcW w:w="1255" w:type="dxa"/>
            <w:tcBorders>
              <w:top w:val="single" w:sz="2" w:space="0" w:color="auto"/>
              <w:bottom w:val="single" w:sz="2" w:space="0" w:color="auto"/>
            </w:tcBorders>
          </w:tcPr>
          <w:p w14:paraId="5559ECEF" w14:textId="77777777" w:rsidR="006670DB" w:rsidRPr="00B719D2" w:rsidRDefault="006670DB" w:rsidP="00895A10">
            <w:pPr>
              <w:pStyle w:val="hpeintrotablebody"/>
            </w:pPr>
          </w:p>
        </w:tc>
        <w:tc>
          <w:tcPr>
            <w:tcW w:w="1255" w:type="dxa"/>
            <w:tcBorders>
              <w:top w:val="single" w:sz="2" w:space="0" w:color="auto"/>
              <w:bottom w:val="single" w:sz="2" w:space="0" w:color="auto"/>
            </w:tcBorders>
          </w:tcPr>
          <w:p w14:paraId="75E382E9" w14:textId="77777777" w:rsidR="006670DB" w:rsidRPr="00B719D2" w:rsidRDefault="006670DB" w:rsidP="00895A10">
            <w:pPr>
              <w:pStyle w:val="hpeintrotablebody"/>
            </w:pPr>
          </w:p>
        </w:tc>
        <w:tc>
          <w:tcPr>
            <w:tcW w:w="2366" w:type="dxa"/>
            <w:tcBorders>
              <w:top w:val="single" w:sz="2" w:space="0" w:color="auto"/>
              <w:bottom w:val="single" w:sz="2" w:space="0" w:color="auto"/>
            </w:tcBorders>
          </w:tcPr>
          <w:p w14:paraId="342208AD" w14:textId="77777777" w:rsidR="006670DB" w:rsidRPr="00B719D2" w:rsidRDefault="006670DB" w:rsidP="00895A10">
            <w:pPr>
              <w:pStyle w:val="hpeintrotablebody"/>
            </w:pPr>
          </w:p>
        </w:tc>
      </w:tr>
      <w:tr w:rsidR="006670DB" w:rsidRPr="00B719D2" w14:paraId="1FAA31D7" w14:textId="77777777" w:rsidTr="00064800">
        <w:trPr>
          <w:trHeight w:val="360"/>
        </w:trPr>
        <w:tc>
          <w:tcPr>
            <w:tcW w:w="1254" w:type="dxa"/>
            <w:tcBorders>
              <w:top w:val="single" w:sz="2" w:space="0" w:color="auto"/>
              <w:bottom w:val="single" w:sz="2" w:space="0" w:color="auto"/>
            </w:tcBorders>
          </w:tcPr>
          <w:p w14:paraId="3D56093C" w14:textId="77777777" w:rsidR="006670DB" w:rsidRPr="00B719D2" w:rsidRDefault="006670DB" w:rsidP="0051667F">
            <w:pPr>
              <w:pStyle w:val="hpeintrotableheads"/>
            </w:pPr>
          </w:p>
        </w:tc>
        <w:tc>
          <w:tcPr>
            <w:tcW w:w="1255" w:type="dxa"/>
            <w:tcBorders>
              <w:top w:val="single" w:sz="2" w:space="0" w:color="auto"/>
              <w:bottom w:val="single" w:sz="2" w:space="0" w:color="auto"/>
            </w:tcBorders>
          </w:tcPr>
          <w:p w14:paraId="28AD197E" w14:textId="77777777" w:rsidR="006670DB" w:rsidRPr="00B719D2" w:rsidRDefault="006670DB" w:rsidP="00895A10">
            <w:pPr>
              <w:pStyle w:val="hpeintrotablebody"/>
            </w:pPr>
          </w:p>
        </w:tc>
        <w:tc>
          <w:tcPr>
            <w:tcW w:w="1255" w:type="dxa"/>
            <w:tcBorders>
              <w:top w:val="single" w:sz="2" w:space="0" w:color="auto"/>
              <w:bottom w:val="single" w:sz="2" w:space="0" w:color="auto"/>
            </w:tcBorders>
          </w:tcPr>
          <w:p w14:paraId="13B7B052" w14:textId="77777777" w:rsidR="006670DB" w:rsidRPr="00B719D2" w:rsidRDefault="006670DB" w:rsidP="00895A10">
            <w:pPr>
              <w:pStyle w:val="hpeintrotablebody"/>
            </w:pPr>
          </w:p>
        </w:tc>
        <w:tc>
          <w:tcPr>
            <w:tcW w:w="1255" w:type="dxa"/>
            <w:tcBorders>
              <w:top w:val="single" w:sz="2" w:space="0" w:color="auto"/>
              <w:bottom w:val="single" w:sz="2" w:space="0" w:color="auto"/>
            </w:tcBorders>
          </w:tcPr>
          <w:p w14:paraId="08F40073" w14:textId="77777777" w:rsidR="006670DB" w:rsidRPr="00B719D2" w:rsidRDefault="006670DB" w:rsidP="00895A10">
            <w:pPr>
              <w:pStyle w:val="hpeintrotablebody"/>
            </w:pPr>
          </w:p>
        </w:tc>
        <w:tc>
          <w:tcPr>
            <w:tcW w:w="1255" w:type="dxa"/>
            <w:tcBorders>
              <w:top w:val="single" w:sz="2" w:space="0" w:color="auto"/>
              <w:bottom w:val="single" w:sz="2" w:space="0" w:color="auto"/>
            </w:tcBorders>
          </w:tcPr>
          <w:p w14:paraId="13C1FA45" w14:textId="77777777" w:rsidR="006670DB" w:rsidRPr="00B719D2" w:rsidRDefault="006670DB" w:rsidP="00895A10">
            <w:pPr>
              <w:pStyle w:val="hpeintrotablebody"/>
            </w:pPr>
          </w:p>
        </w:tc>
        <w:tc>
          <w:tcPr>
            <w:tcW w:w="2366" w:type="dxa"/>
            <w:tcBorders>
              <w:top w:val="single" w:sz="2" w:space="0" w:color="auto"/>
              <w:bottom w:val="single" w:sz="2" w:space="0" w:color="auto"/>
            </w:tcBorders>
          </w:tcPr>
          <w:p w14:paraId="13AAEF47" w14:textId="77777777" w:rsidR="006670DB" w:rsidRPr="00B719D2" w:rsidRDefault="006670DB" w:rsidP="00895A10">
            <w:pPr>
              <w:pStyle w:val="hpeintrotablebody"/>
            </w:pPr>
          </w:p>
        </w:tc>
      </w:tr>
      <w:tr w:rsidR="006670DB" w:rsidRPr="00B719D2" w14:paraId="42A3093F" w14:textId="77777777" w:rsidTr="00064800">
        <w:trPr>
          <w:trHeight w:val="360"/>
        </w:trPr>
        <w:tc>
          <w:tcPr>
            <w:tcW w:w="1254" w:type="dxa"/>
            <w:tcBorders>
              <w:top w:val="single" w:sz="2" w:space="0" w:color="auto"/>
              <w:bottom w:val="single" w:sz="2" w:space="0" w:color="auto"/>
            </w:tcBorders>
          </w:tcPr>
          <w:p w14:paraId="5F46BDAD" w14:textId="77777777" w:rsidR="006670DB" w:rsidRPr="00B719D2" w:rsidRDefault="006670DB" w:rsidP="0051667F">
            <w:pPr>
              <w:pStyle w:val="hpeintrotableheads"/>
            </w:pPr>
          </w:p>
        </w:tc>
        <w:tc>
          <w:tcPr>
            <w:tcW w:w="1255" w:type="dxa"/>
            <w:tcBorders>
              <w:top w:val="single" w:sz="2" w:space="0" w:color="auto"/>
              <w:bottom w:val="single" w:sz="2" w:space="0" w:color="auto"/>
            </w:tcBorders>
          </w:tcPr>
          <w:p w14:paraId="37E77502" w14:textId="77777777" w:rsidR="006670DB" w:rsidRPr="00B719D2" w:rsidRDefault="006670DB" w:rsidP="00895A10">
            <w:pPr>
              <w:pStyle w:val="hpeintrotablebody"/>
            </w:pPr>
          </w:p>
        </w:tc>
        <w:tc>
          <w:tcPr>
            <w:tcW w:w="1255" w:type="dxa"/>
            <w:tcBorders>
              <w:top w:val="single" w:sz="2" w:space="0" w:color="auto"/>
              <w:bottom w:val="single" w:sz="2" w:space="0" w:color="auto"/>
            </w:tcBorders>
          </w:tcPr>
          <w:p w14:paraId="45809B6D" w14:textId="77777777" w:rsidR="006670DB" w:rsidRPr="00B719D2" w:rsidRDefault="006670DB" w:rsidP="00895A10">
            <w:pPr>
              <w:pStyle w:val="hpeintrotablebody"/>
            </w:pPr>
          </w:p>
        </w:tc>
        <w:tc>
          <w:tcPr>
            <w:tcW w:w="1255" w:type="dxa"/>
            <w:tcBorders>
              <w:top w:val="single" w:sz="2" w:space="0" w:color="auto"/>
              <w:bottom w:val="single" w:sz="2" w:space="0" w:color="auto"/>
            </w:tcBorders>
          </w:tcPr>
          <w:p w14:paraId="71D78C4C" w14:textId="77777777" w:rsidR="006670DB" w:rsidRPr="00B719D2" w:rsidRDefault="006670DB" w:rsidP="00895A10">
            <w:pPr>
              <w:pStyle w:val="hpeintrotablebody"/>
            </w:pPr>
          </w:p>
        </w:tc>
        <w:tc>
          <w:tcPr>
            <w:tcW w:w="1255" w:type="dxa"/>
            <w:tcBorders>
              <w:top w:val="single" w:sz="2" w:space="0" w:color="auto"/>
              <w:bottom w:val="single" w:sz="2" w:space="0" w:color="auto"/>
            </w:tcBorders>
          </w:tcPr>
          <w:p w14:paraId="752E286E" w14:textId="77777777" w:rsidR="006670DB" w:rsidRPr="00B719D2" w:rsidRDefault="006670DB" w:rsidP="00895A10">
            <w:pPr>
              <w:pStyle w:val="hpeintrotablebody"/>
            </w:pPr>
          </w:p>
        </w:tc>
        <w:tc>
          <w:tcPr>
            <w:tcW w:w="2366" w:type="dxa"/>
            <w:tcBorders>
              <w:top w:val="single" w:sz="2" w:space="0" w:color="auto"/>
              <w:bottom w:val="single" w:sz="2" w:space="0" w:color="auto"/>
            </w:tcBorders>
          </w:tcPr>
          <w:p w14:paraId="06D208AA" w14:textId="77777777" w:rsidR="006670DB" w:rsidRPr="00B719D2" w:rsidRDefault="006670DB" w:rsidP="00895A10">
            <w:pPr>
              <w:pStyle w:val="hpeintrotablebody"/>
            </w:pPr>
          </w:p>
        </w:tc>
      </w:tr>
      <w:tr w:rsidR="00895A10" w:rsidRPr="00B719D2" w14:paraId="75125BA1" w14:textId="77777777" w:rsidTr="00064800">
        <w:trPr>
          <w:trHeight w:val="360"/>
        </w:trPr>
        <w:tc>
          <w:tcPr>
            <w:tcW w:w="1254" w:type="dxa"/>
            <w:tcBorders>
              <w:top w:val="single" w:sz="2" w:space="0" w:color="auto"/>
              <w:bottom w:val="single" w:sz="2" w:space="0" w:color="auto"/>
            </w:tcBorders>
          </w:tcPr>
          <w:p w14:paraId="03A6852A" w14:textId="77777777" w:rsidR="00895A10" w:rsidRPr="00B719D2" w:rsidRDefault="00895A10" w:rsidP="0051667F">
            <w:pPr>
              <w:pStyle w:val="hpeintrotableheads"/>
            </w:pPr>
          </w:p>
        </w:tc>
        <w:tc>
          <w:tcPr>
            <w:tcW w:w="1255" w:type="dxa"/>
            <w:tcBorders>
              <w:top w:val="single" w:sz="2" w:space="0" w:color="auto"/>
              <w:bottom w:val="single" w:sz="2" w:space="0" w:color="auto"/>
            </w:tcBorders>
          </w:tcPr>
          <w:p w14:paraId="264F567B"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4CB56554"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65FD2DA4"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3CCCDC86" w14:textId="77777777" w:rsidR="00895A10" w:rsidRPr="00B719D2" w:rsidRDefault="00895A10" w:rsidP="00895A10">
            <w:pPr>
              <w:pStyle w:val="hpeintrotablebody"/>
            </w:pPr>
          </w:p>
        </w:tc>
        <w:tc>
          <w:tcPr>
            <w:tcW w:w="2366" w:type="dxa"/>
            <w:tcBorders>
              <w:top w:val="single" w:sz="2" w:space="0" w:color="auto"/>
              <w:bottom w:val="single" w:sz="2" w:space="0" w:color="auto"/>
            </w:tcBorders>
          </w:tcPr>
          <w:p w14:paraId="1A34C265" w14:textId="77777777" w:rsidR="00895A10" w:rsidRPr="00B719D2" w:rsidRDefault="00895A10" w:rsidP="00895A10">
            <w:pPr>
              <w:pStyle w:val="hpeintrotablebody"/>
            </w:pPr>
          </w:p>
        </w:tc>
      </w:tr>
      <w:tr w:rsidR="00895A10" w:rsidRPr="00B719D2" w14:paraId="558F86FB" w14:textId="77777777" w:rsidTr="00064800">
        <w:tc>
          <w:tcPr>
            <w:tcW w:w="8640" w:type="dxa"/>
            <w:gridSpan w:val="6"/>
            <w:tcBorders>
              <w:top w:val="single" w:sz="2" w:space="0" w:color="auto"/>
            </w:tcBorders>
          </w:tcPr>
          <w:p w14:paraId="5C521F81" w14:textId="77777777" w:rsidR="00895A10" w:rsidRPr="00D73B27" w:rsidRDefault="00895A10" w:rsidP="00D73B27">
            <w:pPr>
              <w:pStyle w:val="hpeintrotablefootnote"/>
            </w:pPr>
            <w:r w:rsidRPr="00D73B27">
              <w:t>* Action types: Approve, Review, Inform, File, Action Required, Attend Meeting, Other (please specify)</w:t>
            </w:r>
          </w:p>
        </w:tc>
      </w:tr>
    </w:tbl>
    <w:p w14:paraId="7E3A3355" w14:textId="77777777" w:rsidR="00CC368C" w:rsidRPr="00B719D2" w:rsidRDefault="00CC368C" w:rsidP="009E6245">
      <w:pPr>
        <w:pStyle w:val="hpebodycopy"/>
      </w:pPr>
      <w:r w:rsidRPr="00B719D2">
        <w:br w:type="page"/>
      </w:r>
    </w:p>
    <w:tbl>
      <w:tblPr>
        <w:tblStyle w:val="TableGrid"/>
        <w:tblW w:w="8640"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5" w:type="dxa"/>
          <w:right w:w="115" w:type="dxa"/>
        </w:tblCellMar>
        <w:tblLook w:val="04A0" w:firstRow="1" w:lastRow="0" w:firstColumn="1" w:lastColumn="0" w:noHBand="0" w:noVBand="1"/>
      </w:tblPr>
      <w:tblGrid>
        <w:gridCol w:w="1116"/>
        <w:gridCol w:w="1116"/>
        <w:gridCol w:w="1117"/>
        <w:gridCol w:w="1117"/>
        <w:gridCol w:w="4174"/>
      </w:tblGrid>
      <w:tr w:rsidR="00D73B27" w:rsidRPr="00B719D2" w14:paraId="7C215B50" w14:textId="77777777" w:rsidTr="00064800">
        <w:trPr>
          <w:trHeight w:hRule="exact" w:val="1152"/>
        </w:trPr>
        <w:tc>
          <w:tcPr>
            <w:tcW w:w="8640" w:type="dxa"/>
            <w:gridSpan w:val="5"/>
            <w:tcBorders>
              <w:top w:val="nil"/>
              <w:bottom w:val="single" w:sz="2" w:space="0" w:color="auto"/>
            </w:tcBorders>
            <w:tcMar>
              <w:top w:w="0" w:type="dxa"/>
            </w:tcMar>
          </w:tcPr>
          <w:p w14:paraId="19D03027" w14:textId="77777777" w:rsidR="00D5252E" w:rsidRPr="00D73B27" w:rsidRDefault="00D5252E" w:rsidP="00D5252E">
            <w:pPr>
              <w:pStyle w:val="hpeintroheadline2"/>
            </w:pPr>
            <w:r w:rsidRPr="00B719D2">
              <w:t xml:space="preserve">Template </w:t>
            </w:r>
            <w:r w:rsidRPr="00D73B27">
              <w:t>version history</w:t>
            </w:r>
          </w:p>
          <w:p w14:paraId="62D40DC6" w14:textId="77777777" w:rsidR="00D5252E" w:rsidRPr="00D73B27" w:rsidRDefault="0051667F" w:rsidP="00D73B27">
            <w:pPr>
              <w:pStyle w:val="hpedeleteline"/>
            </w:pPr>
            <w:r w:rsidRPr="00D73B27">
              <w:t>Delete this section before using the document for the first time</w:t>
            </w:r>
          </w:p>
        </w:tc>
      </w:tr>
      <w:tr w:rsidR="00D73B27" w:rsidRPr="00B719D2" w14:paraId="1AEE0BB4" w14:textId="77777777" w:rsidTr="00064800">
        <w:trPr>
          <w:trHeight w:val="288"/>
        </w:trPr>
        <w:tc>
          <w:tcPr>
            <w:tcW w:w="1116" w:type="dxa"/>
            <w:tcBorders>
              <w:top w:val="single" w:sz="2" w:space="0" w:color="auto"/>
              <w:bottom w:val="single" w:sz="2" w:space="0" w:color="auto"/>
            </w:tcBorders>
          </w:tcPr>
          <w:p w14:paraId="26B90BF8" w14:textId="77777777" w:rsidR="00131FC9" w:rsidRPr="00B719D2" w:rsidRDefault="00131FC9" w:rsidP="00107DAF">
            <w:pPr>
              <w:pStyle w:val="hpeintrotableheads"/>
            </w:pPr>
            <w:r w:rsidRPr="00B719D2">
              <w:t>Version No.</w:t>
            </w:r>
          </w:p>
        </w:tc>
        <w:tc>
          <w:tcPr>
            <w:tcW w:w="1116" w:type="dxa"/>
            <w:tcBorders>
              <w:top w:val="single" w:sz="2" w:space="0" w:color="auto"/>
              <w:bottom w:val="single" w:sz="2" w:space="0" w:color="auto"/>
            </w:tcBorders>
          </w:tcPr>
          <w:p w14:paraId="240CDEF8" w14:textId="77777777" w:rsidR="00131FC9" w:rsidRPr="00B719D2" w:rsidRDefault="00131FC9" w:rsidP="00107DAF">
            <w:pPr>
              <w:pStyle w:val="hpeintrotableheads"/>
            </w:pPr>
            <w:r w:rsidRPr="00B719D2">
              <w:t>Version date</w:t>
            </w:r>
          </w:p>
        </w:tc>
        <w:tc>
          <w:tcPr>
            <w:tcW w:w="1117" w:type="dxa"/>
            <w:tcBorders>
              <w:top w:val="single" w:sz="2" w:space="0" w:color="auto"/>
              <w:bottom w:val="single" w:sz="2" w:space="0" w:color="auto"/>
            </w:tcBorders>
          </w:tcPr>
          <w:p w14:paraId="1CD29A93" w14:textId="77777777" w:rsidR="00131FC9" w:rsidRPr="00B719D2" w:rsidRDefault="00131FC9" w:rsidP="00107DAF">
            <w:pPr>
              <w:pStyle w:val="hpeintrotableheads"/>
            </w:pPr>
            <w:r w:rsidRPr="00B719D2">
              <w:t>Revised by</w:t>
            </w:r>
          </w:p>
        </w:tc>
        <w:tc>
          <w:tcPr>
            <w:tcW w:w="1117" w:type="dxa"/>
            <w:tcBorders>
              <w:top w:val="single" w:sz="2" w:space="0" w:color="auto"/>
              <w:bottom w:val="single" w:sz="2" w:space="0" w:color="auto"/>
            </w:tcBorders>
          </w:tcPr>
          <w:p w14:paraId="5680C202" w14:textId="77777777" w:rsidR="00131FC9" w:rsidRPr="00B719D2" w:rsidRDefault="00131FC9" w:rsidP="00107DAF">
            <w:pPr>
              <w:pStyle w:val="hpeintrotableheads"/>
            </w:pPr>
            <w:r w:rsidRPr="00B719D2">
              <w:t>Approved by</w:t>
            </w:r>
          </w:p>
        </w:tc>
        <w:tc>
          <w:tcPr>
            <w:tcW w:w="4174" w:type="dxa"/>
            <w:tcBorders>
              <w:top w:val="single" w:sz="2" w:space="0" w:color="auto"/>
              <w:bottom w:val="single" w:sz="2" w:space="0" w:color="auto"/>
            </w:tcBorders>
          </w:tcPr>
          <w:p w14:paraId="249FA0F1" w14:textId="77777777" w:rsidR="00131FC9" w:rsidRPr="00B719D2" w:rsidRDefault="00131FC9" w:rsidP="00503F3F">
            <w:pPr>
              <w:pStyle w:val="hpeintrotableheads"/>
            </w:pPr>
            <w:r w:rsidRPr="00B719D2">
              <w:t xml:space="preserve">Affected section and </w:t>
            </w:r>
            <w:r w:rsidR="00503F3F" w:rsidRPr="00B719D2">
              <w:br/>
              <w:t>description of change</w:t>
            </w:r>
          </w:p>
        </w:tc>
      </w:tr>
      <w:tr w:rsidR="00D73B27" w:rsidRPr="00B719D2" w14:paraId="166378EB" w14:textId="77777777" w:rsidTr="00064800">
        <w:trPr>
          <w:trHeight w:val="288"/>
        </w:trPr>
        <w:tc>
          <w:tcPr>
            <w:tcW w:w="1116" w:type="dxa"/>
            <w:tcBorders>
              <w:top w:val="single" w:sz="2" w:space="0" w:color="auto"/>
              <w:bottom w:val="single" w:sz="2" w:space="0" w:color="auto"/>
            </w:tcBorders>
          </w:tcPr>
          <w:p w14:paraId="3943BD2D" w14:textId="77777777" w:rsidR="00131FC9" w:rsidRPr="00B719D2" w:rsidRDefault="00131FC9" w:rsidP="00131FC9">
            <w:pPr>
              <w:pStyle w:val="hpeintrotablebody"/>
            </w:pPr>
            <w:r w:rsidRPr="00B719D2">
              <w:t>R.01.00</w:t>
            </w:r>
          </w:p>
        </w:tc>
        <w:tc>
          <w:tcPr>
            <w:tcW w:w="1116" w:type="dxa"/>
            <w:tcBorders>
              <w:top w:val="single" w:sz="2" w:space="0" w:color="auto"/>
              <w:bottom w:val="single" w:sz="2" w:space="0" w:color="auto"/>
            </w:tcBorders>
          </w:tcPr>
          <w:p w14:paraId="76BD3771" w14:textId="77777777" w:rsidR="00131FC9" w:rsidRPr="00B719D2" w:rsidRDefault="00131FC9" w:rsidP="00131FC9">
            <w:pPr>
              <w:pStyle w:val="hpeintrotablebody"/>
            </w:pPr>
            <w:r w:rsidRPr="00B719D2">
              <w:t>26.Apr.10</w:t>
            </w:r>
          </w:p>
        </w:tc>
        <w:tc>
          <w:tcPr>
            <w:tcW w:w="1117" w:type="dxa"/>
            <w:tcBorders>
              <w:top w:val="single" w:sz="2" w:space="0" w:color="auto"/>
              <w:bottom w:val="single" w:sz="2" w:space="0" w:color="auto"/>
            </w:tcBorders>
          </w:tcPr>
          <w:p w14:paraId="5404F0EC" w14:textId="77777777" w:rsidR="00131FC9" w:rsidRPr="00B719D2" w:rsidRDefault="00131FC9" w:rsidP="004B5AFE">
            <w:pPr>
              <w:pStyle w:val="hpeintrotablebody"/>
            </w:pPr>
            <w:r w:rsidRPr="00B719D2">
              <w:t xml:space="preserve">Rajan </w:t>
            </w:r>
          </w:p>
        </w:tc>
        <w:tc>
          <w:tcPr>
            <w:tcW w:w="1117" w:type="dxa"/>
            <w:tcBorders>
              <w:top w:val="single" w:sz="2" w:space="0" w:color="auto"/>
              <w:bottom w:val="single" w:sz="2" w:space="0" w:color="auto"/>
            </w:tcBorders>
          </w:tcPr>
          <w:p w14:paraId="5C9B65C6" w14:textId="77777777" w:rsidR="00131FC9" w:rsidRPr="00B719D2" w:rsidRDefault="00131FC9" w:rsidP="004B5AFE">
            <w:pPr>
              <w:pStyle w:val="hpeintrotablebody"/>
            </w:pPr>
            <w:r w:rsidRPr="00B719D2">
              <w:t>Coral, Perez</w:t>
            </w:r>
          </w:p>
        </w:tc>
        <w:tc>
          <w:tcPr>
            <w:tcW w:w="4174" w:type="dxa"/>
            <w:tcBorders>
              <w:top w:val="single" w:sz="2" w:space="0" w:color="auto"/>
              <w:bottom w:val="single" w:sz="2" w:space="0" w:color="auto"/>
            </w:tcBorders>
          </w:tcPr>
          <w:p w14:paraId="509C472D" w14:textId="77777777" w:rsidR="00131FC9" w:rsidRPr="00B719D2" w:rsidRDefault="00131FC9" w:rsidP="004B5AFE">
            <w:pPr>
              <w:pStyle w:val="hpeintrotablebody"/>
            </w:pPr>
            <w:r w:rsidRPr="00B719D2">
              <w:t>Initial Baseline</w:t>
            </w:r>
          </w:p>
        </w:tc>
      </w:tr>
      <w:tr w:rsidR="00D73B27" w:rsidRPr="00B719D2" w14:paraId="70C8E2E7" w14:textId="77777777" w:rsidTr="00064800">
        <w:trPr>
          <w:trHeight w:val="288"/>
        </w:trPr>
        <w:tc>
          <w:tcPr>
            <w:tcW w:w="1116" w:type="dxa"/>
            <w:tcBorders>
              <w:top w:val="single" w:sz="2" w:space="0" w:color="auto"/>
              <w:bottom w:val="single" w:sz="2" w:space="0" w:color="auto"/>
            </w:tcBorders>
          </w:tcPr>
          <w:p w14:paraId="0122949C" w14:textId="77777777" w:rsidR="00131FC9" w:rsidRPr="00B719D2" w:rsidRDefault="00131FC9" w:rsidP="00131FC9">
            <w:pPr>
              <w:pStyle w:val="hpeintrotablebody"/>
            </w:pPr>
            <w:r w:rsidRPr="00B719D2">
              <w:t>R.01.01</w:t>
            </w:r>
          </w:p>
        </w:tc>
        <w:tc>
          <w:tcPr>
            <w:tcW w:w="1116" w:type="dxa"/>
            <w:tcBorders>
              <w:top w:val="single" w:sz="2" w:space="0" w:color="auto"/>
              <w:bottom w:val="single" w:sz="2" w:space="0" w:color="auto"/>
            </w:tcBorders>
          </w:tcPr>
          <w:p w14:paraId="26ABD1DB" w14:textId="77777777" w:rsidR="00131FC9" w:rsidRPr="00B719D2" w:rsidRDefault="00131FC9" w:rsidP="00503F3F">
            <w:pPr>
              <w:pStyle w:val="hpeintrotablebody"/>
            </w:pPr>
            <w:r w:rsidRPr="00B719D2">
              <w:t>20.Jun.10</w:t>
            </w:r>
          </w:p>
        </w:tc>
        <w:tc>
          <w:tcPr>
            <w:tcW w:w="1117" w:type="dxa"/>
            <w:tcBorders>
              <w:top w:val="single" w:sz="2" w:space="0" w:color="auto"/>
              <w:bottom w:val="single" w:sz="2" w:space="0" w:color="auto"/>
            </w:tcBorders>
          </w:tcPr>
          <w:p w14:paraId="289E8658" w14:textId="77777777" w:rsidR="00131FC9" w:rsidRPr="00B719D2" w:rsidRDefault="00131FC9" w:rsidP="004B5AFE">
            <w:pPr>
              <w:pStyle w:val="hpeintrotablebody"/>
            </w:pPr>
            <w:r w:rsidRPr="00B719D2">
              <w:t>Rajan</w:t>
            </w:r>
          </w:p>
        </w:tc>
        <w:tc>
          <w:tcPr>
            <w:tcW w:w="1117" w:type="dxa"/>
            <w:tcBorders>
              <w:top w:val="single" w:sz="2" w:space="0" w:color="auto"/>
              <w:bottom w:val="single" w:sz="2" w:space="0" w:color="auto"/>
            </w:tcBorders>
          </w:tcPr>
          <w:p w14:paraId="64949D65" w14:textId="77777777" w:rsidR="00131FC9" w:rsidRPr="00B719D2" w:rsidRDefault="00131FC9" w:rsidP="004B5AFE">
            <w:pPr>
              <w:pStyle w:val="hpeintrotablebody"/>
            </w:pPr>
            <w:r w:rsidRPr="00B719D2">
              <w:t>Coral, Perez</w:t>
            </w:r>
          </w:p>
        </w:tc>
        <w:tc>
          <w:tcPr>
            <w:tcW w:w="4174" w:type="dxa"/>
            <w:tcBorders>
              <w:top w:val="single" w:sz="2" w:space="0" w:color="auto"/>
              <w:bottom w:val="single" w:sz="2" w:space="0" w:color="auto"/>
            </w:tcBorders>
          </w:tcPr>
          <w:p w14:paraId="34670F76" w14:textId="77777777" w:rsidR="00131FC9" w:rsidRPr="00B719D2" w:rsidRDefault="00503F3F" w:rsidP="004B5AFE">
            <w:pPr>
              <w:pStyle w:val="hpeintrotablebody"/>
            </w:pPr>
            <w:r w:rsidRPr="00B719D2">
              <w:t>Updating hp</w:t>
            </w:r>
            <w:r w:rsidR="00B91AA8">
              <w:t>e</w:t>
            </w:r>
            <w:r w:rsidRPr="00B719D2">
              <w:t xml:space="preserve"> logo (header)</w:t>
            </w:r>
          </w:p>
        </w:tc>
      </w:tr>
      <w:tr w:rsidR="00D73B27" w:rsidRPr="00B719D2" w14:paraId="58B66A54" w14:textId="77777777" w:rsidTr="00064800">
        <w:trPr>
          <w:trHeight w:val="288"/>
        </w:trPr>
        <w:tc>
          <w:tcPr>
            <w:tcW w:w="1116" w:type="dxa"/>
            <w:tcBorders>
              <w:top w:val="single" w:sz="2" w:space="0" w:color="auto"/>
              <w:bottom w:val="single" w:sz="2" w:space="0" w:color="auto"/>
            </w:tcBorders>
          </w:tcPr>
          <w:p w14:paraId="65B5AB3B" w14:textId="77777777" w:rsidR="00131FC9" w:rsidRPr="00B719D2" w:rsidRDefault="00131FC9" w:rsidP="00131FC9">
            <w:pPr>
              <w:pStyle w:val="hpeintrotablebody"/>
            </w:pPr>
            <w:r w:rsidRPr="00B719D2">
              <w:t>R.01.02</w:t>
            </w:r>
          </w:p>
        </w:tc>
        <w:tc>
          <w:tcPr>
            <w:tcW w:w="1116" w:type="dxa"/>
            <w:tcBorders>
              <w:top w:val="single" w:sz="2" w:space="0" w:color="auto"/>
              <w:bottom w:val="single" w:sz="2" w:space="0" w:color="auto"/>
            </w:tcBorders>
          </w:tcPr>
          <w:p w14:paraId="0576E542" w14:textId="77777777" w:rsidR="00131FC9" w:rsidRPr="00B719D2" w:rsidRDefault="00131FC9" w:rsidP="00131FC9">
            <w:pPr>
              <w:pStyle w:val="hpeintrotablebody"/>
            </w:pPr>
            <w:r w:rsidRPr="00B719D2">
              <w:t>8.Apr.11</w:t>
            </w:r>
          </w:p>
        </w:tc>
        <w:tc>
          <w:tcPr>
            <w:tcW w:w="1117" w:type="dxa"/>
            <w:tcBorders>
              <w:top w:val="single" w:sz="2" w:space="0" w:color="auto"/>
              <w:bottom w:val="single" w:sz="2" w:space="0" w:color="auto"/>
            </w:tcBorders>
          </w:tcPr>
          <w:p w14:paraId="3D45BAE4" w14:textId="77777777" w:rsidR="00131FC9" w:rsidRPr="00B719D2" w:rsidRDefault="00131FC9" w:rsidP="004B5AFE">
            <w:pPr>
              <w:pStyle w:val="hpeintrotablebody"/>
            </w:pPr>
          </w:p>
        </w:tc>
        <w:tc>
          <w:tcPr>
            <w:tcW w:w="1117" w:type="dxa"/>
            <w:tcBorders>
              <w:top w:val="single" w:sz="2" w:space="0" w:color="auto"/>
              <w:bottom w:val="single" w:sz="2" w:space="0" w:color="auto"/>
            </w:tcBorders>
          </w:tcPr>
          <w:p w14:paraId="371F9339" w14:textId="77777777" w:rsidR="00131FC9" w:rsidRPr="00B719D2" w:rsidRDefault="00131FC9" w:rsidP="004B5AFE">
            <w:pPr>
              <w:pStyle w:val="hpeintrotablebody"/>
            </w:pPr>
          </w:p>
        </w:tc>
        <w:tc>
          <w:tcPr>
            <w:tcW w:w="4174" w:type="dxa"/>
            <w:tcBorders>
              <w:top w:val="single" w:sz="2" w:space="0" w:color="auto"/>
              <w:bottom w:val="single" w:sz="2" w:space="0" w:color="auto"/>
            </w:tcBorders>
          </w:tcPr>
          <w:p w14:paraId="515FB5BE" w14:textId="77777777" w:rsidR="00503F3F" w:rsidRPr="00B719D2" w:rsidRDefault="00503F3F" w:rsidP="0028731F">
            <w:pPr>
              <w:pStyle w:val="hpebulletslist"/>
            </w:pPr>
            <w:r w:rsidRPr="00B719D2">
              <w:t>Updated the file name, Org name etc., as per the recent Organization Announcement</w:t>
            </w:r>
          </w:p>
          <w:p w14:paraId="5FCC112A" w14:textId="77777777" w:rsidR="00503F3F" w:rsidRPr="00B719D2" w:rsidRDefault="00503F3F" w:rsidP="00D73B27">
            <w:pPr>
              <w:pStyle w:val="hpebulletslist"/>
            </w:pPr>
            <w:r w:rsidRPr="00B719D2">
              <w:t>Revised the Distribution List</w:t>
            </w:r>
          </w:p>
          <w:p w14:paraId="32BB5B9D" w14:textId="77777777" w:rsidR="00131FC9" w:rsidRPr="00B719D2" w:rsidRDefault="00503F3F" w:rsidP="0028731F">
            <w:pPr>
              <w:pStyle w:val="hpebulletslist"/>
            </w:pPr>
            <w:r w:rsidRPr="00B719D2">
              <w:t>Added separate sections for Document Information, Distribution List &amp; Document Version History in addition to the Template Information, Distribution List &amp; Template Version History</w:t>
            </w:r>
          </w:p>
        </w:tc>
      </w:tr>
      <w:tr w:rsidR="00D73B27" w:rsidRPr="00B719D2" w14:paraId="1BEA69B1" w14:textId="77777777" w:rsidTr="00064800">
        <w:trPr>
          <w:trHeight w:val="288"/>
        </w:trPr>
        <w:tc>
          <w:tcPr>
            <w:tcW w:w="1116" w:type="dxa"/>
            <w:tcBorders>
              <w:top w:val="single" w:sz="2" w:space="0" w:color="auto"/>
              <w:bottom w:val="single" w:sz="2" w:space="0" w:color="auto"/>
            </w:tcBorders>
          </w:tcPr>
          <w:p w14:paraId="6919FF9D" w14:textId="77777777" w:rsidR="00131FC9" w:rsidRPr="00B719D2" w:rsidRDefault="00131FC9" w:rsidP="00131FC9">
            <w:pPr>
              <w:pStyle w:val="hpeintrotablebody"/>
            </w:pPr>
            <w:r w:rsidRPr="00B719D2">
              <w:t>R.01.03</w:t>
            </w:r>
          </w:p>
        </w:tc>
        <w:tc>
          <w:tcPr>
            <w:tcW w:w="1116" w:type="dxa"/>
            <w:tcBorders>
              <w:top w:val="single" w:sz="2" w:space="0" w:color="auto"/>
              <w:bottom w:val="single" w:sz="2" w:space="0" w:color="auto"/>
            </w:tcBorders>
          </w:tcPr>
          <w:p w14:paraId="257027D7" w14:textId="77777777" w:rsidR="00131FC9" w:rsidRPr="00B719D2" w:rsidRDefault="00131FC9" w:rsidP="00131FC9">
            <w:pPr>
              <w:pStyle w:val="hpeintrotablebody"/>
            </w:pPr>
            <w:r w:rsidRPr="00B719D2">
              <w:t>27.Apr.11</w:t>
            </w:r>
          </w:p>
        </w:tc>
        <w:tc>
          <w:tcPr>
            <w:tcW w:w="1117" w:type="dxa"/>
            <w:tcBorders>
              <w:top w:val="single" w:sz="2" w:space="0" w:color="auto"/>
              <w:bottom w:val="single" w:sz="2" w:space="0" w:color="auto"/>
            </w:tcBorders>
          </w:tcPr>
          <w:p w14:paraId="5AB53BF8" w14:textId="77777777" w:rsidR="00131FC9" w:rsidRPr="00B719D2" w:rsidRDefault="00131FC9" w:rsidP="004B5AFE">
            <w:pPr>
              <w:pStyle w:val="hpeintrotablebody"/>
            </w:pPr>
            <w:r w:rsidRPr="00B719D2">
              <w:t>Chandrappa, Prashanth</w:t>
            </w:r>
          </w:p>
        </w:tc>
        <w:tc>
          <w:tcPr>
            <w:tcW w:w="1117" w:type="dxa"/>
            <w:tcBorders>
              <w:top w:val="single" w:sz="2" w:space="0" w:color="auto"/>
              <w:bottom w:val="single" w:sz="2" w:space="0" w:color="auto"/>
            </w:tcBorders>
          </w:tcPr>
          <w:p w14:paraId="75CA8344" w14:textId="77777777" w:rsidR="00131FC9" w:rsidRPr="00B719D2" w:rsidRDefault="0083520D" w:rsidP="004B5AFE">
            <w:pPr>
              <w:pStyle w:val="hpeintrotablebody"/>
            </w:pPr>
            <w:r>
              <w:t>Perez, Coral Ma</w:t>
            </w:r>
          </w:p>
        </w:tc>
        <w:tc>
          <w:tcPr>
            <w:tcW w:w="4174" w:type="dxa"/>
            <w:tcBorders>
              <w:top w:val="single" w:sz="2" w:space="0" w:color="auto"/>
              <w:bottom w:val="single" w:sz="2" w:space="0" w:color="auto"/>
            </w:tcBorders>
          </w:tcPr>
          <w:p w14:paraId="751AB04D" w14:textId="77777777" w:rsidR="00131FC9" w:rsidRPr="00B719D2" w:rsidRDefault="00131FC9" w:rsidP="004B5AFE">
            <w:pPr>
              <w:pStyle w:val="hpeintrotablebody"/>
            </w:pPr>
            <w:r w:rsidRPr="00B719D2">
              <w:t>Approved</w:t>
            </w:r>
          </w:p>
        </w:tc>
      </w:tr>
      <w:tr w:rsidR="00D73B27" w:rsidRPr="00B719D2" w14:paraId="40EFA791" w14:textId="77777777" w:rsidTr="00064800">
        <w:trPr>
          <w:trHeight w:val="288"/>
        </w:trPr>
        <w:tc>
          <w:tcPr>
            <w:tcW w:w="1116" w:type="dxa"/>
            <w:tcBorders>
              <w:top w:val="single" w:sz="2" w:space="0" w:color="auto"/>
              <w:bottom w:val="single" w:sz="2" w:space="0" w:color="auto"/>
            </w:tcBorders>
          </w:tcPr>
          <w:p w14:paraId="0AE57E8D" w14:textId="77777777" w:rsidR="00131FC9" w:rsidRPr="00B719D2" w:rsidRDefault="00131FC9" w:rsidP="00131FC9">
            <w:pPr>
              <w:pStyle w:val="hpeintrotablebody"/>
            </w:pPr>
            <w:r w:rsidRPr="00B719D2">
              <w:t>R.01.03</w:t>
            </w:r>
          </w:p>
        </w:tc>
        <w:tc>
          <w:tcPr>
            <w:tcW w:w="1116" w:type="dxa"/>
            <w:tcBorders>
              <w:top w:val="single" w:sz="2" w:space="0" w:color="auto"/>
              <w:bottom w:val="single" w:sz="2" w:space="0" w:color="auto"/>
            </w:tcBorders>
          </w:tcPr>
          <w:p w14:paraId="21349322" w14:textId="77777777" w:rsidR="00131FC9" w:rsidRPr="00B719D2" w:rsidRDefault="00131FC9" w:rsidP="00131FC9">
            <w:pPr>
              <w:pStyle w:val="hpeintrotablebody"/>
            </w:pPr>
            <w:r w:rsidRPr="00B719D2">
              <w:t>05.Apr.13</w:t>
            </w:r>
          </w:p>
        </w:tc>
        <w:tc>
          <w:tcPr>
            <w:tcW w:w="1117" w:type="dxa"/>
            <w:tcBorders>
              <w:top w:val="single" w:sz="2" w:space="0" w:color="auto"/>
              <w:bottom w:val="single" w:sz="2" w:space="0" w:color="auto"/>
            </w:tcBorders>
          </w:tcPr>
          <w:p w14:paraId="78FD43C2" w14:textId="77777777" w:rsidR="00131FC9" w:rsidRPr="00B719D2" w:rsidRDefault="00131FC9" w:rsidP="004B5AFE">
            <w:pPr>
              <w:pStyle w:val="hpeintrotablebody"/>
            </w:pPr>
            <w:r w:rsidRPr="00B719D2">
              <w:t>Kulkarni</w:t>
            </w:r>
          </w:p>
        </w:tc>
        <w:tc>
          <w:tcPr>
            <w:tcW w:w="1117" w:type="dxa"/>
            <w:tcBorders>
              <w:top w:val="single" w:sz="2" w:space="0" w:color="auto"/>
              <w:bottom w:val="single" w:sz="2" w:space="0" w:color="auto"/>
            </w:tcBorders>
          </w:tcPr>
          <w:p w14:paraId="271D6376" w14:textId="77777777" w:rsidR="00131FC9" w:rsidRPr="00B719D2" w:rsidRDefault="00131FC9" w:rsidP="004B5AFE">
            <w:pPr>
              <w:pStyle w:val="hpeintrotablebody"/>
            </w:pPr>
            <w:r w:rsidRPr="00B719D2">
              <w:t>Macdonald, Angus</w:t>
            </w:r>
          </w:p>
        </w:tc>
        <w:tc>
          <w:tcPr>
            <w:tcW w:w="4174" w:type="dxa"/>
            <w:tcBorders>
              <w:top w:val="single" w:sz="2" w:space="0" w:color="auto"/>
              <w:bottom w:val="single" w:sz="2" w:space="0" w:color="auto"/>
            </w:tcBorders>
          </w:tcPr>
          <w:p w14:paraId="2D7D749E" w14:textId="77777777" w:rsidR="00131FC9" w:rsidRPr="00B719D2" w:rsidRDefault="00131FC9" w:rsidP="004B5AFE">
            <w:pPr>
              <w:pStyle w:val="hpeintrotablebody"/>
            </w:pPr>
            <w:r w:rsidRPr="00B719D2">
              <w:t>Updated the link</w:t>
            </w:r>
          </w:p>
        </w:tc>
      </w:tr>
      <w:tr w:rsidR="00D73B27" w:rsidRPr="00B719D2" w14:paraId="421489A2" w14:textId="77777777" w:rsidTr="00064800">
        <w:trPr>
          <w:trHeight w:val="288"/>
        </w:trPr>
        <w:tc>
          <w:tcPr>
            <w:tcW w:w="1116" w:type="dxa"/>
            <w:tcBorders>
              <w:top w:val="single" w:sz="2" w:space="0" w:color="auto"/>
              <w:bottom w:val="single" w:sz="2" w:space="0" w:color="auto"/>
            </w:tcBorders>
          </w:tcPr>
          <w:p w14:paraId="44FC3B2B" w14:textId="77777777" w:rsidR="00131FC9" w:rsidRPr="00B719D2" w:rsidRDefault="00131FC9" w:rsidP="00131FC9">
            <w:pPr>
              <w:pStyle w:val="hpeintrotablebody"/>
            </w:pPr>
          </w:p>
        </w:tc>
        <w:tc>
          <w:tcPr>
            <w:tcW w:w="1116" w:type="dxa"/>
            <w:tcBorders>
              <w:top w:val="single" w:sz="2" w:space="0" w:color="auto"/>
              <w:bottom w:val="single" w:sz="2" w:space="0" w:color="auto"/>
            </w:tcBorders>
          </w:tcPr>
          <w:p w14:paraId="1B76C421" w14:textId="77777777" w:rsidR="00131FC9" w:rsidRPr="00B719D2" w:rsidRDefault="00131FC9" w:rsidP="00131FC9">
            <w:pPr>
              <w:pStyle w:val="hpeintrotablebody"/>
            </w:pPr>
          </w:p>
        </w:tc>
        <w:tc>
          <w:tcPr>
            <w:tcW w:w="1117" w:type="dxa"/>
            <w:tcBorders>
              <w:top w:val="single" w:sz="2" w:space="0" w:color="auto"/>
              <w:bottom w:val="single" w:sz="2" w:space="0" w:color="auto"/>
            </w:tcBorders>
          </w:tcPr>
          <w:p w14:paraId="364EE1DB" w14:textId="77777777" w:rsidR="00131FC9" w:rsidRPr="00B719D2" w:rsidRDefault="00131FC9" w:rsidP="004B5AFE">
            <w:pPr>
              <w:pStyle w:val="hpeintrotablebody"/>
            </w:pPr>
          </w:p>
        </w:tc>
        <w:tc>
          <w:tcPr>
            <w:tcW w:w="1117" w:type="dxa"/>
            <w:tcBorders>
              <w:top w:val="single" w:sz="2" w:space="0" w:color="auto"/>
              <w:bottom w:val="single" w:sz="2" w:space="0" w:color="auto"/>
            </w:tcBorders>
          </w:tcPr>
          <w:p w14:paraId="0B3B6D6C" w14:textId="77777777" w:rsidR="00131FC9" w:rsidRPr="00B719D2" w:rsidRDefault="00131FC9" w:rsidP="004B5AFE">
            <w:pPr>
              <w:pStyle w:val="hpeintrotablebody"/>
            </w:pPr>
          </w:p>
        </w:tc>
        <w:tc>
          <w:tcPr>
            <w:tcW w:w="4174" w:type="dxa"/>
            <w:tcBorders>
              <w:top w:val="single" w:sz="2" w:space="0" w:color="auto"/>
              <w:bottom w:val="single" w:sz="2" w:space="0" w:color="auto"/>
            </w:tcBorders>
          </w:tcPr>
          <w:p w14:paraId="01E17A11" w14:textId="77777777" w:rsidR="00131FC9" w:rsidRPr="00B719D2" w:rsidRDefault="00131FC9" w:rsidP="004B5AFE">
            <w:pPr>
              <w:pStyle w:val="hpeintrotablebody"/>
            </w:pPr>
          </w:p>
        </w:tc>
      </w:tr>
      <w:tr w:rsidR="00D73B27" w:rsidRPr="00B719D2" w14:paraId="1725E750" w14:textId="77777777" w:rsidTr="00064800">
        <w:trPr>
          <w:trHeight w:val="288"/>
        </w:trPr>
        <w:tc>
          <w:tcPr>
            <w:tcW w:w="1116" w:type="dxa"/>
            <w:tcBorders>
              <w:top w:val="single" w:sz="2" w:space="0" w:color="auto"/>
              <w:bottom w:val="single" w:sz="2" w:space="0" w:color="auto"/>
            </w:tcBorders>
          </w:tcPr>
          <w:p w14:paraId="28F0F32F" w14:textId="77777777" w:rsidR="00131FC9" w:rsidRPr="00B719D2" w:rsidRDefault="00131FC9" w:rsidP="00131FC9">
            <w:pPr>
              <w:pStyle w:val="hpeintrotablebody"/>
            </w:pPr>
          </w:p>
        </w:tc>
        <w:tc>
          <w:tcPr>
            <w:tcW w:w="1116" w:type="dxa"/>
            <w:tcBorders>
              <w:top w:val="single" w:sz="2" w:space="0" w:color="auto"/>
              <w:bottom w:val="single" w:sz="2" w:space="0" w:color="auto"/>
            </w:tcBorders>
          </w:tcPr>
          <w:p w14:paraId="3EAE08B3" w14:textId="77777777" w:rsidR="00131FC9" w:rsidRPr="00B719D2" w:rsidRDefault="00131FC9" w:rsidP="00131FC9">
            <w:pPr>
              <w:pStyle w:val="hpeintrotablebody"/>
            </w:pPr>
          </w:p>
        </w:tc>
        <w:tc>
          <w:tcPr>
            <w:tcW w:w="1117" w:type="dxa"/>
            <w:tcBorders>
              <w:top w:val="single" w:sz="2" w:space="0" w:color="auto"/>
              <w:bottom w:val="single" w:sz="2" w:space="0" w:color="auto"/>
            </w:tcBorders>
          </w:tcPr>
          <w:p w14:paraId="35907E77" w14:textId="77777777" w:rsidR="00131FC9" w:rsidRPr="00B719D2" w:rsidRDefault="00131FC9" w:rsidP="004B5AFE">
            <w:pPr>
              <w:pStyle w:val="hpeintrotablebody"/>
            </w:pPr>
          </w:p>
        </w:tc>
        <w:tc>
          <w:tcPr>
            <w:tcW w:w="1117" w:type="dxa"/>
            <w:tcBorders>
              <w:top w:val="single" w:sz="2" w:space="0" w:color="auto"/>
              <w:bottom w:val="single" w:sz="2" w:space="0" w:color="auto"/>
            </w:tcBorders>
          </w:tcPr>
          <w:p w14:paraId="035060FE" w14:textId="77777777" w:rsidR="00131FC9" w:rsidRPr="00B719D2" w:rsidRDefault="00131FC9" w:rsidP="004B5AFE">
            <w:pPr>
              <w:pStyle w:val="hpeintrotablebody"/>
            </w:pPr>
          </w:p>
        </w:tc>
        <w:tc>
          <w:tcPr>
            <w:tcW w:w="4174" w:type="dxa"/>
            <w:tcBorders>
              <w:top w:val="single" w:sz="2" w:space="0" w:color="auto"/>
              <w:bottom w:val="single" w:sz="2" w:space="0" w:color="auto"/>
            </w:tcBorders>
          </w:tcPr>
          <w:p w14:paraId="3DA5A7DF" w14:textId="77777777" w:rsidR="00131FC9" w:rsidRPr="00B719D2" w:rsidRDefault="00131FC9" w:rsidP="004B5AFE">
            <w:pPr>
              <w:pStyle w:val="hpeintrotablebody"/>
            </w:pPr>
          </w:p>
        </w:tc>
      </w:tr>
      <w:tr w:rsidR="00D73B27" w:rsidRPr="00B719D2" w14:paraId="190F3F35" w14:textId="77777777" w:rsidTr="00064800">
        <w:trPr>
          <w:trHeight w:val="288"/>
        </w:trPr>
        <w:tc>
          <w:tcPr>
            <w:tcW w:w="1116" w:type="dxa"/>
            <w:tcBorders>
              <w:top w:val="single" w:sz="2" w:space="0" w:color="auto"/>
              <w:bottom w:val="single" w:sz="2" w:space="0" w:color="auto"/>
            </w:tcBorders>
          </w:tcPr>
          <w:p w14:paraId="2427B59E" w14:textId="77777777" w:rsidR="00131FC9" w:rsidRPr="00B719D2" w:rsidRDefault="00131FC9" w:rsidP="00131FC9">
            <w:pPr>
              <w:pStyle w:val="hpeintrotablebody"/>
            </w:pPr>
          </w:p>
        </w:tc>
        <w:tc>
          <w:tcPr>
            <w:tcW w:w="1116" w:type="dxa"/>
            <w:tcBorders>
              <w:top w:val="single" w:sz="2" w:space="0" w:color="auto"/>
              <w:bottom w:val="single" w:sz="2" w:space="0" w:color="auto"/>
            </w:tcBorders>
          </w:tcPr>
          <w:p w14:paraId="226F21CD" w14:textId="77777777" w:rsidR="00131FC9" w:rsidRPr="00B719D2" w:rsidRDefault="00131FC9" w:rsidP="00131FC9">
            <w:pPr>
              <w:pStyle w:val="hpeintrotablebody"/>
            </w:pPr>
          </w:p>
        </w:tc>
        <w:tc>
          <w:tcPr>
            <w:tcW w:w="1117" w:type="dxa"/>
            <w:tcBorders>
              <w:top w:val="single" w:sz="2" w:space="0" w:color="auto"/>
              <w:bottom w:val="single" w:sz="2" w:space="0" w:color="auto"/>
            </w:tcBorders>
          </w:tcPr>
          <w:p w14:paraId="1C70802E" w14:textId="77777777" w:rsidR="00131FC9" w:rsidRPr="00B719D2" w:rsidRDefault="00131FC9" w:rsidP="004B5AFE">
            <w:pPr>
              <w:pStyle w:val="hpeintrotablebody"/>
            </w:pPr>
          </w:p>
        </w:tc>
        <w:tc>
          <w:tcPr>
            <w:tcW w:w="1117" w:type="dxa"/>
            <w:tcBorders>
              <w:top w:val="single" w:sz="2" w:space="0" w:color="auto"/>
              <w:bottom w:val="single" w:sz="2" w:space="0" w:color="auto"/>
            </w:tcBorders>
          </w:tcPr>
          <w:p w14:paraId="22F21BDC" w14:textId="77777777" w:rsidR="00131FC9" w:rsidRPr="00B719D2" w:rsidRDefault="00131FC9" w:rsidP="004B5AFE">
            <w:pPr>
              <w:pStyle w:val="hpeintrotablebody"/>
            </w:pPr>
          </w:p>
        </w:tc>
        <w:tc>
          <w:tcPr>
            <w:tcW w:w="4174" w:type="dxa"/>
            <w:tcBorders>
              <w:top w:val="single" w:sz="2" w:space="0" w:color="auto"/>
              <w:bottom w:val="single" w:sz="2" w:space="0" w:color="auto"/>
            </w:tcBorders>
          </w:tcPr>
          <w:p w14:paraId="3D2394C6" w14:textId="77777777" w:rsidR="00131FC9" w:rsidRPr="00B719D2" w:rsidRDefault="00131FC9" w:rsidP="004B5AFE">
            <w:pPr>
              <w:pStyle w:val="hpeintrotablebody"/>
            </w:pPr>
          </w:p>
        </w:tc>
      </w:tr>
      <w:tr w:rsidR="00D73B27" w:rsidRPr="00B719D2" w14:paraId="7D75C077" w14:textId="77777777" w:rsidTr="00064800">
        <w:trPr>
          <w:trHeight w:val="288"/>
        </w:trPr>
        <w:tc>
          <w:tcPr>
            <w:tcW w:w="1116" w:type="dxa"/>
            <w:tcBorders>
              <w:top w:val="single" w:sz="2" w:space="0" w:color="auto"/>
              <w:bottom w:val="single" w:sz="2" w:space="0" w:color="auto"/>
            </w:tcBorders>
          </w:tcPr>
          <w:p w14:paraId="78F88E78" w14:textId="77777777" w:rsidR="00131FC9" w:rsidRPr="00B719D2" w:rsidRDefault="00131FC9" w:rsidP="00131FC9">
            <w:pPr>
              <w:pStyle w:val="hpeintrotablebody"/>
            </w:pPr>
          </w:p>
        </w:tc>
        <w:tc>
          <w:tcPr>
            <w:tcW w:w="1116" w:type="dxa"/>
            <w:tcBorders>
              <w:top w:val="single" w:sz="2" w:space="0" w:color="auto"/>
              <w:bottom w:val="single" w:sz="2" w:space="0" w:color="auto"/>
            </w:tcBorders>
          </w:tcPr>
          <w:p w14:paraId="727E96F7" w14:textId="77777777" w:rsidR="00131FC9" w:rsidRPr="00B719D2" w:rsidRDefault="00131FC9" w:rsidP="00131FC9">
            <w:pPr>
              <w:pStyle w:val="hpeintrotablebody"/>
            </w:pPr>
          </w:p>
        </w:tc>
        <w:tc>
          <w:tcPr>
            <w:tcW w:w="1117" w:type="dxa"/>
            <w:tcBorders>
              <w:top w:val="single" w:sz="2" w:space="0" w:color="auto"/>
              <w:bottom w:val="single" w:sz="2" w:space="0" w:color="auto"/>
            </w:tcBorders>
          </w:tcPr>
          <w:p w14:paraId="7D7267DB" w14:textId="77777777" w:rsidR="00131FC9" w:rsidRPr="00B719D2" w:rsidRDefault="00131FC9" w:rsidP="004B5AFE">
            <w:pPr>
              <w:pStyle w:val="hpeintrotablebody"/>
            </w:pPr>
          </w:p>
        </w:tc>
        <w:tc>
          <w:tcPr>
            <w:tcW w:w="1117" w:type="dxa"/>
            <w:tcBorders>
              <w:top w:val="single" w:sz="2" w:space="0" w:color="auto"/>
              <w:bottom w:val="single" w:sz="2" w:space="0" w:color="auto"/>
            </w:tcBorders>
          </w:tcPr>
          <w:p w14:paraId="29072C94" w14:textId="77777777" w:rsidR="00131FC9" w:rsidRPr="00B719D2" w:rsidRDefault="00131FC9" w:rsidP="004B5AFE">
            <w:pPr>
              <w:pStyle w:val="hpeintrotablebody"/>
            </w:pPr>
          </w:p>
        </w:tc>
        <w:tc>
          <w:tcPr>
            <w:tcW w:w="4174" w:type="dxa"/>
            <w:tcBorders>
              <w:top w:val="single" w:sz="2" w:space="0" w:color="auto"/>
              <w:bottom w:val="single" w:sz="2" w:space="0" w:color="auto"/>
            </w:tcBorders>
          </w:tcPr>
          <w:p w14:paraId="1345F286" w14:textId="77777777" w:rsidR="00131FC9" w:rsidRPr="00B719D2" w:rsidRDefault="00131FC9" w:rsidP="004B5AFE">
            <w:pPr>
              <w:pStyle w:val="hpeintrotablebody"/>
            </w:pPr>
          </w:p>
        </w:tc>
      </w:tr>
      <w:tr w:rsidR="00D73B27" w:rsidRPr="00B719D2" w14:paraId="56F62305" w14:textId="77777777" w:rsidTr="00064800">
        <w:trPr>
          <w:trHeight w:val="288"/>
        </w:trPr>
        <w:tc>
          <w:tcPr>
            <w:tcW w:w="1116" w:type="dxa"/>
            <w:tcBorders>
              <w:top w:val="single" w:sz="2" w:space="0" w:color="auto"/>
              <w:bottom w:val="single" w:sz="2" w:space="0" w:color="auto"/>
            </w:tcBorders>
          </w:tcPr>
          <w:p w14:paraId="29658181" w14:textId="77777777" w:rsidR="00131FC9" w:rsidRPr="00B719D2" w:rsidRDefault="00131FC9" w:rsidP="00131FC9">
            <w:pPr>
              <w:pStyle w:val="hpeintrotablebody"/>
            </w:pPr>
          </w:p>
        </w:tc>
        <w:tc>
          <w:tcPr>
            <w:tcW w:w="1116" w:type="dxa"/>
            <w:tcBorders>
              <w:top w:val="single" w:sz="2" w:space="0" w:color="auto"/>
              <w:bottom w:val="single" w:sz="2" w:space="0" w:color="auto"/>
            </w:tcBorders>
          </w:tcPr>
          <w:p w14:paraId="3625F779" w14:textId="77777777" w:rsidR="00131FC9" w:rsidRPr="00B719D2" w:rsidRDefault="00131FC9" w:rsidP="00131FC9">
            <w:pPr>
              <w:pStyle w:val="hpeintrotablebody"/>
            </w:pPr>
          </w:p>
        </w:tc>
        <w:tc>
          <w:tcPr>
            <w:tcW w:w="1117" w:type="dxa"/>
            <w:tcBorders>
              <w:top w:val="single" w:sz="2" w:space="0" w:color="auto"/>
              <w:bottom w:val="single" w:sz="2" w:space="0" w:color="auto"/>
            </w:tcBorders>
          </w:tcPr>
          <w:p w14:paraId="6993ACFA" w14:textId="77777777" w:rsidR="00131FC9" w:rsidRPr="00B719D2" w:rsidRDefault="00131FC9" w:rsidP="004B5AFE">
            <w:pPr>
              <w:pStyle w:val="hpeintrotablebody"/>
            </w:pPr>
          </w:p>
        </w:tc>
        <w:tc>
          <w:tcPr>
            <w:tcW w:w="1117" w:type="dxa"/>
            <w:tcBorders>
              <w:top w:val="single" w:sz="2" w:space="0" w:color="auto"/>
              <w:bottom w:val="single" w:sz="2" w:space="0" w:color="auto"/>
            </w:tcBorders>
          </w:tcPr>
          <w:p w14:paraId="615FF2B9" w14:textId="77777777" w:rsidR="00131FC9" w:rsidRPr="00B719D2" w:rsidRDefault="00131FC9" w:rsidP="004B5AFE">
            <w:pPr>
              <w:pStyle w:val="hpeintrotablebody"/>
            </w:pPr>
          </w:p>
        </w:tc>
        <w:tc>
          <w:tcPr>
            <w:tcW w:w="4174" w:type="dxa"/>
            <w:tcBorders>
              <w:top w:val="single" w:sz="2" w:space="0" w:color="auto"/>
              <w:bottom w:val="single" w:sz="2" w:space="0" w:color="auto"/>
            </w:tcBorders>
          </w:tcPr>
          <w:p w14:paraId="38EF7F5F" w14:textId="77777777" w:rsidR="00131FC9" w:rsidRPr="00B719D2" w:rsidRDefault="00131FC9" w:rsidP="004B5AFE">
            <w:pPr>
              <w:pStyle w:val="hpeintrotablebody"/>
            </w:pPr>
          </w:p>
        </w:tc>
      </w:tr>
      <w:tr w:rsidR="00D73B27" w:rsidRPr="00B719D2" w14:paraId="76121401" w14:textId="77777777" w:rsidTr="00064800">
        <w:trPr>
          <w:trHeight w:val="288"/>
        </w:trPr>
        <w:tc>
          <w:tcPr>
            <w:tcW w:w="1116" w:type="dxa"/>
            <w:tcBorders>
              <w:top w:val="single" w:sz="2" w:space="0" w:color="auto"/>
              <w:bottom w:val="single" w:sz="2" w:space="0" w:color="auto"/>
            </w:tcBorders>
          </w:tcPr>
          <w:p w14:paraId="3BAA69E8" w14:textId="77777777" w:rsidR="00131FC9" w:rsidRPr="00B719D2" w:rsidRDefault="00131FC9" w:rsidP="00131FC9">
            <w:pPr>
              <w:pStyle w:val="hpeintrotablebody"/>
            </w:pPr>
          </w:p>
        </w:tc>
        <w:tc>
          <w:tcPr>
            <w:tcW w:w="1116" w:type="dxa"/>
            <w:tcBorders>
              <w:top w:val="single" w:sz="2" w:space="0" w:color="auto"/>
              <w:bottom w:val="single" w:sz="2" w:space="0" w:color="auto"/>
            </w:tcBorders>
          </w:tcPr>
          <w:p w14:paraId="13ADC320" w14:textId="77777777" w:rsidR="00131FC9" w:rsidRPr="00B719D2" w:rsidRDefault="00131FC9" w:rsidP="00131FC9">
            <w:pPr>
              <w:pStyle w:val="hpeintrotablebody"/>
            </w:pPr>
          </w:p>
        </w:tc>
        <w:tc>
          <w:tcPr>
            <w:tcW w:w="1117" w:type="dxa"/>
            <w:tcBorders>
              <w:top w:val="single" w:sz="2" w:space="0" w:color="auto"/>
              <w:bottom w:val="single" w:sz="2" w:space="0" w:color="auto"/>
            </w:tcBorders>
          </w:tcPr>
          <w:p w14:paraId="0C234DF0" w14:textId="77777777" w:rsidR="00131FC9" w:rsidRPr="00B719D2" w:rsidRDefault="00131FC9" w:rsidP="004B5AFE">
            <w:pPr>
              <w:pStyle w:val="hpeintrotablebody"/>
            </w:pPr>
          </w:p>
        </w:tc>
        <w:tc>
          <w:tcPr>
            <w:tcW w:w="1117" w:type="dxa"/>
            <w:tcBorders>
              <w:top w:val="single" w:sz="2" w:space="0" w:color="auto"/>
              <w:bottom w:val="single" w:sz="2" w:space="0" w:color="auto"/>
            </w:tcBorders>
          </w:tcPr>
          <w:p w14:paraId="4171A337" w14:textId="77777777" w:rsidR="00131FC9" w:rsidRPr="00B719D2" w:rsidRDefault="00131FC9" w:rsidP="004B5AFE">
            <w:pPr>
              <w:pStyle w:val="hpeintrotablebody"/>
            </w:pPr>
          </w:p>
        </w:tc>
        <w:tc>
          <w:tcPr>
            <w:tcW w:w="4174" w:type="dxa"/>
            <w:tcBorders>
              <w:top w:val="single" w:sz="2" w:space="0" w:color="auto"/>
              <w:bottom w:val="single" w:sz="2" w:space="0" w:color="auto"/>
            </w:tcBorders>
          </w:tcPr>
          <w:p w14:paraId="3F8F4335" w14:textId="77777777" w:rsidR="00131FC9" w:rsidRPr="00B719D2" w:rsidRDefault="00131FC9" w:rsidP="004B5AFE">
            <w:pPr>
              <w:pStyle w:val="hpeintrotablebody"/>
            </w:pPr>
          </w:p>
        </w:tc>
      </w:tr>
      <w:tr w:rsidR="00D73B27" w:rsidRPr="00B719D2" w14:paraId="6FC86E49" w14:textId="77777777" w:rsidTr="00064800">
        <w:trPr>
          <w:trHeight w:val="288"/>
        </w:trPr>
        <w:tc>
          <w:tcPr>
            <w:tcW w:w="1116" w:type="dxa"/>
            <w:tcBorders>
              <w:top w:val="single" w:sz="2" w:space="0" w:color="auto"/>
              <w:bottom w:val="single" w:sz="2" w:space="0" w:color="auto"/>
            </w:tcBorders>
          </w:tcPr>
          <w:p w14:paraId="2E965CB5" w14:textId="77777777" w:rsidR="00131FC9" w:rsidRPr="00B719D2" w:rsidRDefault="00131FC9" w:rsidP="00131FC9">
            <w:pPr>
              <w:pStyle w:val="hpeintrotablebody"/>
            </w:pPr>
          </w:p>
        </w:tc>
        <w:tc>
          <w:tcPr>
            <w:tcW w:w="1116" w:type="dxa"/>
            <w:tcBorders>
              <w:top w:val="single" w:sz="2" w:space="0" w:color="auto"/>
              <w:bottom w:val="single" w:sz="2" w:space="0" w:color="auto"/>
            </w:tcBorders>
          </w:tcPr>
          <w:p w14:paraId="596F466C" w14:textId="77777777" w:rsidR="00131FC9" w:rsidRPr="00B719D2" w:rsidRDefault="00131FC9" w:rsidP="00131FC9">
            <w:pPr>
              <w:pStyle w:val="hpeintrotablebody"/>
            </w:pPr>
          </w:p>
        </w:tc>
        <w:tc>
          <w:tcPr>
            <w:tcW w:w="1117" w:type="dxa"/>
            <w:tcBorders>
              <w:top w:val="single" w:sz="2" w:space="0" w:color="auto"/>
              <w:bottom w:val="single" w:sz="2" w:space="0" w:color="auto"/>
            </w:tcBorders>
          </w:tcPr>
          <w:p w14:paraId="1CED7FB1" w14:textId="77777777" w:rsidR="00131FC9" w:rsidRPr="00B719D2" w:rsidRDefault="00131FC9" w:rsidP="004B5AFE">
            <w:pPr>
              <w:pStyle w:val="hpeintrotablebody"/>
            </w:pPr>
          </w:p>
        </w:tc>
        <w:tc>
          <w:tcPr>
            <w:tcW w:w="1117" w:type="dxa"/>
            <w:tcBorders>
              <w:top w:val="single" w:sz="2" w:space="0" w:color="auto"/>
              <w:bottom w:val="single" w:sz="2" w:space="0" w:color="auto"/>
            </w:tcBorders>
          </w:tcPr>
          <w:p w14:paraId="5E4876B3" w14:textId="77777777" w:rsidR="00131FC9" w:rsidRPr="00B719D2" w:rsidRDefault="00131FC9" w:rsidP="004B5AFE">
            <w:pPr>
              <w:pStyle w:val="hpeintrotablebody"/>
            </w:pPr>
          </w:p>
        </w:tc>
        <w:tc>
          <w:tcPr>
            <w:tcW w:w="4174" w:type="dxa"/>
            <w:tcBorders>
              <w:top w:val="single" w:sz="2" w:space="0" w:color="auto"/>
              <w:bottom w:val="single" w:sz="2" w:space="0" w:color="auto"/>
            </w:tcBorders>
          </w:tcPr>
          <w:p w14:paraId="1CFEA338" w14:textId="77777777" w:rsidR="00131FC9" w:rsidRPr="00B719D2" w:rsidRDefault="00131FC9" w:rsidP="004B5AFE">
            <w:pPr>
              <w:pStyle w:val="hpeintrotablebody"/>
            </w:pPr>
          </w:p>
        </w:tc>
      </w:tr>
    </w:tbl>
    <w:p w14:paraId="773BE9A4" w14:textId="77777777" w:rsidR="00CC368C" w:rsidRPr="00B719D2" w:rsidRDefault="00CC368C" w:rsidP="009E6245">
      <w:pPr>
        <w:pStyle w:val="hpebodycopy"/>
      </w:pPr>
      <w:r w:rsidRPr="00B719D2">
        <w:br w:type="page"/>
      </w:r>
    </w:p>
    <w:tbl>
      <w:tblPr>
        <w:tblStyle w:val="TableGrid"/>
        <w:tblW w:w="8640"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ayout w:type="fixed"/>
        <w:tblCellMar>
          <w:right w:w="0" w:type="dxa"/>
        </w:tblCellMar>
        <w:tblLook w:val="04A0" w:firstRow="1" w:lastRow="0" w:firstColumn="1" w:lastColumn="0" w:noHBand="0" w:noVBand="1"/>
      </w:tblPr>
      <w:tblGrid>
        <w:gridCol w:w="8640"/>
      </w:tblGrid>
      <w:tr w:rsidR="00C81171" w:rsidRPr="00B719D2" w14:paraId="3AFA2AAE" w14:textId="77777777" w:rsidTr="00064800">
        <w:trPr>
          <w:trHeight w:hRule="exact" w:val="1008"/>
        </w:trPr>
        <w:tc>
          <w:tcPr>
            <w:tcW w:w="8640" w:type="dxa"/>
            <w:tcBorders>
              <w:top w:val="nil"/>
              <w:bottom w:val="nil"/>
            </w:tcBorders>
            <w:tcMar>
              <w:top w:w="0" w:type="dxa"/>
            </w:tcMar>
          </w:tcPr>
          <w:p w14:paraId="507F33FC" w14:textId="77777777" w:rsidR="00060F89" w:rsidRPr="00B719D2" w:rsidRDefault="00060F89" w:rsidP="0022110D">
            <w:pPr>
              <w:pStyle w:val="hpeintroheadline2"/>
            </w:pPr>
            <w:r w:rsidRPr="00B719D2">
              <w:t xml:space="preserve">Document </w:t>
            </w:r>
            <w:r w:rsidR="00F5088C" w:rsidRPr="00B719D2">
              <w:t>i</w:t>
            </w:r>
            <w:r w:rsidRPr="00B719D2">
              <w:t>nformation</w:t>
            </w:r>
          </w:p>
        </w:tc>
      </w:tr>
      <w:tr w:rsidR="00C81171" w:rsidRPr="00B719D2" w14:paraId="20209A92" w14:textId="77777777" w:rsidTr="00064800">
        <w:trPr>
          <w:trHeight w:val="288"/>
        </w:trPr>
        <w:tc>
          <w:tcPr>
            <w:tcW w:w="8640" w:type="dxa"/>
            <w:tcBorders>
              <w:top w:val="nil"/>
              <w:bottom w:val="single" w:sz="2" w:space="0" w:color="auto"/>
            </w:tcBorders>
            <w:tcMar>
              <w:top w:w="115" w:type="dxa"/>
              <w:bottom w:w="187" w:type="dxa"/>
            </w:tcMar>
          </w:tcPr>
          <w:p w14:paraId="2A4430C6" w14:textId="77777777" w:rsidR="00060F89" w:rsidRPr="00B719D2" w:rsidRDefault="00060F89" w:rsidP="00107DAF">
            <w:pPr>
              <w:pStyle w:val="hpeintrotableheads"/>
            </w:pPr>
            <w:r w:rsidRPr="00B719D2">
              <w:t>Document title</w:t>
            </w:r>
          </w:p>
          <w:p w14:paraId="150FF46C" w14:textId="77777777" w:rsidR="00060F89" w:rsidRPr="00B719D2" w:rsidRDefault="00060F89" w:rsidP="00C81171">
            <w:pPr>
              <w:pStyle w:val="hpeintrotablebody"/>
            </w:pPr>
            <w:r w:rsidRPr="00B719D2">
              <w:t>Proin dolor cubilia sit nostra nisl facilisi mauris</w:t>
            </w:r>
          </w:p>
        </w:tc>
      </w:tr>
      <w:tr w:rsidR="00060F89" w:rsidRPr="00B719D2" w14:paraId="5A0F12E3" w14:textId="77777777" w:rsidTr="00064800">
        <w:trPr>
          <w:trHeight w:val="288"/>
        </w:trPr>
        <w:tc>
          <w:tcPr>
            <w:tcW w:w="8640" w:type="dxa"/>
            <w:tcBorders>
              <w:top w:val="single" w:sz="2" w:space="0" w:color="auto"/>
              <w:bottom w:val="single" w:sz="2" w:space="0" w:color="auto"/>
            </w:tcBorders>
            <w:tcMar>
              <w:top w:w="115" w:type="dxa"/>
              <w:bottom w:w="187" w:type="dxa"/>
            </w:tcMar>
          </w:tcPr>
          <w:p w14:paraId="1DD68385" w14:textId="77777777" w:rsidR="00060F89" w:rsidRPr="00B719D2" w:rsidRDefault="00060F89" w:rsidP="00107DAF">
            <w:pPr>
              <w:pStyle w:val="hpeintrotableheads"/>
            </w:pPr>
            <w:r w:rsidRPr="00B719D2">
              <w:t>Process name</w:t>
            </w:r>
          </w:p>
          <w:p w14:paraId="49804CCC" w14:textId="77777777" w:rsidR="00060F89" w:rsidRPr="00B719D2" w:rsidRDefault="00060F89" w:rsidP="00107DAF">
            <w:pPr>
              <w:pStyle w:val="hpeintrotablebody"/>
            </w:pPr>
            <w:r w:rsidRPr="00B719D2">
              <w:t>Proin dolor cubilia sit nostra nisl facilisi mauris</w:t>
            </w:r>
          </w:p>
        </w:tc>
      </w:tr>
      <w:tr w:rsidR="00060F89" w:rsidRPr="00B719D2" w14:paraId="297CF8F4" w14:textId="77777777" w:rsidTr="00064800">
        <w:trPr>
          <w:trHeight w:val="288"/>
        </w:trPr>
        <w:tc>
          <w:tcPr>
            <w:tcW w:w="8640" w:type="dxa"/>
            <w:tcBorders>
              <w:top w:val="single" w:sz="2" w:space="0" w:color="auto"/>
              <w:bottom w:val="single" w:sz="2" w:space="0" w:color="auto"/>
            </w:tcBorders>
            <w:tcMar>
              <w:top w:w="115" w:type="dxa"/>
              <w:bottom w:w="187" w:type="dxa"/>
            </w:tcMar>
          </w:tcPr>
          <w:p w14:paraId="0F547412" w14:textId="77777777" w:rsidR="00060F89" w:rsidRPr="00B719D2" w:rsidRDefault="00060F89" w:rsidP="00107DAF">
            <w:pPr>
              <w:pStyle w:val="hpeintrotableheads"/>
            </w:pPr>
            <w:r w:rsidRPr="00B719D2">
              <w:t>Prepared by</w:t>
            </w:r>
          </w:p>
          <w:p w14:paraId="35F595B4" w14:textId="77777777" w:rsidR="00060F89" w:rsidRPr="00B719D2" w:rsidRDefault="00060F89" w:rsidP="00107DAF">
            <w:pPr>
              <w:pStyle w:val="hpeintrotablebody"/>
            </w:pPr>
            <w:r w:rsidRPr="00B719D2">
              <w:t>Proin dolor cubilia sit nostra nisl facilisi mauris</w:t>
            </w:r>
          </w:p>
        </w:tc>
      </w:tr>
      <w:tr w:rsidR="00060F89" w:rsidRPr="00B719D2" w14:paraId="24D4D587" w14:textId="77777777" w:rsidTr="00064800">
        <w:trPr>
          <w:trHeight w:val="288"/>
        </w:trPr>
        <w:tc>
          <w:tcPr>
            <w:tcW w:w="8640" w:type="dxa"/>
            <w:tcBorders>
              <w:top w:val="single" w:sz="2" w:space="0" w:color="auto"/>
              <w:bottom w:val="single" w:sz="2" w:space="0" w:color="auto"/>
            </w:tcBorders>
            <w:tcMar>
              <w:top w:w="115" w:type="dxa"/>
              <w:bottom w:w="187" w:type="dxa"/>
            </w:tcMar>
          </w:tcPr>
          <w:p w14:paraId="3A6764F5" w14:textId="77777777" w:rsidR="00060F89" w:rsidRPr="00B719D2" w:rsidRDefault="00060F89" w:rsidP="00107DAF">
            <w:pPr>
              <w:pStyle w:val="hpeintrotableheads"/>
            </w:pPr>
            <w:r w:rsidRPr="00B719D2">
              <w:t>Document owner</w:t>
            </w:r>
          </w:p>
          <w:p w14:paraId="2B98ED50" w14:textId="77777777" w:rsidR="00060F89" w:rsidRPr="00B719D2" w:rsidRDefault="00060F89" w:rsidP="00107DAF">
            <w:pPr>
              <w:pStyle w:val="hpeintrotablebody"/>
            </w:pPr>
            <w:r w:rsidRPr="00B719D2">
              <w:t>Proin dolor cubilia sit nostra nisl facilisi mauris</w:t>
            </w:r>
          </w:p>
        </w:tc>
      </w:tr>
      <w:tr w:rsidR="00060F89" w:rsidRPr="00B719D2" w14:paraId="70391BBC" w14:textId="77777777" w:rsidTr="00064800">
        <w:trPr>
          <w:trHeight w:val="288"/>
        </w:trPr>
        <w:tc>
          <w:tcPr>
            <w:tcW w:w="8640" w:type="dxa"/>
            <w:tcBorders>
              <w:top w:val="single" w:sz="2" w:space="0" w:color="auto"/>
              <w:bottom w:val="single" w:sz="2" w:space="0" w:color="auto"/>
            </w:tcBorders>
            <w:tcMar>
              <w:top w:w="115" w:type="dxa"/>
              <w:bottom w:w="187" w:type="dxa"/>
            </w:tcMar>
          </w:tcPr>
          <w:p w14:paraId="1410701E" w14:textId="77777777" w:rsidR="00060F89" w:rsidRPr="00B719D2" w:rsidRDefault="00060F89" w:rsidP="00107DAF">
            <w:pPr>
              <w:pStyle w:val="hpeintrotableheads"/>
            </w:pPr>
            <w:r w:rsidRPr="00B719D2">
              <w:t>BS ITO process owner</w:t>
            </w:r>
          </w:p>
          <w:p w14:paraId="55A9DABB" w14:textId="77777777" w:rsidR="00060F89" w:rsidRPr="00B719D2" w:rsidRDefault="00060F89" w:rsidP="00107DAF">
            <w:pPr>
              <w:pStyle w:val="hpeintrotablebody"/>
            </w:pPr>
            <w:r w:rsidRPr="00B719D2">
              <w:t>Proin dolor cubilia sit nostra nisl facilisi mauris</w:t>
            </w:r>
          </w:p>
        </w:tc>
      </w:tr>
      <w:tr w:rsidR="00060F89" w:rsidRPr="00B719D2" w14:paraId="4207CF4E" w14:textId="77777777" w:rsidTr="00064800">
        <w:trPr>
          <w:trHeight w:val="288"/>
        </w:trPr>
        <w:tc>
          <w:tcPr>
            <w:tcW w:w="8640" w:type="dxa"/>
            <w:tcBorders>
              <w:top w:val="single" w:sz="2" w:space="0" w:color="auto"/>
              <w:bottom w:val="single" w:sz="2" w:space="0" w:color="auto"/>
            </w:tcBorders>
            <w:tcMar>
              <w:top w:w="115" w:type="dxa"/>
              <w:bottom w:w="187" w:type="dxa"/>
            </w:tcMar>
          </w:tcPr>
          <w:p w14:paraId="59E9F966" w14:textId="77777777" w:rsidR="00060F89" w:rsidRPr="00B719D2" w:rsidRDefault="00060F89" w:rsidP="00107DAF">
            <w:pPr>
              <w:pStyle w:val="hpeintrotableheads"/>
            </w:pPr>
            <w:r w:rsidRPr="00B719D2">
              <w:t>Last reviewed date</w:t>
            </w:r>
          </w:p>
          <w:p w14:paraId="0011B2DF" w14:textId="77777777" w:rsidR="00060F89" w:rsidRPr="00B719D2" w:rsidRDefault="00060F89" w:rsidP="00107DAF">
            <w:pPr>
              <w:pStyle w:val="hpeintrotablebody"/>
            </w:pPr>
            <w:r w:rsidRPr="00B719D2">
              <w:t>Proin dolor cubilia sit nostra nisl facilisi mauris</w:t>
            </w:r>
          </w:p>
        </w:tc>
      </w:tr>
      <w:tr w:rsidR="00060F89" w:rsidRPr="00B719D2" w14:paraId="71B51E6D" w14:textId="77777777" w:rsidTr="00064800">
        <w:trPr>
          <w:trHeight w:val="288"/>
        </w:trPr>
        <w:tc>
          <w:tcPr>
            <w:tcW w:w="8640" w:type="dxa"/>
            <w:tcBorders>
              <w:top w:val="single" w:sz="2" w:space="0" w:color="auto"/>
              <w:bottom w:val="single" w:sz="2" w:space="0" w:color="auto"/>
            </w:tcBorders>
            <w:tcMar>
              <w:top w:w="115" w:type="dxa"/>
              <w:bottom w:w="187" w:type="dxa"/>
            </w:tcMar>
          </w:tcPr>
          <w:p w14:paraId="40A8C951" w14:textId="77777777" w:rsidR="00060F89" w:rsidRPr="00B719D2" w:rsidRDefault="00060F89" w:rsidP="00107DAF">
            <w:pPr>
              <w:pStyle w:val="hpeintrotableheads"/>
            </w:pPr>
            <w:r w:rsidRPr="00B719D2">
              <w:t>Template URL</w:t>
            </w:r>
          </w:p>
          <w:p w14:paraId="263FF1B5" w14:textId="77777777" w:rsidR="00060F89" w:rsidRPr="00B719D2" w:rsidRDefault="00060F89" w:rsidP="00107DAF">
            <w:pPr>
              <w:pStyle w:val="hpeintrotablebody"/>
            </w:pPr>
            <w:r w:rsidRPr="00B719D2">
              <w:t>http://Proin dolor cubilia sit nostra nisl facilisi mauris</w:t>
            </w:r>
          </w:p>
          <w:p w14:paraId="7E2878F4" w14:textId="77777777" w:rsidR="00060F89" w:rsidRPr="00B719D2" w:rsidRDefault="00060F89" w:rsidP="00107DAF">
            <w:pPr>
              <w:pStyle w:val="hpeintrotablebody"/>
            </w:pPr>
            <w:r w:rsidRPr="00B719D2">
              <w:t>Proin dolor cubilia sit nostra nisl facilisi mauris</w:t>
            </w:r>
          </w:p>
        </w:tc>
      </w:tr>
      <w:tr w:rsidR="00060F89" w:rsidRPr="00B719D2" w14:paraId="163B1B82" w14:textId="77777777" w:rsidTr="00064800">
        <w:trPr>
          <w:trHeight w:val="288"/>
        </w:trPr>
        <w:tc>
          <w:tcPr>
            <w:tcW w:w="8640" w:type="dxa"/>
            <w:tcBorders>
              <w:top w:val="single" w:sz="2" w:space="0" w:color="auto"/>
              <w:bottom w:val="single" w:sz="2" w:space="0" w:color="auto"/>
            </w:tcBorders>
            <w:tcMar>
              <w:top w:w="115" w:type="dxa"/>
              <w:bottom w:w="187" w:type="dxa"/>
            </w:tcMar>
          </w:tcPr>
          <w:p w14:paraId="4C5D2A1E" w14:textId="77777777" w:rsidR="00060F89" w:rsidRPr="00B719D2" w:rsidRDefault="00060F89" w:rsidP="00107DAF">
            <w:pPr>
              <w:pStyle w:val="hpeintrotableheads"/>
            </w:pPr>
            <w:r w:rsidRPr="00B719D2">
              <w:t>Document create date</w:t>
            </w:r>
          </w:p>
          <w:p w14:paraId="2D2597BE" w14:textId="77777777" w:rsidR="00060F89" w:rsidRPr="00B719D2" w:rsidRDefault="00060F89" w:rsidP="00107DAF">
            <w:pPr>
              <w:pStyle w:val="hpeintrotablebody"/>
            </w:pPr>
            <w:r w:rsidRPr="00B719D2">
              <w:t>Proin dolor cubilia sit nostra nisl facilisi mauris</w:t>
            </w:r>
          </w:p>
        </w:tc>
      </w:tr>
      <w:tr w:rsidR="00060F89" w:rsidRPr="00B719D2" w14:paraId="0248073E" w14:textId="77777777" w:rsidTr="00064800">
        <w:trPr>
          <w:trHeight w:val="288"/>
        </w:trPr>
        <w:tc>
          <w:tcPr>
            <w:tcW w:w="8640" w:type="dxa"/>
            <w:tcBorders>
              <w:top w:val="single" w:sz="2" w:space="0" w:color="auto"/>
              <w:bottom w:val="single" w:sz="2" w:space="0" w:color="auto"/>
            </w:tcBorders>
            <w:tcMar>
              <w:top w:w="115" w:type="dxa"/>
              <w:bottom w:w="187" w:type="dxa"/>
            </w:tcMar>
          </w:tcPr>
          <w:p w14:paraId="749B08A4" w14:textId="77777777" w:rsidR="00060F89" w:rsidRPr="00B719D2" w:rsidRDefault="00060F89" w:rsidP="00107DAF">
            <w:pPr>
              <w:pStyle w:val="hpeintrotableheads"/>
            </w:pPr>
            <w:r w:rsidRPr="00B719D2">
              <w:t>Document version No</w:t>
            </w:r>
            <w:r w:rsidRPr="00B719D2">
              <w:rPr>
                <w:rStyle w:val="hpeintrosuperscript"/>
                <w:b/>
              </w:rPr>
              <w:t>1</w:t>
            </w:r>
            <w:r w:rsidRPr="00B719D2">
              <w:t xml:space="preserve"> </w:t>
            </w:r>
          </w:p>
          <w:p w14:paraId="7AA7612D" w14:textId="77777777" w:rsidR="00060F89" w:rsidRPr="00B719D2" w:rsidRDefault="00060F89" w:rsidP="00107DAF">
            <w:pPr>
              <w:pStyle w:val="hpeintrotablebody"/>
            </w:pPr>
            <w:r w:rsidRPr="00B719D2">
              <w:t>Proin dolor cubilia sit nostra nisl facilisi mauris</w:t>
            </w:r>
          </w:p>
        </w:tc>
      </w:tr>
      <w:tr w:rsidR="00060F89" w:rsidRPr="00B719D2" w14:paraId="0019ADE2" w14:textId="77777777" w:rsidTr="00064800">
        <w:trPr>
          <w:trHeight w:val="288"/>
        </w:trPr>
        <w:tc>
          <w:tcPr>
            <w:tcW w:w="8640" w:type="dxa"/>
            <w:tcBorders>
              <w:top w:val="single" w:sz="2" w:space="0" w:color="auto"/>
              <w:bottom w:val="single" w:sz="2" w:space="0" w:color="auto"/>
            </w:tcBorders>
            <w:tcMar>
              <w:top w:w="115" w:type="dxa"/>
              <w:bottom w:w="187" w:type="dxa"/>
            </w:tcMar>
          </w:tcPr>
          <w:p w14:paraId="204A8DCC" w14:textId="77777777" w:rsidR="00060F89" w:rsidRPr="00B719D2" w:rsidRDefault="00E41EC4" w:rsidP="00107DAF">
            <w:pPr>
              <w:pStyle w:val="hpeintrotableheads"/>
            </w:pPr>
            <w:r w:rsidRPr="00B719D2">
              <w:t>Document</w:t>
            </w:r>
            <w:r w:rsidR="00060F89" w:rsidRPr="00B719D2">
              <w:t xml:space="preserve"> version date</w:t>
            </w:r>
          </w:p>
          <w:p w14:paraId="672E8E65" w14:textId="77777777" w:rsidR="00060F89" w:rsidRPr="00B719D2" w:rsidRDefault="00060F89" w:rsidP="00107DAF">
            <w:pPr>
              <w:pStyle w:val="hpeintrotablebody"/>
            </w:pPr>
            <w:r w:rsidRPr="00B719D2">
              <w:t>Proin dolor cubilia sit nostra nisl facilisi mauris</w:t>
            </w:r>
          </w:p>
        </w:tc>
      </w:tr>
      <w:tr w:rsidR="00060F89" w:rsidRPr="00B719D2" w14:paraId="2B0DC00E" w14:textId="77777777" w:rsidTr="00064800">
        <w:trPr>
          <w:trHeight w:val="288"/>
        </w:trPr>
        <w:tc>
          <w:tcPr>
            <w:tcW w:w="8640" w:type="dxa"/>
            <w:tcBorders>
              <w:top w:val="single" w:sz="2" w:space="0" w:color="auto"/>
              <w:bottom w:val="single" w:sz="2" w:space="0" w:color="auto"/>
            </w:tcBorders>
            <w:tcMar>
              <w:top w:w="115" w:type="dxa"/>
              <w:bottom w:w="187" w:type="dxa"/>
            </w:tcMar>
          </w:tcPr>
          <w:p w14:paraId="74306DDF" w14:textId="77777777" w:rsidR="00060F89" w:rsidRPr="00B719D2" w:rsidRDefault="00060F89" w:rsidP="00107DAF">
            <w:pPr>
              <w:pStyle w:val="hpeintrotableheads"/>
            </w:pPr>
            <w:r w:rsidRPr="00B719D2">
              <w:t>Next review date</w:t>
            </w:r>
            <w:r w:rsidRPr="00B719D2">
              <w:rPr>
                <w:rStyle w:val="hpeintrosuperscript"/>
                <w:b/>
              </w:rPr>
              <w:t>2</w:t>
            </w:r>
          </w:p>
          <w:p w14:paraId="00F3FBC1" w14:textId="77777777" w:rsidR="00060F89" w:rsidRPr="00B719D2" w:rsidRDefault="00060F89" w:rsidP="00107DAF">
            <w:pPr>
              <w:pStyle w:val="hpeintrotablebody"/>
            </w:pPr>
            <w:r w:rsidRPr="00B719D2">
              <w:t>Proin dolor cubilia sit nostra nisl facilisi mauris</w:t>
            </w:r>
          </w:p>
        </w:tc>
      </w:tr>
      <w:tr w:rsidR="008107D7" w:rsidRPr="00B719D2" w14:paraId="597E0925" w14:textId="77777777" w:rsidTr="00064800">
        <w:trPr>
          <w:trHeight w:val="288"/>
        </w:trPr>
        <w:tc>
          <w:tcPr>
            <w:tcW w:w="8640" w:type="dxa"/>
            <w:tcBorders>
              <w:top w:val="single" w:sz="2" w:space="0" w:color="auto"/>
            </w:tcBorders>
            <w:tcMar>
              <w:top w:w="144" w:type="dxa"/>
              <w:bottom w:w="115" w:type="dxa"/>
            </w:tcMar>
          </w:tcPr>
          <w:p w14:paraId="498DA19E" w14:textId="77777777" w:rsidR="00060F89" w:rsidRPr="00B719D2" w:rsidRDefault="00060F89" w:rsidP="00C81171">
            <w:pPr>
              <w:pStyle w:val="hpeintrotablefootgreen"/>
            </w:pPr>
            <w:r w:rsidRPr="00B719D2">
              <w:t>The latest version of this document is stored electronically. Any printed copy is an uncontrolled copy for reference or training purposes only.</w:t>
            </w:r>
          </w:p>
        </w:tc>
      </w:tr>
      <w:tr w:rsidR="00060F89" w:rsidRPr="00B719D2" w14:paraId="3263B305" w14:textId="77777777" w:rsidTr="00064800">
        <w:trPr>
          <w:trHeight w:val="288"/>
        </w:trPr>
        <w:tc>
          <w:tcPr>
            <w:tcW w:w="8640" w:type="dxa"/>
          </w:tcPr>
          <w:p w14:paraId="5331B166" w14:textId="77777777" w:rsidR="00060F89" w:rsidRPr="00C81171" w:rsidRDefault="00060F89" w:rsidP="00C81171">
            <w:pPr>
              <w:pStyle w:val="hpeintrotablefootnote"/>
            </w:pPr>
            <w:r w:rsidRPr="00C81171">
              <w:rPr>
                <w:rStyle w:val="hpeBOLD"/>
              </w:rPr>
              <w:t>1</w:t>
            </w:r>
            <w:r w:rsidRPr="00C81171">
              <w:t xml:space="preserve"> Refer to HP Enterprise Services—Service Management Processes Documentation Strategy document for document versioning information.</w:t>
            </w:r>
          </w:p>
          <w:p w14:paraId="346F718B" w14:textId="77777777" w:rsidR="00060F89" w:rsidRPr="00B719D2" w:rsidRDefault="00060F89" w:rsidP="00C81171">
            <w:pPr>
              <w:pStyle w:val="hpeintrotablefootnote"/>
            </w:pPr>
            <w:r w:rsidRPr="00C81171">
              <w:rPr>
                <w:rStyle w:val="hpeBOLD"/>
              </w:rPr>
              <w:t>2</w:t>
            </w:r>
            <w:r w:rsidRPr="00B719D2">
              <w:t xml:space="preserve"> </w:t>
            </w:r>
            <w:r w:rsidRPr="00C81171">
              <w:t>Documents must be reviewed not more than 12 months from the document version date</w:t>
            </w:r>
          </w:p>
        </w:tc>
      </w:tr>
    </w:tbl>
    <w:p w14:paraId="35D79245" w14:textId="77777777" w:rsidR="00CC368C" w:rsidRPr="00B719D2" w:rsidRDefault="00CC368C" w:rsidP="009E6245">
      <w:pPr>
        <w:pStyle w:val="hpebodycopy"/>
      </w:pPr>
      <w:r w:rsidRPr="00B719D2">
        <w:br w:type="page"/>
      </w:r>
    </w:p>
    <w:tbl>
      <w:tblPr>
        <w:tblStyle w:val="TableGrid"/>
        <w:tblW w:w="8640"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5" w:type="dxa"/>
          <w:right w:w="115" w:type="dxa"/>
        </w:tblCellMar>
        <w:tblLook w:val="04A0" w:firstRow="1" w:lastRow="0" w:firstColumn="1" w:lastColumn="0" w:noHBand="0" w:noVBand="1"/>
      </w:tblPr>
      <w:tblGrid>
        <w:gridCol w:w="1254"/>
        <w:gridCol w:w="1255"/>
        <w:gridCol w:w="1255"/>
        <w:gridCol w:w="1255"/>
        <w:gridCol w:w="1255"/>
        <w:gridCol w:w="2366"/>
      </w:tblGrid>
      <w:tr w:rsidR="00C81171" w:rsidRPr="00B719D2" w14:paraId="3E464DC6" w14:textId="77777777" w:rsidTr="00064800">
        <w:trPr>
          <w:trHeight w:hRule="exact" w:val="1152"/>
        </w:trPr>
        <w:tc>
          <w:tcPr>
            <w:tcW w:w="8640" w:type="dxa"/>
            <w:gridSpan w:val="6"/>
            <w:tcBorders>
              <w:top w:val="nil"/>
              <w:bottom w:val="single" w:sz="2" w:space="0" w:color="auto"/>
            </w:tcBorders>
            <w:tcMar>
              <w:top w:w="0" w:type="dxa"/>
              <w:left w:w="0" w:type="dxa"/>
            </w:tcMar>
          </w:tcPr>
          <w:p w14:paraId="2A133789" w14:textId="77777777" w:rsidR="00E17328" w:rsidRPr="00B719D2" w:rsidRDefault="00E17328" w:rsidP="00F5088C">
            <w:pPr>
              <w:pStyle w:val="hpeintroheadline2"/>
            </w:pPr>
            <w:r w:rsidRPr="00B719D2">
              <w:t xml:space="preserve">Distribution </w:t>
            </w:r>
            <w:r w:rsidR="00F5088C" w:rsidRPr="00B719D2">
              <w:t>l</w:t>
            </w:r>
            <w:r w:rsidRPr="00B719D2">
              <w:t>ist</w:t>
            </w:r>
          </w:p>
        </w:tc>
      </w:tr>
      <w:tr w:rsidR="00E17328" w:rsidRPr="00B719D2" w14:paraId="682A2B6D" w14:textId="77777777" w:rsidTr="00064800">
        <w:trPr>
          <w:trHeight w:val="360"/>
        </w:trPr>
        <w:tc>
          <w:tcPr>
            <w:tcW w:w="1254" w:type="dxa"/>
            <w:tcBorders>
              <w:top w:val="single" w:sz="2" w:space="0" w:color="auto"/>
              <w:bottom w:val="single" w:sz="2" w:space="0" w:color="auto"/>
            </w:tcBorders>
          </w:tcPr>
          <w:p w14:paraId="2A2277F4" w14:textId="77777777" w:rsidR="00E17328" w:rsidRPr="00B719D2" w:rsidRDefault="00E17328" w:rsidP="00107DAF">
            <w:pPr>
              <w:pStyle w:val="hpeintrotableheads"/>
            </w:pPr>
            <w:r w:rsidRPr="00B719D2">
              <w:t>To</w:t>
            </w:r>
          </w:p>
        </w:tc>
        <w:tc>
          <w:tcPr>
            <w:tcW w:w="1255" w:type="dxa"/>
            <w:tcBorders>
              <w:top w:val="single" w:sz="2" w:space="0" w:color="auto"/>
              <w:bottom w:val="single" w:sz="2" w:space="0" w:color="auto"/>
            </w:tcBorders>
          </w:tcPr>
          <w:p w14:paraId="07608903" w14:textId="77777777" w:rsidR="00E17328" w:rsidRPr="00B719D2" w:rsidRDefault="00E17328" w:rsidP="00107DAF">
            <w:pPr>
              <w:pStyle w:val="hpeintrotableheads"/>
            </w:pPr>
            <w:r w:rsidRPr="00B719D2">
              <w:t>Organization represented</w:t>
            </w:r>
          </w:p>
        </w:tc>
        <w:tc>
          <w:tcPr>
            <w:tcW w:w="1255" w:type="dxa"/>
            <w:tcBorders>
              <w:top w:val="single" w:sz="2" w:space="0" w:color="auto"/>
              <w:bottom w:val="single" w:sz="2" w:space="0" w:color="auto"/>
            </w:tcBorders>
          </w:tcPr>
          <w:p w14:paraId="1D74E280" w14:textId="77777777" w:rsidR="00E17328" w:rsidRPr="00B719D2" w:rsidRDefault="00E17328" w:rsidP="00107DAF">
            <w:pPr>
              <w:pStyle w:val="hpeintrotableheads"/>
            </w:pPr>
            <w:r w:rsidRPr="00B719D2">
              <w:t>Governance</w:t>
            </w:r>
          </w:p>
        </w:tc>
        <w:tc>
          <w:tcPr>
            <w:tcW w:w="1255" w:type="dxa"/>
            <w:tcBorders>
              <w:top w:val="single" w:sz="2" w:space="0" w:color="auto"/>
              <w:bottom w:val="single" w:sz="2" w:space="0" w:color="auto"/>
            </w:tcBorders>
          </w:tcPr>
          <w:p w14:paraId="28221AFF" w14:textId="77777777" w:rsidR="00E17328" w:rsidRPr="00B719D2" w:rsidRDefault="00E17328" w:rsidP="00107DAF">
            <w:pPr>
              <w:pStyle w:val="hpeintrotableheads"/>
            </w:pPr>
            <w:r w:rsidRPr="00B719D2">
              <w:t>Action*</w:t>
            </w:r>
          </w:p>
        </w:tc>
        <w:tc>
          <w:tcPr>
            <w:tcW w:w="1255" w:type="dxa"/>
            <w:tcBorders>
              <w:top w:val="single" w:sz="2" w:space="0" w:color="auto"/>
              <w:bottom w:val="single" w:sz="2" w:space="0" w:color="auto"/>
            </w:tcBorders>
          </w:tcPr>
          <w:p w14:paraId="3F7281F4" w14:textId="77777777" w:rsidR="00E17328" w:rsidRPr="00B719D2" w:rsidRDefault="00E17328" w:rsidP="00107DAF">
            <w:pPr>
              <w:pStyle w:val="hpeintrotableheads"/>
            </w:pPr>
            <w:r w:rsidRPr="00B719D2">
              <w:t>Approval date</w:t>
            </w:r>
          </w:p>
        </w:tc>
        <w:tc>
          <w:tcPr>
            <w:tcW w:w="2366" w:type="dxa"/>
            <w:tcBorders>
              <w:top w:val="single" w:sz="2" w:space="0" w:color="auto"/>
              <w:bottom w:val="single" w:sz="2" w:space="0" w:color="auto"/>
            </w:tcBorders>
          </w:tcPr>
          <w:p w14:paraId="26F034E6" w14:textId="77777777" w:rsidR="00E17328" w:rsidRPr="00B719D2" w:rsidRDefault="00E17328" w:rsidP="00107DAF">
            <w:pPr>
              <w:pStyle w:val="hpeintrotableheads"/>
            </w:pPr>
            <w:r w:rsidRPr="00B719D2">
              <w:t>Contact</w:t>
            </w:r>
          </w:p>
        </w:tc>
      </w:tr>
      <w:tr w:rsidR="00C81171" w:rsidRPr="00B719D2" w14:paraId="4C3BE2EB" w14:textId="77777777" w:rsidTr="00064800">
        <w:trPr>
          <w:trHeight w:val="360"/>
        </w:trPr>
        <w:tc>
          <w:tcPr>
            <w:tcW w:w="1254" w:type="dxa"/>
            <w:tcBorders>
              <w:top w:val="single" w:sz="2" w:space="0" w:color="auto"/>
              <w:bottom w:val="single" w:sz="2" w:space="0" w:color="auto"/>
            </w:tcBorders>
          </w:tcPr>
          <w:p w14:paraId="34D0E691"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4D2A06B7"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6050839A"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0BD5A515"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1E2ACCF4"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6B057A90" w14:textId="77777777" w:rsidR="00E17328" w:rsidRPr="00B719D2" w:rsidRDefault="00E17328" w:rsidP="00C81171">
            <w:pPr>
              <w:pStyle w:val="hpeintrotablebody"/>
            </w:pPr>
          </w:p>
        </w:tc>
      </w:tr>
      <w:tr w:rsidR="00C81171" w:rsidRPr="00B719D2" w14:paraId="65212614" w14:textId="77777777" w:rsidTr="00064800">
        <w:trPr>
          <w:trHeight w:val="360"/>
        </w:trPr>
        <w:tc>
          <w:tcPr>
            <w:tcW w:w="1254" w:type="dxa"/>
            <w:tcBorders>
              <w:top w:val="single" w:sz="2" w:space="0" w:color="auto"/>
              <w:bottom w:val="single" w:sz="2" w:space="0" w:color="auto"/>
            </w:tcBorders>
          </w:tcPr>
          <w:p w14:paraId="307D2DE9"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4D5703A2"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1E333C57"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2E9E8AF5"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13459912"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700E06A0" w14:textId="77777777" w:rsidR="00E17328" w:rsidRPr="00B719D2" w:rsidRDefault="00E17328" w:rsidP="00C81171">
            <w:pPr>
              <w:pStyle w:val="hpeintrotablebody"/>
            </w:pPr>
          </w:p>
        </w:tc>
      </w:tr>
      <w:tr w:rsidR="00C81171" w:rsidRPr="00B719D2" w14:paraId="0AE5B88B" w14:textId="77777777" w:rsidTr="00064800">
        <w:trPr>
          <w:trHeight w:val="360"/>
        </w:trPr>
        <w:tc>
          <w:tcPr>
            <w:tcW w:w="1254" w:type="dxa"/>
            <w:tcBorders>
              <w:top w:val="single" w:sz="2" w:space="0" w:color="auto"/>
              <w:bottom w:val="single" w:sz="2" w:space="0" w:color="auto"/>
            </w:tcBorders>
          </w:tcPr>
          <w:p w14:paraId="43BEB424"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0611B1FB"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6FE5A90C"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58931A68"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1E68FB19"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3C75B677" w14:textId="77777777" w:rsidR="00E17328" w:rsidRPr="00B719D2" w:rsidRDefault="00E17328" w:rsidP="00C81171">
            <w:pPr>
              <w:pStyle w:val="hpeintrotablebody"/>
            </w:pPr>
          </w:p>
        </w:tc>
      </w:tr>
      <w:tr w:rsidR="00C81171" w:rsidRPr="00B719D2" w14:paraId="2B91E2D8" w14:textId="77777777" w:rsidTr="00064800">
        <w:trPr>
          <w:trHeight w:val="360"/>
        </w:trPr>
        <w:tc>
          <w:tcPr>
            <w:tcW w:w="1254" w:type="dxa"/>
            <w:tcBorders>
              <w:top w:val="single" w:sz="2" w:space="0" w:color="auto"/>
              <w:bottom w:val="single" w:sz="2" w:space="0" w:color="auto"/>
            </w:tcBorders>
          </w:tcPr>
          <w:p w14:paraId="29E560A6"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5FB983F7"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6B087564"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3E8C754A"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2D7C6A61"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1909E48E" w14:textId="77777777" w:rsidR="00E17328" w:rsidRPr="00B719D2" w:rsidRDefault="00E17328" w:rsidP="00C81171">
            <w:pPr>
              <w:pStyle w:val="hpeintrotablebody"/>
            </w:pPr>
          </w:p>
        </w:tc>
      </w:tr>
      <w:tr w:rsidR="00C81171" w:rsidRPr="00B719D2" w14:paraId="6BF66D6A" w14:textId="77777777" w:rsidTr="00064800">
        <w:trPr>
          <w:trHeight w:val="360"/>
        </w:trPr>
        <w:tc>
          <w:tcPr>
            <w:tcW w:w="1254" w:type="dxa"/>
            <w:tcBorders>
              <w:top w:val="single" w:sz="2" w:space="0" w:color="auto"/>
              <w:bottom w:val="single" w:sz="2" w:space="0" w:color="auto"/>
            </w:tcBorders>
          </w:tcPr>
          <w:p w14:paraId="16B84858"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36BC2393"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6AAD7C71"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1C8BE42D"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3DBD661E"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26036996" w14:textId="77777777" w:rsidR="00E17328" w:rsidRPr="00B719D2" w:rsidRDefault="00E17328" w:rsidP="00C81171">
            <w:pPr>
              <w:pStyle w:val="hpeintrotablebody"/>
            </w:pPr>
          </w:p>
        </w:tc>
      </w:tr>
      <w:tr w:rsidR="00C81171" w:rsidRPr="00B719D2" w14:paraId="2409A267" w14:textId="77777777" w:rsidTr="00064800">
        <w:trPr>
          <w:trHeight w:val="360"/>
        </w:trPr>
        <w:tc>
          <w:tcPr>
            <w:tcW w:w="1254" w:type="dxa"/>
            <w:tcBorders>
              <w:top w:val="single" w:sz="2" w:space="0" w:color="auto"/>
              <w:bottom w:val="single" w:sz="2" w:space="0" w:color="auto"/>
            </w:tcBorders>
          </w:tcPr>
          <w:p w14:paraId="67D0781D"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439CCD12"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717411E3"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0CDF3651"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6A3376D9"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5363503A" w14:textId="77777777" w:rsidR="00E17328" w:rsidRPr="00B719D2" w:rsidRDefault="00E17328" w:rsidP="00C81171">
            <w:pPr>
              <w:pStyle w:val="hpeintrotablebody"/>
            </w:pPr>
          </w:p>
        </w:tc>
      </w:tr>
      <w:tr w:rsidR="00C81171" w:rsidRPr="00B719D2" w14:paraId="4B6DBFB9" w14:textId="77777777" w:rsidTr="00064800">
        <w:trPr>
          <w:trHeight w:val="360"/>
        </w:trPr>
        <w:tc>
          <w:tcPr>
            <w:tcW w:w="1254" w:type="dxa"/>
            <w:tcBorders>
              <w:top w:val="single" w:sz="2" w:space="0" w:color="auto"/>
              <w:bottom w:val="single" w:sz="2" w:space="0" w:color="auto"/>
            </w:tcBorders>
          </w:tcPr>
          <w:p w14:paraId="20A82163"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6D158FE1"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6F3D9E6D"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29F3A6D2"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03539D6F"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39CB6851" w14:textId="77777777" w:rsidR="00E17328" w:rsidRPr="00B719D2" w:rsidRDefault="00E17328" w:rsidP="00C81171">
            <w:pPr>
              <w:pStyle w:val="hpeintrotablebody"/>
            </w:pPr>
          </w:p>
        </w:tc>
      </w:tr>
      <w:tr w:rsidR="00C81171" w:rsidRPr="00B719D2" w14:paraId="572BCB17" w14:textId="77777777" w:rsidTr="00064800">
        <w:trPr>
          <w:trHeight w:val="360"/>
        </w:trPr>
        <w:tc>
          <w:tcPr>
            <w:tcW w:w="1254" w:type="dxa"/>
            <w:tcBorders>
              <w:top w:val="single" w:sz="2" w:space="0" w:color="auto"/>
              <w:bottom w:val="single" w:sz="2" w:space="0" w:color="auto"/>
            </w:tcBorders>
          </w:tcPr>
          <w:p w14:paraId="4C60F3F3"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3E7B7FA7"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22DD035C"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13D6A429"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2C64742A"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24C93CBC" w14:textId="77777777" w:rsidR="00E17328" w:rsidRPr="00B719D2" w:rsidRDefault="00E17328" w:rsidP="00C81171">
            <w:pPr>
              <w:pStyle w:val="hpeintrotablebody"/>
            </w:pPr>
          </w:p>
        </w:tc>
      </w:tr>
      <w:tr w:rsidR="00C81171" w:rsidRPr="00B719D2" w14:paraId="231FB882" w14:textId="77777777" w:rsidTr="00064800">
        <w:trPr>
          <w:trHeight w:val="360"/>
        </w:trPr>
        <w:tc>
          <w:tcPr>
            <w:tcW w:w="1254" w:type="dxa"/>
            <w:tcBorders>
              <w:top w:val="single" w:sz="2" w:space="0" w:color="auto"/>
              <w:bottom w:val="single" w:sz="2" w:space="0" w:color="auto"/>
            </w:tcBorders>
          </w:tcPr>
          <w:p w14:paraId="461B268B"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1AA27FA2"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67073B39"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1B77DD97"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607CA233"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28676F25" w14:textId="77777777" w:rsidR="00E17328" w:rsidRPr="00B719D2" w:rsidRDefault="00E17328" w:rsidP="00C81171">
            <w:pPr>
              <w:pStyle w:val="hpeintrotablebody"/>
            </w:pPr>
          </w:p>
        </w:tc>
      </w:tr>
      <w:tr w:rsidR="00C81171" w:rsidRPr="00B719D2" w14:paraId="12978A16" w14:textId="77777777" w:rsidTr="00064800">
        <w:trPr>
          <w:trHeight w:val="360"/>
        </w:trPr>
        <w:tc>
          <w:tcPr>
            <w:tcW w:w="1254" w:type="dxa"/>
            <w:tcBorders>
              <w:top w:val="single" w:sz="2" w:space="0" w:color="auto"/>
              <w:bottom w:val="single" w:sz="2" w:space="0" w:color="auto"/>
            </w:tcBorders>
          </w:tcPr>
          <w:p w14:paraId="12F61371"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0554A315"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1B01059E"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11413F97"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0F313862"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6E4CC7BD" w14:textId="77777777" w:rsidR="00E17328" w:rsidRPr="00B719D2" w:rsidRDefault="00E17328" w:rsidP="00C81171">
            <w:pPr>
              <w:pStyle w:val="hpeintrotablebody"/>
            </w:pPr>
          </w:p>
        </w:tc>
      </w:tr>
      <w:tr w:rsidR="00C81171" w:rsidRPr="00B719D2" w14:paraId="1081BFFE" w14:textId="77777777" w:rsidTr="00064800">
        <w:trPr>
          <w:trHeight w:val="360"/>
        </w:trPr>
        <w:tc>
          <w:tcPr>
            <w:tcW w:w="1254" w:type="dxa"/>
            <w:tcBorders>
              <w:top w:val="single" w:sz="2" w:space="0" w:color="auto"/>
              <w:bottom w:val="single" w:sz="2" w:space="0" w:color="auto"/>
            </w:tcBorders>
          </w:tcPr>
          <w:p w14:paraId="5A991B2C"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3EB45521"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2732AD47"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5E2E51E9"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32093EAC"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27B61CF6" w14:textId="77777777" w:rsidR="00E17328" w:rsidRPr="00B719D2" w:rsidRDefault="00E17328" w:rsidP="00C81171">
            <w:pPr>
              <w:pStyle w:val="hpeintrotablebody"/>
            </w:pPr>
          </w:p>
        </w:tc>
      </w:tr>
      <w:tr w:rsidR="00C81171" w:rsidRPr="00B719D2" w14:paraId="126DB1F9" w14:textId="77777777" w:rsidTr="00064800">
        <w:trPr>
          <w:trHeight w:val="360"/>
        </w:trPr>
        <w:tc>
          <w:tcPr>
            <w:tcW w:w="1254" w:type="dxa"/>
            <w:tcBorders>
              <w:top w:val="single" w:sz="2" w:space="0" w:color="auto"/>
              <w:bottom w:val="single" w:sz="2" w:space="0" w:color="auto"/>
            </w:tcBorders>
          </w:tcPr>
          <w:p w14:paraId="5CAF36B5"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48D2A9E0"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54CBD456"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2A9DB88B"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7FBD630A"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1F8D7FD4" w14:textId="77777777" w:rsidR="00E17328" w:rsidRPr="00B719D2" w:rsidRDefault="00E17328" w:rsidP="00C81171">
            <w:pPr>
              <w:pStyle w:val="hpeintrotablebody"/>
            </w:pPr>
          </w:p>
        </w:tc>
      </w:tr>
      <w:tr w:rsidR="00C81171" w:rsidRPr="00B719D2" w14:paraId="134875C0" w14:textId="77777777" w:rsidTr="00064800">
        <w:trPr>
          <w:trHeight w:val="360"/>
        </w:trPr>
        <w:tc>
          <w:tcPr>
            <w:tcW w:w="1254" w:type="dxa"/>
            <w:tcBorders>
              <w:top w:val="single" w:sz="2" w:space="0" w:color="auto"/>
              <w:bottom w:val="single" w:sz="2" w:space="0" w:color="auto"/>
            </w:tcBorders>
          </w:tcPr>
          <w:p w14:paraId="15515BA7"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6D35C000"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4213B1E4"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089C5544"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707FD895"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73A4C5E2" w14:textId="77777777" w:rsidR="00E17328" w:rsidRPr="00B719D2" w:rsidRDefault="00E17328" w:rsidP="00C81171">
            <w:pPr>
              <w:pStyle w:val="hpeintrotablebody"/>
            </w:pPr>
          </w:p>
        </w:tc>
      </w:tr>
      <w:tr w:rsidR="00E17328" w:rsidRPr="00B719D2" w14:paraId="10BCF996" w14:textId="77777777" w:rsidTr="00064800">
        <w:tc>
          <w:tcPr>
            <w:tcW w:w="8640" w:type="dxa"/>
            <w:gridSpan w:val="6"/>
            <w:tcBorders>
              <w:top w:val="single" w:sz="2" w:space="0" w:color="auto"/>
            </w:tcBorders>
          </w:tcPr>
          <w:p w14:paraId="5DDA09F6" w14:textId="77777777" w:rsidR="00E17328" w:rsidRPr="00C81171" w:rsidRDefault="00E17328" w:rsidP="00C81171">
            <w:pPr>
              <w:pStyle w:val="hpeintrotablefootnote"/>
            </w:pPr>
            <w:r w:rsidRPr="00C81171">
              <w:t>* Action types: Approve, Review, Inform, File, Action Required, Attend Meeting, Other (please specify)</w:t>
            </w:r>
          </w:p>
        </w:tc>
      </w:tr>
    </w:tbl>
    <w:p w14:paraId="3CBFB374" w14:textId="77777777" w:rsidR="00CC368C" w:rsidRPr="00B719D2" w:rsidRDefault="00CC368C" w:rsidP="009E6245">
      <w:pPr>
        <w:pStyle w:val="hpebodycopy"/>
      </w:pPr>
      <w:r w:rsidRPr="00B719D2">
        <w:br w:type="page"/>
      </w:r>
    </w:p>
    <w:tbl>
      <w:tblPr>
        <w:tblStyle w:val="TableGrid"/>
        <w:tblW w:w="8640"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5" w:type="dxa"/>
          <w:right w:w="115" w:type="dxa"/>
        </w:tblCellMar>
        <w:tblLook w:val="04A0" w:firstRow="1" w:lastRow="0" w:firstColumn="1" w:lastColumn="0" w:noHBand="0" w:noVBand="1"/>
      </w:tblPr>
      <w:tblGrid>
        <w:gridCol w:w="1116"/>
        <w:gridCol w:w="1116"/>
        <w:gridCol w:w="1117"/>
        <w:gridCol w:w="1117"/>
        <w:gridCol w:w="4174"/>
      </w:tblGrid>
      <w:tr w:rsidR="00E17328" w:rsidRPr="00B719D2" w14:paraId="3727998A" w14:textId="77777777" w:rsidTr="00064800">
        <w:trPr>
          <w:trHeight w:hRule="exact" w:val="1152"/>
        </w:trPr>
        <w:tc>
          <w:tcPr>
            <w:tcW w:w="8640" w:type="dxa"/>
            <w:gridSpan w:val="5"/>
            <w:tcBorders>
              <w:top w:val="nil"/>
              <w:bottom w:val="single" w:sz="2" w:space="0" w:color="auto"/>
            </w:tcBorders>
            <w:tcMar>
              <w:top w:w="0" w:type="dxa"/>
            </w:tcMar>
          </w:tcPr>
          <w:p w14:paraId="21543951" w14:textId="77777777" w:rsidR="00E17328" w:rsidRPr="00B719D2" w:rsidRDefault="00E17328" w:rsidP="00E17328">
            <w:pPr>
              <w:pStyle w:val="hpeintroheadline2"/>
            </w:pPr>
            <w:r w:rsidRPr="00B719D2">
              <w:t>Document version history</w:t>
            </w:r>
          </w:p>
        </w:tc>
      </w:tr>
      <w:tr w:rsidR="00E17328" w:rsidRPr="00B719D2" w14:paraId="741EFDEA" w14:textId="77777777" w:rsidTr="00064800">
        <w:trPr>
          <w:trHeight w:val="288"/>
        </w:trPr>
        <w:tc>
          <w:tcPr>
            <w:tcW w:w="1116" w:type="dxa"/>
            <w:tcBorders>
              <w:top w:val="single" w:sz="2" w:space="0" w:color="auto"/>
              <w:bottom w:val="single" w:sz="2" w:space="0" w:color="auto"/>
            </w:tcBorders>
          </w:tcPr>
          <w:p w14:paraId="053A170E" w14:textId="77777777" w:rsidR="00E17328" w:rsidRPr="00B719D2" w:rsidRDefault="00E17328" w:rsidP="00107DAF">
            <w:pPr>
              <w:pStyle w:val="hpeintrotableheads"/>
            </w:pPr>
            <w:r w:rsidRPr="00B719D2">
              <w:t>Version No.</w:t>
            </w:r>
          </w:p>
        </w:tc>
        <w:tc>
          <w:tcPr>
            <w:tcW w:w="1116" w:type="dxa"/>
            <w:tcBorders>
              <w:top w:val="single" w:sz="2" w:space="0" w:color="auto"/>
              <w:bottom w:val="single" w:sz="2" w:space="0" w:color="auto"/>
            </w:tcBorders>
          </w:tcPr>
          <w:p w14:paraId="20933859" w14:textId="77777777" w:rsidR="00E17328" w:rsidRPr="00B719D2" w:rsidRDefault="00E17328" w:rsidP="00107DAF">
            <w:pPr>
              <w:pStyle w:val="hpeintrotableheads"/>
            </w:pPr>
            <w:r w:rsidRPr="00B719D2">
              <w:t>Version date</w:t>
            </w:r>
          </w:p>
        </w:tc>
        <w:tc>
          <w:tcPr>
            <w:tcW w:w="1117" w:type="dxa"/>
            <w:tcBorders>
              <w:top w:val="single" w:sz="2" w:space="0" w:color="auto"/>
              <w:bottom w:val="single" w:sz="2" w:space="0" w:color="auto"/>
            </w:tcBorders>
          </w:tcPr>
          <w:p w14:paraId="4AE57404" w14:textId="77777777" w:rsidR="00E17328" w:rsidRPr="00B719D2" w:rsidRDefault="00E17328" w:rsidP="00107DAF">
            <w:pPr>
              <w:pStyle w:val="hpeintrotableheads"/>
            </w:pPr>
            <w:r w:rsidRPr="00B719D2">
              <w:t>Revised by</w:t>
            </w:r>
          </w:p>
        </w:tc>
        <w:tc>
          <w:tcPr>
            <w:tcW w:w="1117" w:type="dxa"/>
            <w:tcBorders>
              <w:top w:val="single" w:sz="2" w:space="0" w:color="auto"/>
              <w:bottom w:val="single" w:sz="2" w:space="0" w:color="auto"/>
            </w:tcBorders>
          </w:tcPr>
          <w:p w14:paraId="5FA09471" w14:textId="77777777" w:rsidR="00E17328" w:rsidRPr="00B719D2" w:rsidRDefault="00E17328" w:rsidP="00107DAF">
            <w:pPr>
              <w:pStyle w:val="hpeintrotableheads"/>
            </w:pPr>
            <w:r w:rsidRPr="00B719D2">
              <w:t>Approved by</w:t>
            </w:r>
          </w:p>
        </w:tc>
        <w:tc>
          <w:tcPr>
            <w:tcW w:w="4174" w:type="dxa"/>
            <w:tcBorders>
              <w:top w:val="single" w:sz="2" w:space="0" w:color="auto"/>
              <w:bottom w:val="single" w:sz="2" w:space="0" w:color="auto"/>
            </w:tcBorders>
          </w:tcPr>
          <w:p w14:paraId="2E6BAED5" w14:textId="77777777" w:rsidR="00E17328" w:rsidRPr="00B719D2" w:rsidRDefault="00E17328" w:rsidP="00107DAF">
            <w:pPr>
              <w:pStyle w:val="hpeintrotableheads"/>
            </w:pPr>
            <w:r w:rsidRPr="00B719D2">
              <w:t xml:space="preserve">Affected section and </w:t>
            </w:r>
            <w:r w:rsidRPr="00B719D2">
              <w:br/>
              <w:t>description of change</w:t>
            </w:r>
          </w:p>
        </w:tc>
      </w:tr>
      <w:tr w:rsidR="00C81171" w:rsidRPr="00B719D2" w14:paraId="2F3EA4F6" w14:textId="77777777" w:rsidTr="00064800">
        <w:trPr>
          <w:trHeight w:val="288"/>
        </w:trPr>
        <w:tc>
          <w:tcPr>
            <w:tcW w:w="1116" w:type="dxa"/>
            <w:tcBorders>
              <w:top w:val="single" w:sz="2" w:space="0" w:color="auto"/>
              <w:bottom w:val="single" w:sz="2" w:space="0" w:color="auto"/>
            </w:tcBorders>
          </w:tcPr>
          <w:p w14:paraId="63FFE05C"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6A4F080E"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74F4EABB"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72DE0C7B"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4B91B0F6" w14:textId="77777777" w:rsidR="00E17328" w:rsidRPr="00B719D2" w:rsidRDefault="00E17328" w:rsidP="00C81171">
            <w:pPr>
              <w:pStyle w:val="hpeintrotablebody"/>
            </w:pPr>
          </w:p>
        </w:tc>
      </w:tr>
      <w:tr w:rsidR="00C81171" w:rsidRPr="00B719D2" w14:paraId="5EE6E7C9" w14:textId="77777777" w:rsidTr="00064800">
        <w:trPr>
          <w:trHeight w:val="288"/>
        </w:trPr>
        <w:tc>
          <w:tcPr>
            <w:tcW w:w="1116" w:type="dxa"/>
            <w:tcBorders>
              <w:top w:val="single" w:sz="2" w:space="0" w:color="auto"/>
              <w:bottom w:val="single" w:sz="2" w:space="0" w:color="auto"/>
            </w:tcBorders>
          </w:tcPr>
          <w:p w14:paraId="114B31CF"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0CC28DC5"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1EC5818E"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1A07E6E6"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3C31D5E1" w14:textId="77777777" w:rsidR="00E17328" w:rsidRPr="00B719D2" w:rsidRDefault="00E17328" w:rsidP="00C81171">
            <w:pPr>
              <w:pStyle w:val="hpeintrotablebody"/>
            </w:pPr>
          </w:p>
        </w:tc>
      </w:tr>
      <w:tr w:rsidR="00C81171" w:rsidRPr="00B719D2" w14:paraId="50B0E275" w14:textId="77777777" w:rsidTr="00064800">
        <w:trPr>
          <w:trHeight w:val="288"/>
        </w:trPr>
        <w:tc>
          <w:tcPr>
            <w:tcW w:w="1116" w:type="dxa"/>
            <w:tcBorders>
              <w:top w:val="single" w:sz="2" w:space="0" w:color="auto"/>
              <w:bottom w:val="single" w:sz="2" w:space="0" w:color="auto"/>
            </w:tcBorders>
          </w:tcPr>
          <w:p w14:paraId="5B56FC0F"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3310B6D3"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23427B4B"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4880C064"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0E61957F" w14:textId="77777777" w:rsidR="00E17328" w:rsidRPr="00B719D2" w:rsidRDefault="00E17328" w:rsidP="00C81171">
            <w:pPr>
              <w:pStyle w:val="hpeintrotablebody"/>
            </w:pPr>
          </w:p>
        </w:tc>
      </w:tr>
      <w:tr w:rsidR="00C81171" w:rsidRPr="00B719D2" w14:paraId="7A3BAF9F" w14:textId="77777777" w:rsidTr="00064800">
        <w:trPr>
          <w:trHeight w:val="288"/>
        </w:trPr>
        <w:tc>
          <w:tcPr>
            <w:tcW w:w="1116" w:type="dxa"/>
            <w:tcBorders>
              <w:top w:val="single" w:sz="2" w:space="0" w:color="auto"/>
              <w:bottom w:val="single" w:sz="2" w:space="0" w:color="auto"/>
            </w:tcBorders>
          </w:tcPr>
          <w:p w14:paraId="2CEC7A9F"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0728F09E"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48A3A27B"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489D34A8"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51F9E10E" w14:textId="77777777" w:rsidR="00E17328" w:rsidRPr="00B719D2" w:rsidRDefault="00E17328" w:rsidP="00C81171">
            <w:pPr>
              <w:pStyle w:val="hpeintrotablebody"/>
            </w:pPr>
          </w:p>
        </w:tc>
      </w:tr>
      <w:tr w:rsidR="00C81171" w:rsidRPr="00B719D2" w14:paraId="7DA77482" w14:textId="77777777" w:rsidTr="00064800">
        <w:trPr>
          <w:trHeight w:val="288"/>
        </w:trPr>
        <w:tc>
          <w:tcPr>
            <w:tcW w:w="1116" w:type="dxa"/>
            <w:tcBorders>
              <w:top w:val="single" w:sz="2" w:space="0" w:color="auto"/>
              <w:bottom w:val="single" w:sz="2" w:space="0" w:color="auto"/>
            </w:tcBorders>
          </w:tcPr>
          <w:p w14:paraId="5ECD6949"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094CFF8C"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69F45228"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5D00C07D"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00E57433" w14:textId="77777777" w:rsidR="00E17328" w:rsidRPr="00B719D2" w:rsidRDefault="00E17328" w:rsidP="00C81171">
            <w:pPr>
              <w:pStyle w:val="hpeintrotablebody"/>
            </w:pPr>
          </w:p>
        </w:tc>
      </w:tr>
      <w:tr w:rsidR="00C81171" w:rsidRPr="00B719D2" w14:paraId="271A73BA" w14:textId="77777777" w:rsidTr="00064800">
        <w:trPr>
          <w:trHeight w:val="288"/>
        </w:trPr>
        <w:tc>
          <w:tcPr>
            <w:tcW w:w="1116" w:type="dxa"/>
            <w:tcBorders>
              <w:top w:val="single" w:sz="2" w:space="0" w:color="auto"/>
              <w:bottom w:val="single" w:sz="2" w:space="0" w:color="auto"/>
            </w:tcBorders>
          </w:tcPr>
          <w:p w14:paraId="1C2D90F9"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1B1F5522"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1C11C76E"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711C84C6"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6E1E9A83" w14:textId="77777777" w:rsidR="00E17328" w:rsidRPr="00B719D2" w:rsidRDefault="00E17328" w:rsidP="00C81171">
            <w:pPr>
              <w:pStyle w:val="hpeintrotablebody"/>
            </w:pPr>
          </w:p>
        </w:tc>
      </w:tr>
      <w:tr w:rsidR="00C81171" w:rsidRPr="00B719D2" w14:paraId="23AC67DF" w14:textId="77777777" w:rsidTr="00064800">
        <w:trPr>
          <w:trHeight w:val="288"/>
        </w:trPr>
        <w:tc>
          <w:tcPr>
            <w:tcW w:w="1116" w:type="dxa"/>
            <w:tcBorders>
              <w:top w:val="single" w:sz="2" w:space="0" w:color="auto"/>
              <w:bottom w:val="single" w:sz="2" w:space="0" w:color="auto"/>
            </w:tcBorders>
          </w:tcPr>
          <w:p w14:paraId="3CD65BD8"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068E4CEE"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1C2A09AD"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13C1E2B4"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1022D75B" w14:textId="77777777" w:rsidR="00E17328" w:rsidRPr="00B719D2" w:rsidRDefault="00E17328" w:rsidP="00C81171">
            <w:pPr>
              <w:pStyle w:val="hpeintrotablebody"/>
            </w:pPr>
          </w:p>
        </w:tc>
      </w:tr>
      <w:tr w:rsidR="00C81171" w:rsidRPr="00B719D2" w14:paraId="54E80497" w14:textId="77777777" w:rsidTr="00064800">
        <w:trPr>
          <w:trHeight w:val="288"/>
        </w:trPr>
        <w:tc>
          <w:tcPr>
            <w:tcW w:w="1116" w:type="dxa"/>
            <w:tcBorders>
              <w:top w:val="single" w:sz="2" w:space="0" w:color="auto"/>
              <w:bottom w:val="single" w:sz="2" w:space="0" w:color="auto"/>
            </w:tcBorders>
          </w:tcPr>
          <w:p w14:paraId="28199720"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78C77A8B"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17B5111F"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185E9806"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7FFAD5C6" w14:textId="77777777" w:rsidR="00E17328" w:rsidRPr="00B719D2" w:rsidRDefault="00E17328" w:rsidP="00C81171">
            <w:pPr>
              <w:pStyle w:val="hpeintrotablebody"/>
            </w:pPr>
          </w:p>
        </w:tc>
      </w:tr>
      <w:tr w:rsidR="00C81171" w:rsidRPr="00B719D2" w14:paraId="64FAA1DD" w14:textId="77777777" w:rsidTr="00064800">
        <w:trPr>
          <w:trHeight w:val="288"/>
        </w:trPr>
        <w:tc>
          <w:tcPr>
            <w:tcW w:w="1116" w:type="dxa"/>
            <w:tcBorders>
              <w:top w:val="single" w:sz="2" w:space="0" w:color="auto"/>
              <w:bottom w:val="single" w:sz="2" w:space="0" w:color="auto"/>
            </w:tcBorders>
          </w:tcPr>
          <w:p w14:paraId="6404F1D7"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2CBEAEE8"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2A48C00B"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43FC1D98"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3A082184" w14:textId="77777777" w:rsidR="00E17328" w:rsidRPr="00B719D2" w:rsidRDefault="00E17328" w:rsidP="00C81171">
            <w:pPr>
              <w:pStyle w:val="hpeintrotablebody"/>
            </w:pPr>
          </w:p>
        </w:tc>
      </w:tr>
      <w:tr w:rsidR="00C81171" w:rsidRPr="00B719D2" w14:paraId="29B3E0CF" w14:textId="77777777" w:rsidTr="00064800">
        <w:trPr>
          <w:trHeight w:val="288"/>
        </w:trPr>
        <w:tc>
          <w:tcPr>
            <w:tcW w:w="1116" w:type="dxa"/>
            <w:tcBorders>
              <w:top w:val="single" w:sz="2" w:space="0" w:color="auto"/>
              <w:bottom w:val="single" w:sz="2" w:space="0" w:color="auto"/>
            </w:tcBorders>
          </w:tcPr>
          <w:p w14:paraId="7E207E1D"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3F930EC7"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07AAC608"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3D7BDD4D"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53E595E2" w14:textId="77777777" w:rsidR="00E17328" w:rsidRPr="00B719D2" w:rsidRDefault="00E17328" w:rsidP="00C81171">
            <w:pPr>
              <w:pStyle w:val="hpeintrotablebody"/>
            </w:pPr>
          </w:p>
        </w:tc>
      </w:tr>
      <w:tr w:rsidR="00C81171" w:rsidRPr="00B719D2" w14:paraId="21F7787B" w14:textId="77777777" w:rsidTr="00064800">
        <w:trPr>
          <w:trHeight w:val="288"/>
        </w:trPr>
        <w:tc>
          <w:tcPr>
            <w:tcW w:w="1116" w:type="dxa"/>
            <w:tcBorders>
              <w:top w:val="single" w:sz="2" w:space="0" w:color="auto"/>
              <w:bottom w:val="single" w:sz="2" w:space="0" w:color="auto"/>
            </w:tcBorders>
          </w:tcPr>
          <w:p w14:paraId="74C439A4"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26E43D9E"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1D1CA5C0"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6F0F77EF"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3F790D13" w14:textId="77777777" w:rsidR="00E17328" w:rsidRPr="00B719D2" w:rsidRDefault="00E17328" w:rsidP="00C81171">
            <w:pPr>
              <w:pStyle w:val="hpeintrotablebody"/>
            </w:pPr>
          </w:p>
        </w:tc>
      </w:tr>
      <w:tr w:rsidR="00C81171" w:rsidRPr="00B719D2" w14:paraId="7E915BFC" w14:textId="77777777" w:rsidTr="00064800">
        <w:trPr>
          <w:trHeight w:val="288"/>
        </w:trPr>
        <w:tc>
          <w:tcPr>
            <w:tcW w:w="1116" w:type="dxa"/>
            <w:tcBorders>
              <w:top w:val="single" w:sz="2" w:space="0" w:color="auto"/>
              <w:bottom w:val="single" w:sz="2" w:space="0" w:color="auto"/>
            </w:tcBorders>
          </w:tcPr>
          <w:p w14:paraId="2DD5D3B6"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7F27BC76"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327608C8"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753BBBB1"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0F9C69BE" w14:textId="77777777" w:rsidR="00E17328" w:rsidRPr="00B719D2" w:rsidRDefault="00E17328" w:rsidP="00C81171">
            <w:pPr>
              <w:pStyle w:val="hpeintrotablebody"/>
            </w:pPr>
          </w:p>
        </w:tc>
      </w:tr>
      <w:tr w:rsidR="00C81171" w:rsidRPr="00B719D2" w14:paraId="4E56C21B" w14:textId="77777777" w:rsidTr="00064800">
        <w:trPr>
          <w:trHeight w:val="288"/>
        </w:trPr>
        <w:tc>
          <w:tcPr>
            <w:tcW w:w="1116" w:type="dxa"/>
            <w:tcBorders>
              <w:top w:val="single" w:sz="2" w:space="0" w:color="auto"/>
              <w:bottom w:val="single" w:sz="2" w:space="0" w:color="auto"/>
            </w:tcBorders>
          </w:tcPr>
          <w:p w14:paraId="2982DB11"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1C1AF338"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50F16F3A"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5944F3A3"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45439FD0" w14:textId="77777777" w:rsidR="00E17328" w:rsidRPr="00B719D2" w:rsidRDefault="00E17328" w:rsidP="00C81171">
            <w:pPr>
              <w:pStyle w:val="hpeintrotablebody"/>
            </w:pPr>
          </w:p>
        </w:tc>
      </w:tr>
      <w:tr w:rsidR="00C81171" w:rsidRPr="00B719D2" w14:paraId="27208D89" w14:textId="77777777" w:rsidTr="00064800">
        <w:trPr>
          <w:trHeight w:val="288"/>
        </w:trPr>
        <w:tc>
          <w:tcPr>
            <w:tcW w:w="1116" w:type="dxa"/>
            <w:tcBorders>
              <w:top w:val="single" w:sz="2" w:space="0" w:color="auto"/>
              <w:bottom w:val="single" w:sz="2" w:space="0" w:color="auto"/>
            </w:tcBorders>
          </w:tcPr>
          <w:p w14:paraId="716173F3"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42AA31EE"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164A4CA8"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3B6B90AA"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2899961D" w14:textId="77777777" w:rsidR="00E17328" w:rsidRPr="00B719D2" w:rsidRDefault="00E17328" w:rsidP="00C81171">
            <w:pPr>
              <w:pStyle w:val="hpeintrotablebody"/>
            </w:pPr>
          </w:p>
        </w:tc>
      </w:tr>
      <w:tr w:rsidR="00E17328" w:rsidRPr="00B719D2" w14:paraId="5A6F9117" w14:textId="77777777" w:rsidTr="00064800">
        <w:tc>
          <w:tcPr>
            <w:tcW w:w="8640" w:type="dxa"/>
            <w:gridSpan w:val="5"/>
            <w:tcBorders>
              <w:top w:val="single" w:sz="2" w:space="0" w:color="auto"/>
            </w:tcBorders>
          </w:tcPr>
          <w:p w14:paraId="26E280AF" w14:textId="77777777" w:rsidR="00E17328" w:rsidRPr="00B719D2" w:rsidRDefault="00E17328" w:rsidP="00107DAF">
            <w:pPr>
              <w:pStyle w:val="hpeintrotablefootnote"/>
            </w:pPr>
            <w:r w:rsidRPr="00B719D2">
              <w:t>* Action types: Approve, Review, Inform, File, Action Required, Attend Meeting, Other (please specify)</w:t>
            </w:r>
          </w:p>
        </w:tc>
      </w:tr>
    </w:tbl>
    <w:p w14:paraId="051DFF31" w14:textId="77777777" w:rsidR="00DD1A04" w:rsidRPr="00B719D2" w:rsidRDefault="00DD1A04" w:rsidP="009E6245">
      <w:pPr>
        <w:pStyle w:val="hpebodycopy"/>
        <w:sectPr w:rsidR="00DD1A04" w:rsidRPr="00B719D2" w:rsidSect="00064800">
          <w:pgSz w:w="11909" w:h="16834" w:code="9"/>
          <w:pgMar w:top="3312" w:right="737" w:bottom="1728" w:left="2520" w:header="720" w:footer="576" w:gutter="0"/>
          <w:cols w:space="720"/>
          <w:docGrid w:linePitch="360"/>
        </w:sectPr>
      </w:pPr>
    </w:p>
    <w:p w14:paraId="6AD3BA7D" w14:textId="77777777" w:rsidR="002F7D75" w:rsidRDefault="00DD1A04" w:rsidP="00A07DF2">
      <w:pPr>
        <w:pStyle w:val="hpeintrohead"/>
        <w:rPr>
          <w:noProof/>
        </w:rPr>
      </w:pPr>
      <w:r w:rsidRPr="00B719D2">
        <w:t>Table of contents</w:t>
      </w:r>
      <w:r w:rsidR="00A07DF2" w:rsidRPr="00B719D2">
        <w:fldChar w:fldCharType="begin"/>
      </w:r>
      <w:r w:rsidR="00A07DF2" w:rsidRPr="00B719D2">
        <w:instrText xml:space="preserve"> TOC \o "1-3" \h \z \u </w:instrText>
      </w:r>
      <w:r w:rsidR="00A07DF2" w:rsidRPr="00B719D2">
        <w:fldChar w:fldCharType="separate"/>
      </w:r>
    </w:p>
    <w:p w14:paraId="57A63662" w14:textId="77777777" w:rsidR="002F7D75" w:rsidRDefault="008B2080">
      <w:pPr>
        <w:pStyle w:val="TOC1"/>
        <w:rPr>
          <w:rFonts w:asciiTheme="minorHAnsi" w:eastAsiaTheme="minorEastAsia" w:hAnsiTheme="minorHAnsi"/>
          <w:color w:val="auto"/>
          <w:sz w:val="22"/>
        </w:rPr>
      </w:pPr>
      <w:hyperlink w:anchor="_Toc425494354" w:history="1">
        <w:r w:rsidR="002F7D75" w:rsidRPr="00155A0E">
          <w:rPr>
            <w:rStyle w:val="Hyperlink"/>
          </w:rPr>
          <w:t>1 Section header</w:t>
        </w:r>
        <w:r w:rsidR="002F7D75">
          <w:rPr>
            <w:webHidden/>
          </w:rPr>
          <w:tab/>
        </w:r>
        <w:r w:rsidR="002F7D75">
          <w:rPr>
            <w:webHidden/>
          </w:rPr>
          <w:fldChar w:fldCharType="begin"/>
        </w:r>
        <w:r w:rsidR="002F7D75">
          <w:rPr>
            <w:webHidden/>
          </w:rPr>
          <w:instrText xml:space="preserve"> PAGEREF _Toc425494354 \h </w:instrText>
        </w:r>
        <w:r w:rsidR="002F7D75">
          <w:rPr>
            <w:webHidden/>
          </w:rPr>
        </w:r>
        <w:r w:rsidR="002F7D75">
          <w:rPr>
            <w:webHidden/>
          </w:rPr>
          <w:fldChar w:fldCharType="separate"/>
        </w:r>
        <w:r w:rsidR="00A01EEE">
          <w:rPr>
            <w:webHidden/>
          </w:rPr>
          <w:t>3</w:t>
        </w:r>
        <w:r w:rsidR="002F7D75">
          <w:rPr>
            <w:webHidden/>
          </w:rPr>
          <w:fldChar w:fldCharType="end"/>
        </w:r>
      </w:hyperlink>
    </w:p>
    <w:p w14:paraId="1E8139E0" w14:textId="77777777" w:rsidR="002F7D75" w:rsidRDefault="008B2080">
      <w:pPr>
        <w:pStyle w:val="TOC2"/>
        <w:rPr>
          <w:rFonts w:asciiTheme="minorHAnsi" w:eastAsiaTheme="minorEastAsia" w:hAnsiTheme="minorHAnsi"/>
          <w:color w:val="auto"/>
          <w:sz w:val="22"/>
        </w:rPr>
      </w:pPr>
      <w:hyperlink w:anchor="_Toc425494355" w:history="1">
        <w:r w:rsidR="002F7D75" w:rsidRPr="00155A0E">
          <w:rPr>
            <w:rStyle w:val="Hyperlink"/>
          </w:rPr>
          <w:t>1.1 Headline level 2</w:t>
        </w:r>
        <w:r w:rsidR="002F7D75">
          <w:rPr>
            <w:webHidden/>
          </w:rPr>
          <w:tab/>
        </w:r>
        <w:r w:rsidR="002F7D75">
          <w:rPr>
            <w:webHidden/>
          </w:rPr>
          <w:fldChar w:fldCharType="begin"/>
        </w:r>
        <w:r w:rsidR="002F7D75">
          <w:rPr>
            <w:webHidden/>
          </w:rPr>
          <w:instrText xml:space="preserve"> PAGEREF _Toc425494355 \h </w:instrText>
        </w:r>
        <w:r w:rsidR="002F7D75">
          <w:rPr>
            <w:webHidden/>
          </w:rPr>
        </w:r>
        <w:r w:rsidR="002F7D75">
          <w:rPr>
            <w:webHidden/>
          </w:rPr>
          <w:fldChar w:fldCharType="separate"/>
        </w:r>
        <w:r w:rsidR="00A01EEE">
          <w:rPr>
            <w:webHidden/>
          </w:rPr>
          <w:t>3</w:t>
        </w:r>
        <w:r w:rsidR="002F7D75">
          <w:rPr>
            <w:webHidden/>
          </w:rPr>
          <w:fldChar w:fldCharType="end"/>
        </w:r>
      </w:hyperlink>
    </w:p>
    <w:p w14:paraId="5E960BE8" w14:textId="77777777" w:rsidR="002F7D75" w:rsidRDefault="008B2080">
      <w:pPr>
        <w:pStyle w:val="TOC2"/>
        <w:rPr>
          <w:rFonts w:asciiTheme="minorHAnsi" w:eastAsiaTheme="minorEastAsia" w:hAnsiTheme="minorHAnsi"/>
          <w:color w:val="auto"/>
          <w:sz w:val="22"/>
        </w:rPr>
      </w:pPr>
      <w:hyperlink w:anchor="_Toc425494356" w:history="1">
        <w:r w:rsidR="002F7D75" w:rsidRPr="00155A0E">
          <w:rPr>
            <w:rStyle w:val="Hyperlink"/>
          </w:rPr>
          <w:t>1.2 Headline level 2</w:t>
        </w:r>
        <w:r w:rsidR="002F7D75">
          <w:rPr>
            <w:webHidden/>
          </w:rPr>
          <w:tab/>
        </w:r>
        <w:r w:rsidR="002F7D75">
          <w:rPr>
            <w:webHidden/>
          </w:rPr>
          <w:fldChar w:fldCharType="begin"/>
        </w:r>
        <w:r w:rsidR="002F7D75">
          <w:rPr>
            <w:webHidden/>
          </w:rPr>
          <w:instrText xml:space="preserve"> PAGEREF _Toc425494356 \h </w:instrText>
        </w:r>
        <w:r w:rsidR="002F7D75">
          <w:rPr>
            <w:webHidden/>
          </w:rPr>
        </w:r>
        <w:r w:rsidR="002F7D75">
          <w:rPr>
            <w:webHidden/>
          </w:rPr>
          <w:fldChar w:fldCharType="separate"/>
        </w:r>
        <w:r w:rsidR="00A01EEE">
          <w:rPr>
            <w:webHidden/>
          </w:rPr>
          <w:t>3</w:t>
        </w:r>
        <w:r w:rsidR="002F7D75">
          <w:rPr>
            <w:webHidden/>
          </w:rPr>
          <w:fldChar w:fldCharType="end"/>
        </w:r>
      </w:hyperlink>
    </w:p>
    <w:p w14:paraId="3D53B2B3" w14:textId="77777777" w:rsidR="002F7D75" w:rsidRDefault="008B2080">
      <w:pPr>
        <w:pStyle w:val="TOC2"/>
        <w:rPr>
          <w:rFonts w:asciiTheme="minorHAnsi" w:eastAsiaTheme="minorEastAsia" w:hAnsiTheme="minorHAnsi"/>
          <w:color w:val="auto"/>
          <w:sz w:val="22"/>
        </w:rPr>
      </w:pPr>
      <w:hyperlink w:anchor="_Toc425494357" w:history="1">
        <w:r w:rsidR="002F7D75" w:rsidRPr="00155A0E">
          <w:rPr>
            <w:rStyle w:val="Hyperlink"/>
          </w:rPr>
          <w:t>1.3 Headline level 2</w:t>
        </w:r>
        <w:r w:rsidR="002F7D75">
          <w:rPr>
            <w:webHidden/>
          </w:rPr>
          <w:tab/>
        </w:r>
        <w:r w:rsidR="002F7D75">
          <w:rPr>
            <w:webHidden/>
          </w:rPr>
          <w:fldChar w:fldCharType="begin"/>
        </w:r>
        <w:r w:rsidR="002F7D75">
          <w:rPr>
            <w:webHidden/>
          </w:rPr>
          <w:instrText xml:space="preserve"> PAGEREF _Toc425494357 \h </w:instrText>
        </w:r>
        <w:r w:rsidR="002F7D75">
          <w:rPr>
            <w:webHidden/>
          </w:rPr>
        </w:r>
        <w:r w:rsidR="002F7D75">
          <w:rPr>
            <w:webHidden/>
          </w:rPr>
          <w:fldChar w:fldCharType="separate"/>
        </w:r>
        <w:r w:rsidR="00A01EEE">
          <w:rPr>
            <w:webHidden/>
          </w:rPr>
          <w:t>3</w:t>
        </w:r>
        <w:r w:rsidR="002F7D75">
          <w:rPr>
            <w:webHidden/>
          </w:rPr>
          <w:fldChar w:fldCharType="end"/>
        </w:r>
      </w:hyperlink>
    </w:p>
    <w:p w14:paraId="4EFB5AB0" w14:textId="77777777" w:rsidR="002F7D75" w:rsidRDefault="008B2080">
      <w:pPr>
        <w:pStyle w:val="TOC2"/>
        <w:rPr>
          <w:rFonts w:asciiTheme="minorHAnsi" w:eastAsiaTheme="minorEastAsia" w:hAnsiTheme="minorHAnsi"/>
          <w:color w:val="auto"/>
          <w:sz w:val="22"/>
        </w:rPr>
      </w:pPr>
      <w:hyperlink w:anchor="_Toc425494358" w:history="1">
        <w:r w:rsidR="002F7D75" w:rsidRPr="00155A0E">
          <w:rPr>
            <w:rStyle w:val="Hyperlink"/>
          </w:rPr>
          <w:t>1.4 Headline level 2</w:t>
        </w:r>
        <w:r w:rsidR="002F7D75">
          <w:rPr>
            <w:webHidden/>
          </w:rPr>
          <w:tab/>
        </w:r>
        <w:r w:rsidR="002F7D75">
          <w:rPr>
            <w:webHidden/>
          </w:rPr>
          <w:fldChar w:fldCharType="begin"/>
        </w:r>
        <w:r w:rsidR="002F7D75">
          <w:rPr>
            <w:webHidden/>
          </w:rPr>
          <w:instrText xml:space="preserve"> PAGEREF _Toc425494358 \h </w:instrText>
        </w:r>
        <w:r w:rsidR="002F7D75">
          <w:rPr>
            <w:webHidden/>
          </w:rPr>
        </w:r>
        <w:r w:rsidR="002F7D75">
          <w:rPr>
            <w:webHidden/>
          </w:rPr>
          <w:fldChar w:fldCharType="separate"/>
        </w:r>
        <w:r w:rsidR="00A01EEE">
          <w:rPr>
            <w:webHidden/>
          </w:rPr>
          <w:t>3</w:t>
        </w:r>
        <w:r w:rsidR="002F7D75">
          <w:rPr>
            <w:webHidden/>
          </w:rPr>
          <w:fldChar w:fldCharType="end"/>
        </w:r>
      </w:hyperlink>
    </w:p>
    <w:p w14:paraId="1BD2EDBA" w14:textId="77777777" w:rsidR="002F7D75" w:rsidRDefault="008B2080">
      <w:pPr>
        <w:pStyle w:val="TOC3"/>
        <w:rPr>
          <w:rFonts w:asciiTheme="minorHAnsi" w:eastAsiaTheme="minorEastAsia" w:hAnsiTheme="minorHAnsi"/>
          <w:color w:val="auto"/>
          <w:sz w:val="22"/>
        </w:rPr>
      </w:pPr>
      <w:hyperlink w:anchor="_Toc425494359" w:history="1">
        <w:r w:rsidR="002F7D75" w:rsidRPr="00155A0E">
          <w:rPr>
            <w:rStyle w:val="Hyperlink"/>
          </w:rPr>
          <w:t>1.4.1 Headline level 3</w:t>
        </w:r>
        <w:r w:rsidR="002F7D75">
          <w:rPr>
            <w:webHidden/>
          </w:rPr>
          <w:tab/>
        </w:r>
        <w:r w:rsidR="002F7D75">
          <w:rPr>
            <w:webHidden/>
          </w:rPr>
          <w:fldChar w:fldCharType="begin"/>
        </w:r>
        <w:r w:rsidR="002F7D75">
          <w:rPr>
            <w:webHidden/>
          </w:rPr>
          <w:instrText xml:space="preserve"> PAGEREF _Toc425494359 \h </w:instrText>
        </w:r>
        <w:r w:rsidR="002F7D75">
          <w:rPr>
            <w:webHidden/>
          </w:rPr>
        </w:r>
        <w:r w:rsidR="002F7D75">
          <w:rPr>
            <w:webHidden/>
          </w:rPr>
          <w:fldChar w:fldCharType="separate"/>
        </w:r>
        <w:r w:rsidR="00A01EEE">
          <w:rPr>
            <w:webHidden/>
          </w:rPr>
          <w:t>3</w:t>
        </w:r>
        <w:r w:rsidR="002F7D75">
          <w:rPr>
            <w:webHidden/>
          </w:rPr>
          <w:fldChar w:fldCharType="end"/>
        </w:r>
      </w:hyperlink>
    </w:p>
    <w:p w14:paraId="05F6BF9B" w14:textId="77777777" w:rsidR="002F7D75" w:rsidRDefault="008B2080">
      <w:pPr>
        <w:pStyle w:val="TOC3"/>
        <w:rPr>
          <w:rFonts w:asciiTheme="minorHAnsi" w:eastAsiaTheme="minorEastAsia" w:hAnsiTheme="minorHAnsi"/>
          <w:color w:val="auto"/>
          <w:sz w:val="22"/>
        </w:rPr>
      </w:pPr>
      <w:hyperlink w:anchor="_Toc425494360" w:history="1">
        <w:r w:rsidR="002F7D75" w:rsidRPr="00155A0E">
          <w:rPr>
            <w:rStyle w:val="Hyperlink"/>
          </w:rPr>
          <w:t>1.4.2 Headline level 3</w:t>
        </w:r>
        <w:r w:rsidR="002F7D75">
          <w:rPr>
            <w:webHidden/>
          </w:rPr>
          <w:tab/>
        </w:r>
        <w:r w:rsidR="002F7D75">
          <w:rPr>
            <w:webHidden/>
          </w:rPr>
          <w:fldChar w:fldCharType="begin"/>
        </w:r>
        <w:r w:rsidR="002F7D75">
          <w:rPr>
            <w:webHidden/>
          </w:rPr>
          <w:instrText xml:space="preserve"> PAGEREF _Toc425494360 \h </w:instrText>
        </w:r>
        <w:r w:rsidR="002F7D75">
          <w:rPr>
            <w:webHidden/>
          </w:rPr>
        </w:r>
        <w:r w:rsidR="002F7D75">
          <w:rPr>
            <w:webHidden/>
          </w:rPr>
          <w:fldChar w:fldCharType="separate"/>
        </w:r>
        <w:r w:rsidR="00A01EEE">
          <w:rPr>
            <w:webHidden/>
          </w:rPr>
          <w:t>3</w:t>
        </w:r>
        <w:r w:rsidR="002F7D75">
          <w:rPr>
            <w:webHidden/>
          </w:rPr>
          <w:fldChar w:fldCharType="end"/>
        </w:r>
      </w:hyperlink>
    </w:p>
    <w:p w14:paraId="66215846" w14:textId="77777777" w:rsidR="002F7D75" w:rsidRDefault="008B2080">
      <w:pPr>
        <w:pStyle w:val="TOC1"/>
        <w:rPr>
          <w:rFonts w:asciiTheme="minorHAnsi" w:eastAsiaTheme="minorEastAsia" w:hAnsiTheme="minorHAnsi"/>
          <w:color w:val="auto"/>
          <w:sz w:val="22"/>
        </w:rPr>
      </w:pPr>
      <w:hyperlink w:anchor="_Toc425494361" w:history="1">
        <w:r w:rsidR="002F7D75" w:rsidRPr="00155A0E">
          <w:rPr>
            <w:rStyle w:val="Hyperlink"/>
          </w:rPr>
          <w:t>2 Section title</w:t>
        </w:r>
        <w:r w:rsidR="002F7D75">
          <w:rPr>
            <w:webHidden/>
          </w:rPr>
          <w:tab/>
        </w:r>
        <w:r w:rsidR="002F7D75">
          <w:rPr>
            <w:webHidden/>
          </w:rPr>
          <w:fldChar w:fldCharType="begin"/>
        </w:r>
        <w:r w:rsidR="002F7D75">
          <w:rPr>
            <w:webHidden/>
          </w:rPr>
          <w:instrText xml:space="preserve"> PAGEREF _Toc425494361 \h </w:instrText>
        </w:r>
        <w:r w:rsidR="002F7D75">
          <w:rPr>
            <w:webHidden/>
          </w:rPr>
        </w:r>
        <w:r w:rsidR="002F7D75">
          <w:rPr>
            <w:webHidden/>
          </w:rPr>
          <w:fldChar w:fldCharType="separate"/>
        </w:r>
        <w:r w:rsidR="00A01EEE">
          <w:rPr>
            <w:webHidden/>
          </w:rPr>
          <w:t>3</w:t>
        </w:r>
        <w:r w:rsidR="002F7D75">
          <w:rPr>
            <w:webHidden/>
          </w:rPr>
          <w:fldChar w:fldCharType="end"/>
        </w:r>
      </w:hyperlink>
    </w:p>
    <w:p w14:paraId="284473C3" w14:textId="77777777" w:rsidR="002F7D75" w:rsidRDefault="008B2080">
      <w:pPr>
        <w:pStyle w:val="TOC2"/>
        <w:rPr>
          <w:rFonts w:asciiTheme="minorHAnsi" w:eastAsiaTheme="minorEastAsia" w:hAnsiTheme="minorHAnsi"/>
          <w:color w:val="auto"/>
          <w:sz w:val="22"/>
        </w:rPr>
      </w:pPr>
      <w:hyperlink w:anchor="_Toc425494362" w:history="1">
        <w:r w:rsidR="002F7D75" w:rsidRPr="00155A0E">
          <w:rPr>
            <w:rStyle w:val="Hyperlink"/>
          </w:rPr>
          <w:t>2.1 Headline level 2</w:t>
        </w:r>
        <w:r w:rsidR="002F7D75">
          <w:rPr>
            <w:webHidden/>
          </w:rPr>
          <w:tab/>
        </w:r>
        <w:r w:rsidR="002F7D75">
          <w:rPr>
            <w:webHidden/>
          </w:rPr>
          <w:fldChar w:fldCharType="begin"/>
        </w:r>
        <w:r w:rsidR="002F7D75">
          <w:rPr>
            <w:webHidden/>
          </w:rPr>
          <w:instrText xml:space="preserve"> PAGEREF _Toc425494362 \h </w:instrText>
        </w:r>
        <w:r w:rsidR="002F7D75">
          <w:rPr>
            <w:webHidden/>
          </w:rPr>
        </w:r>
        <w:r w:rsidR="002F7D75">
          <w:rPr>
            <w:webHidden/>
          </w:rPr>
          <w:fldChar w:fldCharType="separate"/>
        </w:r>
        <w:r w:rsidR="00A01EEE">
          <w:rPr>
            <w:webHidden/>
          </w:rPr>
          <w:t>3</w:t>
        </w:r>
        <w:r w:rsidR="002F7D75">
          <w:rPr>
            <w:webHidden/>
          </w:rPr>
          <w:fldChar w:fldCharType="end"/>
        </w:r>
      </w:hyperlink>
    </w:p>
    <w:p w14:paraId="6519BCC1" w14:textId="77777777" w:rsidR="002F7D75" w:rsidRDefault="008B2080">
      <w:pPr>
        <w:pStyle w:val="TOC2"/>
        <w:rPr>
          <w:rFonts w:asciiTheme="minorHAnsi" w:eastAsiaTheme="minorEastAsia" w:hAnsiTheme="minorHAnsi"/>
          <w:color w:val="auto"/>
          <w:sz w:val="22"/>
        </w:rPr>
      </w:pPr>
      <w:hyperlink w:anchor="_Toc425494363" w:history="1">
        <w:r w:rsidR="002F7D75" w:rsidRPr="002F7D75">
          <w:rPr>
            <w:rStyle w:val="Hyperlink"/>
          </w:rPr>
          <w:t xml:space="preserve">2.2 Headline level 2 which can sometimes be lengthy and be more than </w:t>
        </w:r>
        <w:r w:rsidR="002F7D75" w:rsidRPr="002F7D75">
          <w:rPr>
            <w:rStyle w:val="Hyperlink"/>
          </w:rPr>
          <w:br/>
          <w:t>one line long lorem ipsum dolor</w:t>
        </w:r>
        <w:r w:rsidR="002F7D75" w:rsidRPr="002F7D75">
          <w:rPr>
            <w:rStyle w:val="Hyperlink"/>
            <w:webHidden/>
          </w:rPr>
          <w:tab/>
        </w:r>
        <w:r w:rsidR="002F7D75" w:rsidRPr="002F7D75">
          <w:rPr>
            <w:rStyle w:val="Hyperlink"/>
            <w:webHidden/>
          </w:rPr>
          <w:fldChar w:fldCharType="begin"/>
        </w:r>
        <w:r w:rsidR="002F7D75" w:rsidRPr="002F7D75">
          <w:rPr>
            <w:rStyle w:val="Hyperlink"/>
            <w:webHidden/>
          </w:rPr>
          <w:instrText xml:space="preserve"> PAGEREF _Toc425494363 \h </w:instrText>
        </w:r>
        <w:r w:rsidR="002F7D75" w:rsidRPr="002F7D75">
          <w:rPr>
            <w:rStyle w:val="Hyperlink"/>
            <w:webHidden/>
          </w:rPr>
        </w:r>
        <w:r w:rsidR="002F7D75" w:rsidRPr="002F7D75">
          <w:rPr>
            <w:rStyle w:val="Hyperlink"/>
            <w:webHidden/>
          </w:rPr>
          <w:fldChar w:fldCharType="separate"/>
        </w:r>
        <w:r w:rsidR="00A01EEE">
          <w:rPr>
            <w:rStyle w:val="Hyperlink"/>
            <w:webHidden/>
          </w:rPr>
          <w:t>3</w:t>
        </w:r>
        <w:r w:rsidR="002F7D75" w:rsidRPr="002F7D75">
          <w:rPr>
            <w:rStyle w:val="Hyperlink"/>
            <w:webHidden/>
          </w:rPr>
          <w:fldChar w:fldCharType="end"/>
        </w:r>
      </w:hyperlink>
    </w:p>
    <w:p w14:paraId="276B2BCE" w14:textId="77777777" w:rsidR="002F7D75" w:rsidRDefault="008B2080">
      <w:pPr>
        <w:pStyle w:val="TOC3"/>
        <w:rPr>
          <w:rFonts w:asciiTheme="minorHAnsi" w:eastAsiaTheme="minorEastAsia" w:hAnsiTheme="minorHAnsi"/>
          <w:color w:val="auto"/>
          <w:sz w:val="22"/>
        </w:rPr>
      </w:pPr>
      <w:hyperlink w:anchor="_Toc425494364" w:history="1">
        <w:r w:rsidR="002F7D75" w:rsidRPr="00155A0E">
          <w:rPr>
            <w:rStyle w:val="Hyperlink"/>
          </w:rPr>
          <w:t>2.2.1 Headline level 3</w:t>
        </w:r>
        <w:r w:rsidR="002F7D75">
          <w:rPr>
            <w:webHidden/>
          </w:rPr>
          <w:tab/>
        </w:r>
        <w:r w:rsidR="002F7D75">
          <w:rPr>
            <w:webHidden/>
          </w:rPr>
          <w:fldChar w:fldCharType="begin"/>
        </w:r>
        <w:r w:rsidR="002F7D75">
          <w:rPr>
            <w:webHidden/>
          </w:rPr>
          <w:instrText xml:space="preserve"> PAGEREF _Toc425494364 \h </w:instrText>
        </w:r>
        <w:r w:rsidR="002F7D75">
          <w:rPr>
            <w:webHidden/>
          </w:rPr>
        </w:r>
        <w:r w:rsidR="002F7D75">
          <w:rPr>
            <w:webHidden/>
          </w:rPr>
          <w:fldChar w:fldCharType="separate"/>
        </w:r>
        <w:r w:rsidR="00A01EEE">
          <w:rPr>
            <w:webHidden/>
          </w:rPr>
          <w:t>3</w:t>
        </w:r>
        <w:r w:rsidR="002F7D75">
          <w:rPr>
            <w:webHidden/>
          </w:rPr>
          <w:fldChar w:fldCharType="end"/>
        </w:r>
      </w:hyperlink>
    </w:p>
    <w:p w14:paraId="557C42B2" w14:textId="77777777" w:rsidR="002F7D75" w:rsidRDefault="008B2080">
      <w:pPr>
        <w:pStyle w:val="TOC3"/>
        <w:rPr>
          <w:rFonts w:asciiTheme="minorHAnsi" w:eastAsiaTheme="minorEastAsia" w:hAnsiTheme="minorHAnsi"/>
          <w:color w:val="auto"/>
          <w:sz w:val="22"/>
        </w:rPr>
      </w:pPr>
      <w:hyperlink w:anchor="_Toc425494365" w:history="1">
        <w:r w:rsidR="002F7D75" w:rsidRPr="00155A0E">
          <w:rPr>
            <w:rStyle w:val="Hyperlink"/>
          </w:rPr>
          <w:t>2.2.2 Headline level 3</w:t>
        </w:r>
        <w:r w:rsidR="002F7D75">
          <w:rPr>
            <w:webHidden/>
          </w:rPr>
          <w:tab/>
        </w:r>
        <w:r w:rsidR="002F7D75">
          <w:rPr>
            <w:webHidden/>
          </w:rPr>
          <w:fldChar w:fldCharType="begin"/>
        </w:r>
        <w:r w:rsidR="002F7D75">
          <w:rPr>
            <w:webHidden/>
          </w:rPr>
          <w:instrText xml:space="preserve"> PAGEREF _Toc425494365 \h </w:instrText>
        </w:r>
        <w:r w:rsidR="002F7D75">
          <w:rPr>
            <w:webHidden/>
          </w:rPr>
        </w:r>
        <w:r w:rsidR="002F7D75">
          <w:rPr>
            <w:webHidden/>
          </w:rPr>
          <w:fldChar w:fldCharType="separate"/>
        </w:r>
        <w:r w:rsidR="00A01EEE">
          <w:rPr>
            <w:webHidden/>
          </w:rPr>
          <w:t>3</w:t>
        </w:r>
        <w:r w:rsidR="002F7D75">
          <w:rPr>
            <w:webHidden/>
          </w:rPr>
          <w:fldChar w:fldCharType="end"/>
        </w:r>
      </w:hyperlink>
    </w:p>
    <w:p w14:paraId="1B177DBC" w14:textId="77777777" w:rsidR="002F7D75" w:rsidRDefault="008B2080">
      <w:pPr>
        <w:pStyle w:val="TOC2"/>
        <w:rPr>
          <w:rFonts w:asciiTheme="minorHAnsi" w:eastAsiaTheme="minorEastAsia" w:hAnsiTheme="minorHAnsi"/>
          <w:color w:val="auto"/>
          <w:sz w:val="22"/>
        </w:rPr>
      </w:pPr>
      <w:hyperlink w:anchor="_Toc425494366" w:history="1">
        <w:r w:rsidR="002F7D75" w:rsidRPr="00155A0E">
          <w:rPr>
            <w:rStyle w:val="Hyperlink"/>
          </w:rPr>
          <w:t>2.3 Headline level 2</w:t>
        </w:r>
        <w:r w:rsidR="002F7D75">
          <w:rPr>
            <w:webHidden/>
          </w:rPr>
          <w:tab/>
        </w:r>
        <w:r w:rsidR="002F7D75">
          <w:rPr>
            <w:webHidden/>
          </w:rPr>
          <w:fldChar w:fldCharType="begin"/>
        </w:r>
        <w:r w:rsidR="002F7D75">
          <w:rPr>
            <w:webHidden/>
          </w:rPr>
          <w:instrText xml:space="preserve"> PAGEREF _Toc425494366 \h </w:instrText>
        </w:r>
        <w:r w:rsidR="002F7D75">
          <w:rPr>
            <w:webHidden/>
          </w:rPr>
        </w:r>
        <w:r w:rsidR="002F7D75">
          <w:rPr>
            <w:webHidden/>
          </w:rPr>
          <w:fldChar w:fldCharType="separate"/>
        </w:r>
        <w:r w:rsidR="00A01EEE">
          <w:rPr>
            <w:webHidden/>
          </w:rPr>
          <w:t>3</w:t>
        </w:r>
        <w:r w:rsidR="002F7D75">
          <w:rPr>
            <w:webHidden/>
          </w:rPr>
          <w:fldChar w:fldCharType="end"/>
        </w:r>
      </w:hyperlink>
    </w:p>
    <w:p w14:paraId="6F3F4B51" w14:textId="77777777" w:rsidR="00592F59" w:rsidRPr="00B719D2" w:rsidRDefault="00A07DF2" w:rsidP="00A07DF2">
      <w:pPr>
        <w:pStyle w:val="hpebodycopy"/>
      </w:pPr>
      <w:r w:rsidRPr="00B719D2">
        <w:fldChar w:fldCharType="end"/>
      </w:r>
    </w:p>
    <w:p w14:paraId="6A396134" w14:textId="77777777" w:rsidR="00592F59" w:rsidRPr="00B719D2" w:rsidRDefault="00592F59" w:rsidP="00592F59">
      <w:pPr>
        <w:pStyle w:val="hpebodycopy"/>
      </w:pPr>
      <w:r w:rsidRPr="00B90847">
        <w:rPr>
          <w:color w:val="FF8D6D" w:themeColor="accent5"/>
        </w:rPr>
        <w:t xml:space="preserve">&lt; </w:t>
      </w:r>
      <w:r w:rsidR="00DF2D9D" w:rsidRPr="00B90847">
        <w:rPr>
          <w:color w:val="FF8D6D" w:themeColor="accent5"/>
        </w:rPr>
        <w:t>Note: Table of contents will</w:t>
      </w:r>
      <w:r w:rsidRPr="00B90847">
        <w:rPr>
          <w:color w:val="FF8D6D" w:themeColor="accent5"/>
        </w:rPr>
        <w:t xml:space="preserve"> automatically </w:t>
      </w:r>
      <w:r w:rsidR="00DF2D9D" w:rsidRPr="00B90847">
        <w:rPr>
          <w:color w:val="FF8D6D" w:themeColor="accent5"/>
        </w:rPr>
        <w:t xml:space="preserve">format as content is </w:t>
      </w:r>
      <w:r w:rsidRPr="00B90847">
        <w:rPr>
          <w:color w:val="FF8D6D" w:themeColor="accent5"/>
        </w:rPr>
        <w:t>added</w:t>
      </w:r>
      <w:r w:rsidR="00DF2D9D" w:rsidRPr="00B90847">
        <w:rPr>
          <w:color w:val="FF8D6D" w:themeColor="accent5"/>
        </w:rPr>
        <w:t xml:space="preserve"> to the document</w:t>
      </w:r>
      <w:r w:rsidRPr="00B90847">
        <w:rPr>
          <w:color w:val="FF8D6D" w:themeColor="accent5"/>
        </w:rPr>
        <w:t xml:space="preserve">. </w:t>
      </w:r>
      <w:r w:rsidR="00561AA9" w:rsidRPr="00B90847">
        <w:rPr>
          <w:color w:val="FF8D6D" w:themeColor="accent5"/>
        </w:rPr>
        <w:t>G</w:t>
      </w:r>
      <w:r w:rsidRPr="00B90847">
        <w:rPr>
          <w:color w:val="FF8D6D" w:themeColor="accent5"/>
        </w:rPr>
        <w:t>o to “References” and “Update Table”</w:t>
      </w:r>
      <w:r w:rsidR="00DF2D9D" w:rsidRPr="00B90847">
        <w:rPr>
          <w:color w:val="FF8D6D" w:themeColor="accent5"/>
        </w:rPr>
        <w:t xml:space="preserve"> to see changes</w:t>
      </w:r>
      <w:r w:rsidR="00561AA9" w:rsidRPr="00B90847">
        <w:rPr>
          <w:color w:val="FF8D6D" w:themeColor="accent5"/>
        </w:rPr>
        <w:t>, or right-click and “</w:t>
      </w:r>
      <w:r w:rsidR="00D228AE" w:rsidRPr="00B90847">
        <w:rPr>
          <w:color w:val="FF8D6D" w:themeColor="accent5"/>
        </w:rPr>
        <w:t>U</w:t>
      </w:r>
      <w:r w:rsidR="00561AA9" w:rsidRPr="00B90847">
        <w:rPr>
          <w:color w:val="FF8D6D" w:themeColor="accent5"/>
        </w:rPr>
        <w:t xml:space="preserve">pdate </w:t>
      </w:r>
      <w:r w:rsidR="00D228AE" w:rsidRPr="00B90847">
        <w:rPr>
          <w:color w:val="FF8D6D" w:themeColor="accent5"/>
        </w:rPr>
        <w:t>F</w:t>
      </w:r>
      <w:r w:rsidR="00561AA9" w:rsidRPr="00B90847">
        <w:rPr>
          <w:color w:val="FF8D6D" w:themeColor="accent5"/>
        </w:rPr>
        <w:t>ield”</w:t>
      </w:r>
      <w:r w:rsidRPr="00B90847">
        <w:rPr>
          <w:color w:val="FF8D6D" w:themeColor="accent5"/>
        </w:rPr>
        <w:t xml:space="preserve"> &gt;</w:t>
      </w:r>
    </w:p>
    <w:p w14:paraId="3652EE9E" w14:textId="77777777" w:rsidR="00305066" w:rsidRPr="00B719D2" w:rsidRDefault="00305066" w:rsidP="00305066">
      <w:pPr>
        <w:pStyle w:val="hpebodycopy"/>
      </w:pPr>
      <w:r w:rsidRPr="00B719D2">
        <w:br w:type="page"/>
      </w:r>
    </w:p>
    <w:p w14:paraId="2698FE5D" w14:textId="77777777" w:rsidR="00CC368C" w:rsidRPr="00B719D2" w:rsidRDefault="00DD1A04" w:rsidP="0031256D">
      <w:pPr>
        <w:pStyle w:val="hpeintrohead"/>
      </w:pPr>
      <w:r w:rsidRPr="00B719D2">
        <w:t>List of figures</w:t>
      </w:r>
    </w:p>
    <w:p w14:paraId="5662FCE4" w14:textId="77777777" w:rsidR="007D6593" w:rsidRDefault="00B464C1">
      <w:pPr>
        <w:pStyle w:val="TableofFigures"/>
        <w:rPr>
          <w:rFonts w:asciiTheme="minorHAnsi" w:eastAsiaTheme="minorEastAsia" w:hAnsiTheme="minorHAnsi"/>
          <w:color w:val="auto"/>
          <w:sz w:val="22"/>
        </w:rPr>
      </w:pPr>
      <w:r>
        <w:fldChar w:fldCharType="begin"/>
      </w:r>
      <w:r>
        <w:instrText xml:space="preserve"> TOC \h \z \t "hpe_figure_caption" \c </w:instrText>
      </w:r>
      <w:r>
        <w:fldChar w:fldCharType="separate"/>
      </w:r>
      <w:hyperlink w:anchor="_Toc425442356" w:history="1">
        <w:r w:rsidR="007D6593" w:rsidRPr="00AA6B9A">
          <w:rPr>
            <w:rStyle w:val="Hyperlink"/>
            <w:rFonts w:ascii="Metric Bold" w:hAnsi="Metric Bold"/>
          </w:rPr>
          <w:t>Figure 1</w:t>
        </w:r>
        <w:r w:rsidR="007D6593" w:rsidRPr="00AA6B9A">
          <w:rPr>
            <w:rStyle w:val="Hyperlink"/>
          </w:rPr>
          <w:t xml:space="preserve"> Lorem ipsum dolor sit amet, consectetur adipiscing elit.</w:t>
        </w:r>
        <w:r w:rsidR="007D6593">
          <w:rPr>
            <w:webHidden/>
          </w:rPr>
          <w:tab/>
        </w:r>
        <w:r w:rsidR="007D6593">
          <w:rPr>
            <w:webHidden/>
          </w:rPr>
          <w:fldChar w:fldCharType="begin"/>
        </w:r>
        <w:r w:rsidR="007D6593">
          <w:rPr>
            <w:webHidden/>
          </w:rPr>
          <w:instrText xml:space="preserve"> PAGEREF _Toc425442356 \h </w:instrText>
        </w:r>
        <w:r w:rsidR="007D6593">
          <w:rPr>
            <w:webHidden/>
          </w:rPr>
        </w:r>
        <w:r w:rsidR="007D6593">
          <w:rPr>
            <w:webHidden/>
          </w:rPr>
          <w:fldChar w:fldCharType="separate"/>
        </w:r>
        <w:r w:rsidR="00A01EEE">
          <w:rPr>
            <w:webHidden/>
          </w:rPr>
          <w:t>3</w:t>
        </w:r>
        <w:r w:rsidR="007D6593">
          <w:rPr>
            <w:webHidden/>
          </w:rPr>
          <w:fldChar w:fldCharType="end"/>
        </w:r>
      </w:hyperlink>
    </w:p>
    <w:p w14:paraId="2E8C9F21" w14:textId="77777777" w:rsidR="007D6593" w:rsidRDefault="008B2080">
      <w:pPr>
        <w:pStyle w:val="TableofFigures"/>
        <w:rPr>
          <w:rFonts w:asciiTheme="minorHAnsi" w:eastAsiaTheme="minorEastAsia" w:hAnsiTheme="minorHAnsi"/>
          <w:color w:val="auto"/>
          <w:sz w:val="22"/>
        </w:rPr>
      </w:pPr>
      <w:hyperlink w:anchor="_Toc425442357" w:history="1">
        <w:r w:rsidR="007D6593" w:rsidRPr="00AA6B9A">
          <w:rPr>
            <w:rStyle w:val="Hyperlink"/>
            <w:rFonts w:ascii="Metric Bold" w:hAnsi="Metric Bold"/>
          </w:rPr>
          <w:t>Figure 2</w:t>
        </w:r>
        <w:r w:rsidR="007D6593" w:rsidRPr="00AA6B9A">
          <w:rPr>
            <w:rStyle w:val="Hyperlink"/>
          </w:rPr>
          <w:t xml:space="preserve"> Caption here</w:t>
        </w:r>
        <w:r w:rsidR="007D6593">
          <w:rPr>
            <w:webHidden/>
          </w:rPr>
          <w:tab/>
        </w:r>
        <w:r w:rsidR="007D6593">
          <w:rPr>
            <w:webHidden/>
          </w:rPr>
          <w:fldChar w:fldCharType="begin"/>
        </w:r>
        <w:r w:rsidR="007D6593">
          <w:rPr>
            <w:webHidden/>
          </w:rPr>
          <w:instrText xml:space="preserve"> PAGEREF _Toc425442357 \h </w:instrText>
        </w:r>
        <w:r w:rsidR="007D6593">
          <w:rPr>
            <w:webHidden/>
          </w:rPr>
        </w:r>
        <w:r w:rsidR="007D6593">
          <w:rPr>
            <w:webHidden/>
          </w:rPr>
          <w:fldChar w:fldCharType="separate"/>
        </w:r>
        <w:r w:rsidR="00A01EEE">
          <w:rPr>
            <w:webHidden/>
          </w:rPr>
          <w:t>3</w:t>
        </w:r>
        <w:r w:rsidR="007D6593">
          <w:rPr>
            <w:webHidden/>
          </w:rPr>
          <w:fldChar w:fldCharType="end"/>
        </w:r>
      </w:hyperlink>
    </w:p>
    <w:p w14:paraId="63C188D5" w14:textId="77777777" w:rsidR="00305066" w:rsidRPr="00B719D2" w:rsidRDefault="00B464C1" w:rsidP="00305066">
      <w:pPr>
        <w:pStyle w:val="hpebodycopy"/>
      </w:pPr>
      <w:r>
        <w:fldChar w:fldCharType="end"/>
      </w:r>
    </w:p>
    <w:p w14:paraId="12AB3709" w14:textId="77777777" w:rsidR="00E86936" w:rsidRPr="00B719D2" w:rsidRDefault="00E86936" w:rsidP="00E86936">
      <w:pPr>
        <w:pStyle w:val="hpebodycopy"/>
      </w:pPr>
      <w:r w:rsidRPr="00B90847">
        <w:rPr>
          <w:color w:val="FF8D6D" w:themeColor="accent5"/>
        </w:rPr>
        <w:t xml:space="preserve">&lt; </w:t>
      </w:r>
      <w:r w:rsidR="00DF2D9D" w:rsidRPr="00B90847">
        <w:rPr>
          <w:color w:val="FF8D6D" w:themeColor="accent5"/>
        </w:rPr>
        <w:t xml:space="preserve">Note: </w:t>
      </w:r>
      <w:r w:rsidRPr="00B90847">
        <w:rPr>
          <w:color w:val="FF8D6D" w:themeColor="accent5"/>
        </w:rPr>
        <w:t>More figures will automatically be added</w:t>
      </w:r>
      <w:r w:rsidR="00561AA9" w:rsidRPr="00B90847">
        <w:rPr>
          <w:color w:val="FF8D6D" w:themeColor="accent5"/>
        </w:rPr>
        <w:t xml:space="preserve"> and update when you right-click and “</w:t>
      </w:r>
      <w:r w:rsidR="00D228AE" w:rsidRPr="00B90847">
        <w:rPr>
          <w:color w:val="FF8D6D" w:themeColor="accent5"/>
        </w:rPr>
        <w:t>U</w:t>
      </w:r>
      <w:r w:rsidR="00561AA9" w:rsidRPr="00B90847">
        <w:rPr>
          <w:color w:val="FF8D6D" w:themeColor="accent5"/>
        </w:rPr>
        <w:t xml:space="preserve">pdate </w:t>
      </w:r>
      <w:r w:rsidR="00D228AE" w:rsidRPr="00B90847">
        <w:rPr>
          <w:color w:val="FF8D6D" w:themeColor="accent5"/>
        </w:rPr>
        <w:t>F</w:t>
      </w:r>
      <w:r w:rsidR="00561AA9" w:rsidRPr="00B90847">
        <w:rPr>
          <w:color w:val="FF8D6D" w:themeColor="accent5"/>
        </w:rPr>
        <w:t>ield</w:t>
      </w:r>
      <w:r w:rsidRPr="00B90847">
        <w:rPr>
          <w:color w:val="FF8D6D" w:themeColor="accent5"/>
        </w:rPr>
        <w:t>” &gt;</w:t>
      </w:r>
    </w:p>
    <w:p w14:paraId="4D6B1E13" w14:textId="77777777" w:rsidR="00037ABF" w:rsidRPr="00B719D2" w:rsidRDefault="00037ABF" w:rsidP="009E6245">
      <w:pPr>
        <w:pStyle w:val="hpebodycopy"/>
      </w:pPr>
      <w:r w:rsidRPr="00B719D2">
        <w:br w:type="page"/>
      </w:r>
    </w:p>
    <w:p w14:paraId="216D9586" w14:textId="77777777" w:rsidR="00DD1A04" w:rsidRPr="00B719D2" w:rsidRDefault="00DD1A04" w:rsidP="00DD1A04">
      <w:pPr>
        <w:pStyle w:val="hpeintrohead"/>
      </w:pPr>
      <w:r w:rsidRPr="00B719D2">
        <w:t>List of tables</w:t>
      </w:r>
    </w:p>
    <w:p w14:paraId="040DE843" w14:textId="77777777" w:rsidR="00B464C1" w:rsidRDefault="00B464C1">
      <w:pPr>
        <w:pStyle w:val="TableofFigures"/>
        <w:rPr>
          <w:rFonts w:asciiTheme="minorHAnsi" w:eastAsiaTheme="minorEastAsia" w:hAnsiTheme="minorHAnsi"/>
          <w:color w:val="auto"/>
          <w:sz w:val="22"/>
        </w:rPr>
      </w:pPr>
      <w:r>
        <w:fldChar w:fldCharType="begin"/>
      </w:r>
      <w:r>
        <w:instrText xml:space="preserve"> TOC \h \z \t "hpe_table_caption" \c </w:instrText>
      </w:r>
      <w:r>
        <w:fldChar w:fldCharType="separate"/>
      </w:r>
      <w:hyperlink w:anchor="_Toc425442159" w:history="1">
        <w:r w:rsidRPr="008F1E1C">
          <w:rPr>
            <w:rStyle w:val="Hyperlink"/>
            <w:rFonts w:ascii="Metric Bold" w:hAnsi="Metric Bold"/>
          </w:rPr>
          <w:t>Table 1</w:t>
        </w:r>
        <w:r w:rsidRPr="008F1E1C">
          <w:rPr>
            <w:rStyle w:val="Hyperlink"/>
          </w:rPr>
          <w:t xml:space="preserve"> Caption here</w:t>
        </w:r>
        <w:r>
          <w:rPr>
            <w:webHidden/>
          </w:rPr>
          <w:tab/>
        </w:r>
        <w:r>
          <w:rPr>
            <w:webHidden/>
          </w:rPr>
          <w:fldChar w:fldCharType="begin"/>
        </w:r>
        <w:r>
          <w:rPr>
            <w:webHidden/>
          </w:rPr>
          <w:instrText xml:space="preserve"> PAGEREF _Toc425442159 \h </w:instrText>
        </w:r>
        <w:r>
          <w:rPr>
            <w:webHidden/>
          </w:rPr>
        </w:r>
        <w:r>
          <w:rPr>
            <w:webHidden/>
          </w:rPr>
          <w:fldChar w:fldCharType="separate"/>
        </w:r>
        <w:r w:rsidR="00A01EEE">
          <w:rPr>
            <w:webHidden/>
          </w:rPr>
          <w:t>3</w:t>
        </w:r>
        <w:r>
          <w:rPr>
            <w:webHidden/>
          </w:rPr>
          <w:fldChar w:fldCharType="end"/>
        </w:r>
      </w:hyperlink>
    </w:p>
    <w:p w14:paraId="2493F6C2" w14:textId="77777777" w:rsidR="00305066" w:rsidRPr="00B719D2" w:rsidRDefault="00B464C1" w:rsidP="00305066">
      <w:pPr>
        <w:pStyle w:val="hpebodycopy"/>
      </w:pPr>
      <w:r>
        <w:rPr>
          <w:noProof/>
          <w:sz w:val="24"/>
        </w:rPr>
        <w:fldChar w:fldCharType="end"/>
      </w:r>
    </w:p>
    <w:p w14:paraId="5B6E2E97" w14:textId="77777777" w:rsidR="00561AA9" w:rsidRPr="00B719D2" w:rsidRDefault="00561AA9" w:rsidP="00561AA9">
      <w:pPr>
        <w:pStyle w:val="hpebodycopy"/>
      </w:pPr>
      <w:r w:rsidRPr="00B90847">
        <w:rPr>
          <w:color w:val="FF8D6D" w:themeColor="accent5"/>
        </w:rPr>
        <w:t>&lt; Note: More tables will automatically be added and update when you right-click and “</w:t>
      </w:r>
      <w:r w:rsidR="00D228AE" w:rsidRPr="00B90847">
        <w:rPr>
          <w:color w:val="FF8D6D" w:themeColor="accent5"/>
        </w:rPr>
        <w:t>U</w:t>
      </w:r>
      <w:r w:rsidRPr="00B90847">
        <w:rPr>
          <w:color w:val="FF8D6D" w:themeColor="accent5"/>
        </w:rPr>
        <w:t xml:space="preserve">pdate </w:t>
      </w:r>
      <w:r w:rsidR="00D228AE" w:rsidRPr="00B90847">
        <w:rPr>
          <w:color w:val="FF8D6D" w:themeColor="accent5"/>
        </w:rPr>
        <w:t>F</w:t>
      </w:r>
      <w:r w:rsidRPr="00B90847">
        <w:rPr>
          <w:color w:val="FF8D6D" w:themeColor="accent5"/>
        </w:rPr>
        <w:t>ield” &gt;</w:t>
      </w:r>
    </w:p>
    <w:p w14:paraId="2CFE46F3" w14:textId="77777777" w:rsidR="00E82C2A" w:rsidRPr="00B719D2" w:rsidRDefault="00E82C2A" w:rsidP="009E6245">
      <w:pPr>
        <w:pStyle w:val="hpebodycopy"/>
      </w:pPr>
    </w:p>
    <w:p w14:paraId="31F4A7ED" w14:textId="77777777" w:rsidR="00DF2D9D" w:rsidRPr="00B719D2" w:rsidRDefault="00DF2D9D" w:rsidP="009E6245">
      <w:pPr>
        <w:pStyle w:val="hpebodycopy"/>
        <w:sectPr w:rsidR="00DF2D9D" w:rsidRPr="00B719D2" w:rsidSect="00064800">
          <w:pgSz w:w="11909" w:h="16834" w:code="9"/>
          <w:pgMar w:top="3312" w:right="737" w:bottom="1728" w:left="2520" w:header="720" w:footer="576" w:gutter="0"/>
          <w:cols w:space="720"/>
          <w:docGrid w:linePitch="360"/>
        </w:sectPr>
      </w:pPr>
    </w:p>
    <w:p w14:paraId="11DB0C29" w14:textId="77777777" w:rsidR="00A00770" w:rsidRDefault="00A00770" w:rsidP="00A00770">
      <w:pPr>
        <w:pStyle w:val="Heading1"/>
      </w:pPr>
      <w:bookmarkStart w:id="0" w:name="_Toc425494354"/>
      <w:r>
        <w:t>Section</w:t>
      </w:r>
      <w:r w:rsidR="002F7D75">
        <w:t xml:space="preserve"> header</w:t>
      </w:r>
      <w:bookmarkEnd w:id="0"/>
    </w:p>
    <w:p w14:paraId="1B6E4B4D" w14:textId="77777777" w:rsidR="00A00770" w:rsidRPr="00A00770" w:rsidRDefault="00A00770" w:rsidP="00A00770">
      <w:pPr>
        <w:pStyle w:val="Heading2"/>
      </w:pPr>
      <w:bookmarkStart w:id="1" w:name="_Toc425494355"/>
      <w:r>
        <w:t>Head</w:t>
      </w:r>
      <w:r w:rsidR="002F7D75">
        <w:t>line</w:t>
      </w:r>
      <w:r>
        <w:t xml:space="preserve"> level 2</w:t>
      </w:r>
      <w:bookmarkEnd w:id="1"/>
    </w:p>
    <w:p w14:paraId="714B8A9B" w14:textId="77777777" w:rsidR="00A00770" w:rsidRPr="00A00770" w:rsidRDefault="00A00770" w:rsidP="00BA799A">
      <w:r w:rsidRPr="00A00770">
        <w:t>Insert body copy Metric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w:t>
      </w:r>
    </w:p>
    <w:p w14:paraId="7A116101" w14:textId="77777777" w:rsidR="00A00770" w:rsidRPr="00A00770" w:rsidRDefault="00A00770" w:rsidP="00BA799A">
      <w:r w:rsidRPr="00A00770">
        <w:t>Curabitur quam nunc, porta et bibendum vitae, euismod ut augue. Nam facilisis tellus sit amet magna gravida porttitor. Integer adipiscing nibh sit amet tortor commodo mollis. Nunc ac fermentum dui. Etiam semper mi id enim porta at tincidunt felis pulvinar. Donec ut mi eget odio egestas varius id et augue. Phasellus ornare placerat urna, nec rho ncus.</w:t>
      </w:r>
    </w:p>
    <w:p w14:paraId="07C35795" w14:textId="77777777" w:rsidR="00A00770" w:rsidRPr="00A00770" w:rsidRDefault="00A00770" w:rsidP="00A00770">
      <w:pPr>
        <w:pStyle w:val="Heading2"/>
      </w:pPr>
      <w:bookmarkStart w:id="2" w:name="_Toc425494356"/>
      <w:r w:rsidRPr="00A00770">
        <w:t>Head</w:t>
      </w:r>
      <w:r w:rsidR="002F7D75">
        <w:t>line</w:t>
      </w:r>
      <w:r w:rsidRPr="00A00770">
        <w:t xml:space="preserve"> level 2</w:t>
      </w:r>
      <w:bookmarkEnd w:id="2"/>
    </w:p>
    <w:p w14:paraId="6C03981D" w14:textId="77777777" w:rsidR="00A00770" w:rsidRPr="00A00770" w:rsidRDefault="00A00770" w:rsidP="00BA799A">
      <w:r w:rsidRPr="00A00770">
        <w:t>Insert body copy Metric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w:t>
      </w:r>
    </w:p>
    <w:p w14:paraId="60EF7816" w14:textId="77777777" w:rsidR="00A00770" w:rsidRPr="00A00770" w:rsidRDefault="00A00770" w:rsidP="00BA799A">
      <w:r w:rsidRPr="00A00770">
        <w:t>Curabitur quam nunc, porta et bibendum vitae, euismod ut augue. Nam facilisis tellus sit amet magna gravida porttitor. Integer adipiscing nibh sit amet tortor commodo mollis. Nunc ac fermentum dui. Etiam semper mi id enim porta at tincidunt felis pulvinar. Donec ut mi eget odio egestas varius id et augue. Phasellus ornare placerat urna, nec rho ncus.</w:t>
      </w:r>
      <w:r w:rsidR="00324841">
        <w:rPr>
          <w:rStyle w:val="FootnoteReference"/>
        </w:rPr>
        <w:footnoteReference w:id="1"/>
      </w:r>
    </w:p>
    <w:p w14:paraId="5DDEBF07" w14:textId="77777777" w:rsidR="00A00770" w:rsidRPr="00A00770" w:rsidRDefault="00A00770" w:rsidP="00BA799A">
      <w:r w:rsidRPr="00A00770">
        <w:t>Insert body copy Metric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w:t>
      </w:r>
    </w:p>
    <w:p w14:paraId="455363FB" w14:textId="77777777" w:rsidR="00A00770" w:rsidRPr="00A00770" w:rsidRDefault="00A00770" w:rsidP="00A00770">
      <w:pPr>
        <w:pStyle w:val="Heading2"/>
      </w:pPr>
      <w:bookmarkStart w:id="3" w:name="_Toc425494357"/>
      <w:r w:rsidRPr="00A00770">
        <w:t>Head</w:t>
      </w:r>
      <w:r w:rsidR="002F7D75">
        <w:t>line</w:t>
      </w:r>
      <w:r w:rsidRPr="00A00770">
        <w:t xml:space="preserve"> level 2</w:t>
      </w:r>
      <w:bookmarkEnd w:id="3"/>
    </w:p>
    <w:p w14:paraId="2B2F785D" w14:textId="77777777" w:rsidR="0031640D" w:rsidRPr="00BA799A" w:rsidRDefault="00A00770" w:rsidP="00BA799A">
      <w:r w:rsidRPr="00BA799A">
        <w:t>Insert body copy Metric light 9 pt/11 pt. Lorem ipsum dolor sit amet, consectetur adipiscing elit. Nulla nec lorem a est volutpat suscipit. Nulla faucibus nisi sit amet mauris iaculis vehicula. In arcu sapien, commodo vitae vestibulum nec, fringilla sed justo. Phasell Integer adipiscing nibh sit amet tortor commodo mollis. Nunc ac fermentum dui. Etiam semper mi id enim porta at Integer.</w:t>
      </w:r>
    </w:p>
    <w:p w14:paraId="57295C01" w14:textId="77777777" w:rsidR="00A00770" w:rsidRPr="00BA799A" w:rsidRDefault="00A00770" w:rsidP="00BA799A">
      <w:r w:rsidRPr="00BA799A">
        <w:t>Curabitur quam nunc, porta et bibendum vitae, euismod ut augue. Nam facilisis tellus sit amet magna gravida porttitor. Integer adipiscing nibh sit amet tortor commodo mollis. Nunc ac fermentum dui. Etiam semper mi id enim porta at tincidunt felis pulvinar. Donec ut mi eget odio egestas varius id et augue. Phasellus ornare placerat urna, nec rho ncus.</w:t>
      </w:r>
      <w:r w:rsidR="00616045">
        <w:rPr>
          <w:rStyle w:val="FootnoteReference"/>
        </w:rPr>
        <w:footnoteReference w:id="2"/>
      </w:r>
    </w:p>
    <w:p w14:paraId="68BB727E" w14:textId="77777777" w:rsidR="00DD1A04" w:rsidRPr="00B719D2" w:rsidRDefault="00A00770" w:rsidP="00D02C2B">
      <w:pPr>
        <w:pStyle w:val="Heading2"/>
      </w:pPr>
      <w:bookmarkStart w:id="4" w:name="_Toc425494358"/>
      <w:r w:rsidRPr="00A00770">
        <w:t>Head</w:t>
      </w:r>
      <w:r w:rsidR="002F7D75">
        <w:t>line</w:t>
      </w:r>
      <w:r w:rsidRPr="00A00770">
        <w:t xml:space="preserve"> level 2</w:t>
      </w:r>
      <w:bookmarkEnd w:id="4"/>
    </w:p>
    <w:p w14:paraId="7A244DB2" w14:textId="77777777" w:rsidR="00A00770" w:rsidRPr="00A00770" w:rsidRDefault="00A00770" w:rsidP="00091125">
      <w:r w:rsidRPr="00A00770">
        <w:t>Insert body copy Metric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w:t>
      </w:r>
    </w:p>
    <w:p w14:paraId="5DC5A484" w14:textId="77777777" w:rsidR="001A630C" w:rsidRPr="00B719D2" w:rsidRDefault="00A00770" w:rsidP="005B508C">
      <w:pPr>
        <w:pStyle w:val="hpebulletslist"/>
        <w:numPr>
          <w:ilvl w:val="0"/>
          <w:numId w:val="7"/>
        </w:numPr>
      </w:pPr>
      <w:r>
        <w:t>Level 1 of bullets list</w:t>
      </w:r>
      <w:r w:rsidRPr="00A00770">
        <w:t xml:space="preserve">. </w:t>
      </w:r>
      <w:r w:rsidR="001A630C" w:rsidRPr="00B719D2">
        <w:t>Lorem ipsum dolor sit amet, consectetur adipiscing elit. Nulla nec lorem a est volutpat suscipit. Nulla faucibus nisi sit amet mauris iaculis vehicula. In arcu sapien, commodo vitae vestibulum nec, fringilla sed justo. Phasell Integer adipiscing nibh sit amet tortor commodo mollis. Nunc ac fermentum dui. Etiam semper enim porta at us sagittis purus ullamcorper odio condimentum nec hendrerit urna tincidunt.</w:t>
      </w:r>
    </w:p>
    <w:p w14:paraId="024549BA" w14:textId="77777777" w:rsidR="001A630C" w:rsidRPr="00B719D2" w:rsidRDefault="00A00770" w:rsidP="0086040A">
      <w:pPr>
        <w:pStyle w:val="hpebulletslist"/>
      </w:pPr>
      <w:r w:rsidRPr="00A00770">
        <w:t xml:space="preserve">Level 1 of bullets list. </w:t>
      </w:r>
      <w:r w:rsidR="001A630C" w:rsidRPr="00B719D2">
        <w:t>Lorem ipsum dolor sit amet, consectetur adipiscing elit. Nulla nec lorem a est volutpat suscipit. Nulla faucibus nisi sit amet mauris iaculis vehicula. In arcu sapien, commodo vitae vestibulum nec, fringilla sed justo. Phasell Integer adipiscing nibh s</w:t>
      </w:r>
      <w:r w:rsidR="00324841">
        <w:t>it amet tortor commodo mollis</w:t>
      </w:r>
      <w:r w:rsidR="001A630C" w:rsidRPr="00B719D2">
        <w:t>:</w:t>
      </w:r>
    </w:p>
    <w:p w14:paraId="372A1C05" w14:textId="77777777" w:rsidR="001A630C" w:rsidRPr="00B719D2" w:rsidRDefault="001A630C" w:rsidP="005B508C">
      <w:pPr>
        <w:pStyle w:val="hpebulletslist"/>
        <w:numPr>
          <w:ilvl w:val="1"/>
          <w:numId w:val="2"/>
        </w:numPr>
      </w:pPr>
      <w:r w:rsidRPr="00B719D2">
        <w:t>Level 2 of bullet list here. Lorem ipsum dolor sit amet, consectetur adipiscing elit.</w:t>
      </w:r>
    </w:p>
    <w:p w14:paraId="6581AF2D" w14:textId="77777777" w:rsidR="001A630C" w:rsidRPr="00B719D2" w:rsidRDefault="001A630C" w:rsidP="005B508C">
      <w:pPr>
        <w:pStyle w:val="hpebulletslist"/>
        <w:numPr>
          <w:ilvl w:val="1"/>
          <w:numId w:val="2"/>
        </w:numPr>
      </w:pPr>
      <w:r w:rsidRPr="00B719D2">
        <w:t xml:space="preserve">Level 2 of bullet list here. Nulla nec lorem a est volutpat suscipit. Nulla faucibus nisi sit amet mauris iaculis vehicula. In arcu sapien, commodo vitae vestibulum nec, fringilla sed justo. </w:t>
      </w:r>
    </w:p>
    <w:p w14:paraId="3B2A4D81" w14:textId="77777777" w:rsidR="001A630C" w:rsidRPr="00B719D2" w:rsidRDefault="001A630C" w:rsidP="005B508C">
      <w:pPr>
        <w:pStyle w:val="hpebulletslist"/>
        <w:numPr>
          <w:ilvl w:val="1"/>
          <w:numId w:val="2"/>
        </w:numPr>
      </w:pPr>
      <w:r w:rsidRPr="00B719D2">
        <w:t>Phasell Integer adipiscing nibh sit amet tortor commodo mollis. Nunc ac fermentum dui. Etiam semper enim.</w:t>
      </w:r>
    </w:p>
    <w:p w14:paraId="60EC26E0" w14:textId="77777777" w:rsidR="001A630C" w:rsidRPr="00B719D2" w:rsidRDefault="00A00770" w:rsidP="00A07DF2">
      <w:pPr>
        <w:pStyle w:val="hpebulletslist"/>
      </w:pPr>
      <w:r w:rsidRPr="00A00770">
        <w:t xml:space="preserve">Level 1 of bullets list. </w:t>
      </w:r>
      <w:r w:rsidR="001A630C" w:rsidRPr="00B719D2">
        <w:t>Lorem ipsum dolor sit amet, consectetur adipiscing elit. Nulla nec lorem a est volutpat suscipit. Nulla faucibus nisi sit amet mauris iaculis vehicula. In arcu sapien, commodo vitae vestibulum nec, fringilla sed justo. Phasell Integer adipiscing nibh sit amet tortor commodo mollis. Nunc ac fermentum dui. Etiam semper enim porta at us sagittis purus ullamcorper odio condimentum nec hendrerit urna tincidunt.</w:t>
      </w:r>
    </w:p>
    <w:p w14:paraId="5E9C577C" w14:textId="77777777" w:rsidR="00CD64B2" w:rsidRDefault="00A00770" w:rsidP="00CD64B2">
      <w:pPr>
        <w:pStyle w:val="hpebulletslist"/>
      </w:pPr>
      <w:r w:rsidRPr="00A00770">
        <w:t xml:space="preserve">Level 1 of bullets list. </w:t>
      </w:r>
      <w:r w:rsidR="001A630C" w:rsidRPr="00B719D2">
        <w:t>Lorem ipsum dolor sit amet, consectetur adipiscing elit. Nulla nec lorem a est volutpat suscipit. Nulla faucibus nisi sit amet mauris iaculis vehicula. In arcu sapien, commodo vitae vestibulum nec, fringilla sed justo. Phasell Integer adipiscing nibh sit amet tortor commodo mollis. Nunc ac fermentum dui. Etiam semper enim porta at us sagittis purus ullamcorper odio condimentum nec hendrerit urna tincidunt.</w:t>
      </w:r>
      <w:bookmarkStart w:id="5" w:name="_Toc396575548"/>
      <w:bookmarkStart w:id="6" w:name="_Toc396575599"/>
      <w:bookmarkStart w:id="7" w:name="_Toc396576441"/>
    </w:p>
    <w:p w14:paraId="2ED51068" w14:textId="77777777" w:rsidR="00BA799A" w:rsidRPr="00B719D2" w:rsidRDefault="00BA799A" w:rsidP="00BA799A">
      <w:pPr>
        <w:pStyle w:val="Heading3"/>
      </w:pPr>
      <w:bookmarkStart w:id="8" w:name="_Toc425494359"/>
      <w:r w:rsidRPr="00B719D2">
        <w:t>Headline level 3</w:t>
      </w:r>
      <w:bookmarkEnd w:id="8"/>
    </w:p>
    <w:p w14:paraId="3EE32FE3" w14:textId="77777777" w:rsidR="00BA799A" w:rsidRDefault="00BA799A" w:rsidP="00BA799A">
      <w:r w:rsidRPr="00B719D2">
        <w:t xml:space="preserve">Insert body copy </w:t>
      </w:r>
      <w:r w:rsidR="00656410">
        <w:t>Metric</w:t>
      </w:r>
      <w:r w:rsidRPr="00B719D2">
        <w:t xml:space="preserve">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 Phasellus ornare placerat urna, nec rho ncus.</w:t>
      </w:r>
    </w:p>
    <w:p w14:paraId="2CB0E398" w14:textId="77777777" w:rsidR="00BA799A" w:rsidRPr="00B719D2" w:rsidRDefault="00BA799A" w:rsidP="00BA799A">
      <w:pPr>
        <w:pStyle w:val="Heading3"/>
      </w:pPr>
      <w:bookmarkStart w:id="9" w:name="_Toc425494360"/>
      <w:r w:rsidRPr="00B719D2">
        <w:t>Headline level 3</w:t>
      </w:r>
      <w:bookmarkEnd w:id="9"/>
    </w:p>
    <w:p w14:paraId="191806AD" w14:textId="77777777" w:rsidR="00BA799A" w:rsidRPr="00BA799A" w:rsidRDefault="00BA799A" w:rsidP="00BA799A">
      <w:r w:rsidRPr="00B719D2">
        <w:t xml:space="preserve">Insert body copy </w:t>
      </w:r>
      <w:r w:rsidR="00656410">
        <w:t>Metric</w:t>
      </w:r>
      <w:r w:rsidRPr="00B719D2">
        <w:t xml:space="preserve">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 Phasellus ornare placerat urna, nec rho ncus.</w:t>
      </w:r>
    </w:p>
    <w:p w14:paraId="49C4E720" w14:textId="77777777" w:rsidR="004E0042" w:rsidRPr="00B719D2" w:rsidRDefault="004E0042" w:rsidP="00A07DF2">
      <w:pPr>
        <w:pStyle w:val="Heading1"/>
      </w:pPr>
      <w:bookmarkStart w:id="10" w:name="_Toc425494361"/>
      <w:bookmarkEnd w:id="5"/>
      <w:bookmarkEnd w:id="6"/>
      <w:bookmarkEnd w:id="7"/>
      <w:r w:rsidRPr="00B719D2">
        <w:t xml:space="preserve">Section </w:t>
      </w:r>
      <w:r w:rsidR="00A00770">
        <w:t>title</w:t>
      </w:r>
      <w:bookmarkEnd w:id="10"/>
    </w:p>
    <w:p w14:paraId="21E38D05" w14:textId="77777777" w:rsidR="00BA799A" w:rsidRDefault="00BA799A" w:rsidP="00BA799A">
      <w:pPr>
        <w:pStyle w:val="Heading2"/>
      </w:pPr>
      <w:bookmarkStart w:id="11" w:name="_Toc425494362"/>
      <w:r>
        <w:t>Head</w:t>
      </w:r>
      <w:r w:rsidR="002F7D75">
        <w:t>line</w:t>
      </w:r>
      <w:r>
        <w:t xml:space="preserve"> level 2</w:t>
      </w:r>
      <w:bookmarkEnd w:id="11"/>
    </w:p>
    <w:p w14:paraId="31A5BCDA" w14:textId="77777777" w:rsidR="00BA799A" w:rsidRDefault="00BA799A" w:rsidP="00BA799A">
      <w:r>
        <w:t>Insert body copy Metric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w:t>
      </w:r>
    </w:p>
    <w:p w14:paraId="3E4ACE56" w14:textId="77777777" w:rsidR="00BA799A" w:rsidRDefault="00BA799A" w:rsidP="00BA799A">
      <w:r>
        <w:t>Curabitur quam nunc, porta et bibendum vitae, euismod ut augue. Nam facilisis tellus sit amet magna gravida porttitor. Integer adipiscing nibh sit amet tortor commodo mollis. Nunc ac fermentum dui. Etiam semper mi id enim porta at tincidunt felis pulvinar. Donec ut mi eget odio egestas varius id et augue. Phasellus ornare placerat urna, nec rho ncus.</w:t>
      </w:r>
    </w:p>
    <w:p w14:paraId="56DA9C99" w14:textId="77777777" w:rsidR="00BA799A" w:rsidRDefault="00BA799A" w:rsidP="00BA799A">
      <w:pPr>
        <w:pStyle w:val="Heading2"/>
      </w:pPr>
      <w:bookmarkStart w:id="12" w:name="_Toc425494363"/>
      <w:r w:rsidRPr="00BA799A">
        <w:t>Head</w:t>
      </w:r>
      <w:r w:rsidR="002F7D75">
        <w:t>line</w:t>
      </w:r>
      <w:r w:rsidRPr="00BA799A">
        <w:t xml:space="preserve"> level 2 which can sometimes be lengthy and be more than one line long</w:t>
      </w:r>
      <w:r>
        <w:t xml:space="preserve"> lorem ipsum dolor</w:t>
      </w:r>
      <w:bookmarkEnd w:id="12"/>
    </w:p>
    <w:p w14:paraId="1BB66DE1" w14:textId="77777777" w:rsidR="00BA799A" w:rsidRDefault="00265EEF" w:rsidP="00BA799A">
      <w:r>
        <w:rPr>
          <w:noProof/>
          <w:lang w:val="en-GB" w:eastAsia="en-GB"/>
        </w:rPr>
        <w:drawing>
          <wp:anchor distT="0" distB="91440" distL="114300" distR="114300" simplePos="0" relativeHeight="251664384" behindDoc="0" locked="0" layoutInCell="1" allowOverlap="1" wp14:anchorId="4597B695" wp14:editId="68444A18">
            <wp:simplePos x="0" y="0"/>
            <wp:positionH relativeFrom="column">
              <wp:posOffset>4445</wp:posOffset>
            </wp:positionH>
            <wp:positionV relativeFrom="paragraph">
              <wp:posOffset>1044913</wp:posOffset>
            </wp:positionV>
            <wp:extent cx="5696712" cy="2962656"/>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PE_Metric_fpo.jpg"/>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5696712" cy="2962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799A">
        <w:t>Insert body copy Metric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w:t>
      </w:r>
      <w:r>
        <w:t xml:space="preserve"> </w:t>
      </w:r>
      <w:r w:rsidRPr="00265EEF">
        <w:t>Curabitur quam nunc, porta et bibendum vitae, euismod ut augue. Nam facilisis tellus sit amet magna gravida porttitor. Integer adipiscing nibh sit amet tortor commodo mollis.</w:t>
      </w:r>
    </w:p>
    <w:p w14:paraId="40A2117A" w14:textId="77777777" w:rsidR="00BA799A" w:rsidRDefault="00BA799A" w:rsidP="008107D7">
      <w:pPr>
        <w:pStyle w:val="hpefigurecaption"/>
      </w:pPr>
      <w:bookmarkStart w:id="13" w:name="_Toc425442356"/>
      <w:r w:rsidRPr="00F60A99">
        <w:t>Lorem ipsum dolor sit amet, consectetur adipiscing elit</w:t>
      </w:r>
      <w:r w:rsidR="00841487">
        <w:t>.</w:t>
      </w:r>
      <w:bookmarkEnd w:id="13"/>
    </w:p>
    <w:p w14:paraId="24854CC3" w14:textId="77777777" w:rsidR="00BA799A" w:rsidRDefault="00BA799A" w:rsidP="00BA799A">
      <w:r>
        <w:t>Insert body copy Metric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w:t>
      </w:r>
    </w:p>
    <w:p w14:paraId="28DEADB5" w14:textId="77777777" w:rsidR="008107D7" w:rsidRPr="008107D7" w:rsidRDefault="008107D7" w:rsidP="008107D7">
      <w:r>
        <w:rPr>
          <w:noProof/>
          <w:lang w:val="en-GB" w:eastAsia="en-GB"/>
        </w:rPr>
        <w:drawing>
          <wp:anchor distT="0" distB="91440" distL="114300" distR="114300" simplePos="0" relativeHeight="251666432" behindDoc="0" locked="0" layoutInCell="1" allowOverlap="1" wp14:anchorId="1EDB5E00" wp14:editId="60B1F353">
            <wp:simplePos x="0" y="0"/>
            <wp:positionH relativeFrom="column">
              <wp:posOffset>0</wp:posOffset>
            </wp:positionH>
            <wp:positionV relativeFrom="paragraph">
              <wp:posOffset>858166</wp:posOffset>
            </wp:positionV>
            <wp:extent cx="5696712" cy="2962656"/>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PE_Metric_fpo.jpg"/>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5696712" cy="2962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107D7">
        <w:t xml:space="preserve">Insert body copy </w:t>
      </w:r>
      <w:r w:rsidR="00656410">
        <w:t xml:space="preserve">Metric </w:t>
      </w:r>
      <w:r w:rsidRPr="008107D7">
        <w:t xml:space="preserve">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 Phasellus ornare placerat urna, nec rho ncus.</w:t>
      </w:r>
    </w:p>
    <w:p w14:paraId="01BABC91" w14:textId="77777777" w:rsidR="00561AA9" w:rsidRPr="00B719D2" w:rsidRDefault="00561AA9" w:rsidP="002E22C2">
      <w:pPr>
        <w:pStyle w:val="hpefigurecaption"/>
      </w:pPr>
      <w:bookmarkStart w:id="14" w:name="_Toc425442357"/>
      <w:r w:rsidRPr="00B719D2">
        <w:t>Caption here</w:t>
      </w:r>
      <w:bookmarkEnd w:id="14"/>
    </w:p>
    <w:p w14:paraId="73E0C8E9" w14:textId="77777777" w:rsidR="008107D7" w:rsidRPr="008107D7" w:rsidRDefault="008107D7" w:rsidP="008107D7">
      <w:pPr>
        <w:pStyle w:val="Heading3"/>
      </w:pPr>
      <w:bookmarkStart w:id="15" w:name="_Toc425494364"/>
      <w:r w:rsidRPr="008107D7">
        <w:t>Headline level 3</w:t>
      </w:r>
      <w:bookmarkEnd w:id="15"/>
    </w:p>
    <w:p w14:paraId="1188825E" w14:textId="77777777" w:rsidR="00D34022" w:rsidRPr="00B719D2" w:rsidRDefault="008107D7" w:rsidP="008107D7">
      <w:r w:rsidRPr="008107D7">
        <w:t xml:space="preserve">Insert body copy </w:t>
      </w:r>
      <w:r w:rsidR="00656410">
        <w:t>Metric</w:t>
      </w:r>
      <w:r w:rsidRPr="008107D7">
        <w:t xml:space="preserve">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 Phasellus ornare placerat urna, nec rho ncus.</w:t>
      </w:r>
      <w:r w:rsidR="00D34022" w:rsidRPr="00B719D2">
        <w:t xml:space="preserve">Curabitur quam nunc, porta et bibendum vitae, euismod ut augue. Nam facilisis tellus sit amet magna gravida porttitor. Integer adipiscing nibh sit amet tortor commodo mollis. Nunc ac fermentum dui. Etiam semper mi id enim porta at tincidunt felis pulvinar. Donec ut mi eget odio egestas varius id et augue. Phasellus ornare placerat urna, nec rho ncus. Insert body copy </w:t>
      </w:r>
      <w:r w:rsidR="00656410">
        <w:t>Metric</w:t>
      </w:r>
      <w:r w:rsidR="00D34022" w:rsidRPr="00B719D2">
        <w:t xml:space="preserve">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 Phasellus ornare placerat urna, nec rho ncus.</w:t>
      </w:r>
    </w:p>
    <w:p w14:paraId="3CFE13F6" w14:textId="77777777" w:rsidR="005E4A06" w:rsidRPr="00B719D2" w:rsidRDefault="0075486E" w:rsidP="008107D7">
      <w:pPr>
        <w:pStyle w:val="Heading3"/>
      </w:pPr>
      <w:bookmarkStart w:id="16" w:name="_Toc425494365"/>
      <w:r w:rsidRPr="00B719D2">
        <w:t xml:space="preserve">Headline level </w:t>
      </w:r>
      <w:r w:rsidR="003715DD">
        <w:t>3</w:t>
      </w:r>
      <w:bookmarkEnd w:id="16"/>
    </w:p>
    <w:p w14:paraId="7A50869A" w14:textId="77777777" w:rsidR="005E4A06" w:rsidRDefault="005E4A06" w:rsidP="00DC18FA">
      <w:r w:rsidRPr="00B719D2">
        <w:t xml:space="preserve">Insert body copy </w:t>
      </w:r>
      <w:r w:rsidR="00656410">
        <w:t>Metric</w:t>
      </w:r>
      <w:r w:rsidRPr="00B719D2">
        <w:t xml:space="preserve">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 Phasellus ornare placerat urna, nec rho ncus.</w:t>
      </w:r>
    </w:p>
    <w:p w14:paraId="7E48B1A9" w14:textId="77777777" w:rsidR="00E54A77" w:rsidRPr="00B719D2" w:rsidRDefault="00E54A77" w:rsidP="00DC18FA"/>
    <w:tbl>
      <w:tblPr>
        <w:tblStyle w:val="hpetable"/>
        <w:tblW w:w="8640" w:type="dxa"/>
        <w:tblLayout w:type="fixed"/>
        <w:tblLook w:val="04A0" w:firstRow="1" w:lastRow="0" w:firstColumn="1" w:lastColumn="0" w:noHBand="0" w:noVBand="1"/>
      </w:tblPr>
      <w:tblGrid>
        <w:gridCol w:w="1728"/>
        <w:gridCol w:w="1728"/>
        <w:gridCol w:w="1728"/>
        <w:gridCol w:w="1728"/>
        <w:gridCol w:w="1728"/>
      </w:tblGrid>
      <w:tr w:rsidR="00E54A77" w:rsidRPr="00B719D2" w14:paraId="4D9CD640" w14:textId="77777777" w:rsidTr="00237230">
        <w:tc>
          <w:tcPr>
            <w:tcW w:w="1728" w:type="dxa"/>
          </w:tcPr>
          <w:p w14:paraId="45D49A01" w14:textId="77777777" w:rsidR="00025B00" w:rsidRPr="00662625" w:rsidRDefault="00025B00" w:rsidP="00662625">
            <w:pPr>
              <w:pStyle w:val="hpetableheads"/>
            </w:pPr>
            <w:r w:rsidRPr="00662625">
              <w:t>Application</w:t>
            </w:r>
          </w:p>
        </w:tc>
        <w:tc>
          <w:tcPr>
            <w:tcW w:w="1728" w:type="dxa"/>
          </w:tcPr>
          <w:p w14:paraId="0824EAB7" w14:textId="77777777" w:rsidR="00025B00" w:rsidRPr="00B719D2" w:rsidRDefault="00025B00" w:rsidP="00025B00">
            <w:pPr>
              <w:pStyle w:val="hpetableheads"/>
            </w:pPr>
            <w:r w:rsidRPr="00B719D2">
              <w:t>Total TB</w:t>
            </w:r>
          </w:p>
        </w:tc>
        <w:tc>
          <w:tcPr>
            <w:tcW w:w="1728" w:type="dxa"/>
          </w:tcPr>
          <w:p w14:paraId="0B4D1380" w14:textId="77777777" w:rsidR="00025B00" w:rsidRPr="00B719D2" w:rsidRDefault="00025B00" w:rsidP="00025B00">
            <w:pPr>
              <w:pStyle w:val="hpetableheads"/>
            </w:pPr>
            <w:r w:rsidRPr="00B719D2">
              <w:t>high performance drives in TB</w:t>
            </w:r>
          </w:p>
        </w:tc>
        <w:tc>
          <w:tcPr>
            <w:tcW w:w="1728" w:type="dxa"/>
          </w:tcPr>
          <w:p w14:paraId="26F1BEA3" w14:textId="77777777" w:rsidR="00025B00" w:rsidRPr="00B719D2" w:rsidRDefault="00025B00" w:rsidP="00025B00">
            <w:pPr>
              <w:pStyle w:val="hpetableheads"/>
            </w:pPr>
            <w:r w:rsidRPr="00B719D2">
              <w:t xml:space="preserve">SATA drives </w:t>
            </w:r>
            <w:r w:rsidRPr="00B719D2">
              <w:br/>
              <w:t>in TB</w:t>
            </w:r>
          </w:p>
        </w:tc>
        <w:tc>
          <w:tcPr>
            <w:tcW w:w="1728" w:type="dxa"/>
          </w:tcPr>
          <w:p w14:paraId="232B4257" w14:textId="77777777" w:rsidR="00025B00" w:rsidRPr="00B719D2" w:rsidRDefault="00025B00" w:rsidP="00025B00">
            <w:pPr>
              <w:pStyle w:val="hpetableheads"/>
            </w:pPr>
            <w:r w:rsidRPr="00B719D2">
              <w:t>Marks</w:t>
            </w:r>
          </w:p>
        </w:tc>
      </w:tr>
      <w:tr w:rsidR="00E54A77" w:rsidRPr="00B719D2" w14:paraId="7083398C" w14:textId="77777777" w:rsidTr="00237230">
        <w:tc>
          <w:tcPr>
            <w:tcW w:w="1728" w:type="dxa"/>
          </w:tcPr>
          <w:p w14:paraId="14D43C81" w14:textId="77777777" w:rsidR="00B65175" w:rsidRPr="00662625" w:rsidRDefault="00025B00" w:rsidP="00662625">
            <w:pPr>
              <w:pStyle w:val="hpetableheads"/>
            </w:pPr>
            <w:r w:rsidRPr="00662625">
              <w:t>File share</w:t>
            </w:r>
          </w:p>
        </w:tc>
        <w:tc>
          <w:tcPr>
            <w:tcW w:w="1728" w:type="dxa"/>
          </w:tcPr>
          <w:p w14:paraId="2D21DFE1" w14:textId="77777777" w:rsidR="00B65175" w:rsidRPr="00B719D2" w:rsidRDefault="00025B00" w:rsidP="00025B00">
            <w:pPr>
              <w:pStyle w:val="hpetablebody"/>
            </w:pPr>
            <w:r w:rsidRPr="00B719D2">
              <w:t>16</w:t>
            </w:r>
          </w:p>
        </w:tc>
        <w:tc>
          <w:tcPr>
            <w:tcW w:w="1728" w:type="dxa"/>
          </w:tcPr>
          <w:p w14:paraId="07968B5D" w14:textId="77777777" w:rsidR="00B65175" w:rsidRPr="00B719D2" w:rsidRDefault="00B65175" w:rsidP="00025B00">
            <w:pPr>
              <w:pStyle w:val="hpetablebody"/>
            </w:pPr>
          </w:p>
        </w:tc>
        <w:tc>
          <w:tcPr>
            <w:tcW w:w="1728" w:type="dxa"/>
          </w:tcPr>
          <w:p w14:paraId="356D3358" w14:textId="77777777" w:rsidR="00B65175" w:rsidRPr="00B719D2" w:rsidRDefault="00025B00" w:rsidP="00025B00">
            <w:pPr>
              <w:pStyle w:val="hpetablebody"/>
            </w:pPr>
            <w:r w:rsidRPr="00B719D2">
              <w:t>16</w:t>
            </w:r>
          </w:p>
        </w:tc>
        <w:tc>
          <w:tcPr>
            <w:tcW w:w="1728" w:type="dxa"/>
          </w:tcPr>
          <w:p w14:paraId="39579887" w14:textId="77777777" w:rsidR="00B65175" w:rsidRPr="00B719D2" w:rsidRDefault="00B65175" w:rsidP="00025B00">
            <w:pPr>
              <w:pStyle w:val="hpetablebody"/>
            </w:pPr>
          </w:p>
        </w:tc>
      </w:tr>
      <w:tr w:rsidR="00E54A77" w:rsidRPr="00B719D2" w14:paraId="58E9D2AB" w14:textId="77777777" w:rsidTr="00237230">
        <w:tc>
          <w:tcPr>
            <w:tcW w:w="1728" w:type="dxa"/>
          </w:tcPr>
          <w:p w14:paraId="7543AD23" w14:textId="77777777" w:rsidR="00B65175" w:rsidRPr="00662625" w:rsidRDefault="00025B00" w:rsidP="00662625">
            <w:pPr>
              <w:pStyle w:val="hpetableheads"/>
            </w:pPr>
            <w:r w:rsidRPr="00662625">
              <w:t>HPC ARCHIVE</w:t>
            </w:r>
          </w:p>
        </w:tc>
        <w:tc>
          <w:tcPr>
            <w:tcW w:w="1728" w:type="dxa"/>
          </w:tcPr>
          <w:p w14:paraId="40560C87" w14:textId="77777777" w:rsidR="00B65175" w:rsidRPr="00B719D2" w:rsidRDefault="00025B00" w:rsidP="00025B00">
            <w:pPr>
              <w:pStyle w:val="hpetablebody"/>
            </w:pPr>
            <w:r w:rsidRPr="00B719D2">
              <w:t>24</w:t>
            </w:r>
          </w:p>
        </w:tc>
        <w:tc>
          <w:tcPr>
            <w:tcW w:w="1728" w:type="dxa"/>
          </w:tcPr>
          <w:p w14:paraId="402B77C7" w14:textId="77777777" w:rsidR="00B65175" w:rsidRPr="00B719D2" w:rsidRDefault="00B65175" w:rsidP="00025B00">
            <w:pPr>
              <w:pStyle w:val="hpetablebody"/>
            </w:pPr>
          </w:p>
        </w:tc>
        <w:tc>
          <w:tcPr>
            <w:tcW w:w="1728" w:type="dxa"/>
          </w:tcPr>
          <w:p w14:paraId="5E9ED3E0" w14:textId="77777777" w:rsidR="00B65175" w:rsidRPr="00B719D2" w:rsidRDefault="00025B00" w:rsidP="00025B00">
            <w:pPr>
              <w:pStyle w:val="hpetablebody"/>
            </w:pPr>
            <w:r w:rsidRPr="00B719D2">
              <w:t>24</w:t>
            </w:r>
          </w:p>
        </w:tc>
        <w:tc>
          <w:tcPr>
            <w:tcW w:w="1728" w:type="dxa"/>
          </w:tcPr>
          <w:p w14:paraId="0E331643" w14:textId="77777777" w:rsidR="00B65175" w:rsidRPr="00B719D2" w:rsidRDefault="00B65175" w:rsidP="00025B00">
            <w:pPr>
              <w:pStyle w:val="hpetablebody"/>
            </w:pPr>
          </w:p>
        </w:tc>
      </w:tr>
      <w:tr w:rsidR="00E54A77" w:rsidRPr="00B719D2" w14:paraId="068E1EC5" w14:textId="77777777" w:rsidTr="00237230">
        <w:tc>
          <w:tcPr>
            <w:tcW w:w="1728" w:type="dxa"/>
          </w:tcPr>
          <w:p w14:paraId="1D43CB28" w14:textId="77777777" w:rsidR="00B65175" w:rsidRPr="00662625" w:rsidRDefault="00025B00" w:rsidP="00662625">
            <w:pPr>
              <w:pStyle w:val="hpetableheads"/>
            </w:pPr>
            <w:r w:rsidRPr="00662625">
              <w:t>Library Digital Archive</w:t>
            </w:r>
          </w:p>
        </w:tc>
        <w:tc>
          <w:tcPr>
            <w:tcW w:w="1728" w:type="dxa"/>
          </w:tcPr>
          <w:p w14:paraId="4CD579A0" w14:textId="77777777" w:rsidR="00B65175" w:rsidRPr="00B719D2" w:rsidRDefault="00025B00" w:rsidP="00025B00">
            <w:pPr>
              <w:pStyle w:val="hpetablebody"/>
            </w:pPr>
            <w:r w:rsidRPr="00B719D2">
              <w:t>5</w:t>
            </w:r>
          </w:p>
        </w:tc>
        <w:tc>
          <w:tcPr>
            <w:tcW w:w="1728" w:type="dxa"/>
          </w:tcPr>
          <w:p w14:paraId="34A7BC87" w14:textId="77777777" w:rsidR="00B65175" w:rsidRPr="00B719D2" w:rsidRDefault="00B65175" w:rsidP="00025B00">
            <w:pPr>
              <w:pStyle w:val="hpetablebody"/>
            </w:pPr>
          </w:p>
        </w:tc>
        <w:tc>
          <w:tcPr>
            <w:tcW w:w="1728" w:type="dxa"/>
          </w:tcPr>
          <w:p w14:paraId="21F852DF" w14:textId="77777777" w:rsidR="00B65175" w:rsidRPr="00B719D2" w:rsidRDefault="00025B00" w:rsidP="00025B00">
            <w:pPr>
              <w:pStyle w:val="hpetablebody"/>
            </w:pPr>
            <w:r w:rsidRPr="00B719D2">
              <w:t>5</w:t>
            </w:r>
          </w:p>
        </w:tc>
        <w:tc>
          <w:tcPr>
            <w:tcW w:w="1728" w:type="dxa"/>
          </w:tcPr>
          <w:p w14:paraId="4E9007F5" w14:textId="77777777" w:rsidR="00B65175" w:rsidRPr="00B719D2" w:rsidRDefault="00B65175" w:rsidP="00025B00">
            <w:pPr>
              <w:pStyle w:val="hpetablebody"/>
            </w:pPr>
          </w:p>
        </w:tc>
      </w:tr>
      <w:tr w:rsidR="00E54A77" w:rsidRPr="00B719D2" w14:paraId="31937620" w14:textId="77777777" w:rsidTr="00237230">
        <w:tc>
          <w:tcPr>
            <w:tcW w:w="1728" w:type="dxa"/>
          </w:tcPr>
          <w:p w14:paraId="30D90334" w14:textId="7902F7AC" w:rsidR="00B65175" w:rsidRPr="00662625" w:rsidRDefault="00D37418" w:rsidP="00D37418">
            <w:pPr>
              <w:pStyle w:val="hpetableheads"/>
            </w:pPr>
            <w:bookmarkStart w:id="17" w:name="_GoBack"/>
            <w:r w:rsidRPr="00D37418">
              <w:rPr>
                <w:color w:val="FF0000"/>
              </w:rPr>
              <w:t>A CHANGE HERE!</w:t>
            </w:r>
            <w:bookmarkEnd w:id="17"/>
          </w:p>
        </w:tc>
        <w:tc>
          <w:tcPr>
            <w:tcW w:w="1728" w:type="dxa"/>
          </w:tcPr>
          <w:p w14:paraId="105CBEBB" w14:textId="77777777" w:rsidR="00B65175" w:rsidRPr="00B719D2" w:rsidRDefault="00025B00" w:rsidP="00025B00">
            <w:pPr>
              <w:pStyle w:val="hpetablebody"/>
            </w:pPr>
            <w:r w:rsidRPr="00B719D2">
              <w:t>3</w:t>
            </w:r>
          </w:p>
        </w:tc>
        <w:tc>
          <w:tcPr>
            <w:tcW w:w="1728" w:type="dxa"/>
          </w:tcPr>
          <w:p w14:paraId="510DC16F" w14:textId="77777777" w:rsidR="00B65175" w:rsidRPr="00B719D2" w:rsidRDefault="00025B00" w:rsidP="00025B00">
            <w:pPr>
              <w:pStyle w:val="hpetablebody"/>
            </w:pPr>
            <w:r w:rsidRPr="00B719D2">
              <w:t>3</w:t>
            </w:r>
          </w:p>
        </w:tc>
        <w:tc>
          <w:tcPr>
            <w:tcW w:w="1728" w:type="dxa"/>
          </w:tcPr>
          <w:p w14:paraId="17C28D54" w14:textId="77777777" w:rsidR="00B65175" w:rsidRPr="00B719D2" w:rsidRDefault="00B65175" w:rsidP="00025B00">
            <w:pPr>
              <w:pStyle w:val="hpetablebody"/>
            </w:pPr>
          </w:p>
        </w:tc>
        <w:tc>
          <w:tcPr>
            <w:tcW w:w="1728" w:type="dxa"/>
          </w:tcPr>
          <w:p w14:paraId="1DB4865E" w14:textId="77777777" w:rsidR="00B65175" w:rsidRPr="00B719D2" w:rsidRDefault="00B65175" w:rsidP="00025B00">
            <w:pPr>
              <w:pStyle w:val="hpetablebody"/>
            </w:pPr>
          </w:p>
        </w:tc>
      </w:tr>
      <w:tr w:rsidR="00E54A77" w:rsidRPr="00B719D2" w14:paraId="4501FD0E" w14:textId="77777777" w:rsidTr="00237230">
        <w:tc>
          <w:tcPr>
            <w:tcW w:w="1728" w:type="dxa"/>
          </w:tcPr>
          <w:p w14:paraId="01278963" w14:textId="77777777" w:rsidR="00B65175" w:rsidRPr="00662625" w:rsidRDefault="00025B00" w:rsidP="00662625">
            <w:pPr>
              <w:pStyle w:val="hpetableheads"/>
            </w:pPr>
            <w:r w:rsidRPr="00662625">
              <w:t>Research - AY14/15Use ‘Research – AY13/14’ as a reference.</w:t>
            </w:r>
          </w:p>
        </w:tc>
        <w:tc>
          <w:tcPr>
            <w:tcW w:w="1728" w:type="dxa"/>
          </w:tcPr>
          <w:p w14:paraId="64CE53AF" w14:textId="77777777" w:rsidR="00B65175" w:rsidRPr="00B719D2" w:rsidRDefault="00025B00" w:rsidP="00025B00">
            <w:pPr>
              <w:pStyle w:val="hpetablebody"/>
            </w:pPr>
            <w:r w:rsidRPr="00B719D2">
              <w:rPr>
                <w:rFonts w:asciiTheme="minorHAnsi" w:hAnsiTheme="minorHAnsi"/>
                <w:b/>
              </w:rPr>
              <w:t>130</w:t>
            </w:r>
          </w:p>
        </w:tc>
        <w:tc>
          <w:tcPr>
            <w:tcW w:w="1728" w:type="dxa"/>
          </w:tcPr>
          <w:p w14:paraId="5A6D4DAB" w14:textId="77777777" w:rsidR="00B65175" w:rsidRPr="00B719D2" w:rsidRDefault="00025B00" w:rsidP="00025B00">
            <w:pPr>
              <w:pStyle w:val="hpetablebody"/>
            </w:pPr>
            <w:r w:rsidRPr="00B719D2">
              <w:rPr>
                <w:rFonts w:asciiTheme="minorHAnsi" w:hAnsiTheme="minorHAnsi"/>
                <w:b/>
              </w:rPr>
              <w:t>15</w:t>
            </w:r>
          </w:p>
        </w:tc>
        <w:tc>
          <w:tcPr>
            <w:tcW w:w="1728" w:type="dxa"/>
          </w:tcPr>
          <w:p w14:paraId="2E499069" w14:textId="77777777" w:rsidR="00B65175" w:rsidRPr="00B719D2" w:rsidRDefault="00B65175" w:rsidP="00025B00">
            <w:pPr>
              <w:pStyle w:val="hpetablebody"/>
            </w:pPr>
          </w:p>
        </w:tc>
        <w:tc>
          <w:tcPr>
            <w:tcW w:w="1728" w:type="dxa"/>
          </w:tcPr>
          <w:p w14:paraId="5735C636" w14:textId="77777777" w:rsidR="00B65175" w:rsidRPr="00B719D2" w:rsidRDefault="00B65175" w:rsidP="00025B00">
            <w:pPr>
              <w:pStyle w:val="hpetablebody"/>
            </w:pPr>
          </w:p>
        </w:tc>
      </w:tr>
      <w:tr w:rsidR="00662625" w:rsidRPr="00B719D2" w14:paraId="2B5E67AF" w14:textId="77777777" w:rsidTr="00237230">
        <w:tc>
          <w:tcPr>
            <w:tcW w:w="1728" w:type="dxa"/>
          </w:tcPr>
          <w:p w14:paraId="7855CA17" w14:textId="77777777" w:rsidR="00025B00" w:rsidRPr="00662625" w:rsidRDefault="00025B00" w:rsidP="00662625">
            <w:pPr>
              <w:pStyle w:val="hpetableheads"/>
              <w:rPr>
                <w:rStyle w:val="hpegreen"/>
              </w:rPr>
            </w:pPr>
            <w:r w:rsidRPr="00662625">
              <w:rPr>
                <w:rStyle w:val="hpegreen"/>
              </w:rPr>
              <w:t>Totals</w:t>
            </w:r>
          </w:p>
        </w:tc>
        <w:tc>
          <w:tcPr>
            <w:tcW w:w="1728" w:type="dxa"/>
          </w:tcPr>
          <w:p w14:paraId="0E36C38D" w14:textId="77777777" w:rsidR="00025B00" w:rsidRPr="00662625" w:rsidRDefault="00025B00" w:rsidP="00662625">
            <w:pPr>
              <w:pStyle w:val="hpetableheads"/>
              <w:rPr>
                <w:rStyle w:val="hpegreen"/>
              </w:rPr>
            </w:pPr>
            <w:r w:rsidRPr="00662625">
              <w:rPr>
                <w:rStyle w:val="hpegreen"/>
              </w:rPr>
              <w:t>603</w:t>
            </w:r>
          </w:p>
        </w:tc>
        <w:tc>
          <w:tcPr>
            <w:tcW w:w="1728" w:type="dxa"/>
          </w:tcPr>
          <w:p w14:paraId="65F8C0FA" w14:textId="77777777" w:rsidR="00025B00" w:rsidRPr="00662625" w:rsidRDefault="00025B00" w:rsidP="00662625">
            <w:pPr>
              <w:pStyle w:val="hpetableheads"/>
              <w:rPr>
                <w:rStyle w:val="hpegreen"/>
              </w:rPr>
            </w:pPr>
            <w:r w:rsidRPr="00662625">
              <w:rPr>
                <w:rStyle w:val="hpegreen"/>
              </w:rPr>
              <w:t>104</w:t>
            </w:r>
          </w:p>
        </w:tc>
        <w:tc>
          <w:tcPr>
            <w:tcW w:w="1728" w:type="dxa"/>
          </w:tcPr>
          <w:p w14:paraId="13101EF9" w14:textId="77777777" w:rsidR="00025B00" w:rsidRPr="00662625" w:rsidRDefault="00025B00" w:rsidP="00662625">
            <w:pPr>
              <w:pStyle w:val="hpetableheads"/>
              <w:rPr>
                <w:rStyle w:val="hpegreen"/>
              </w:rPr>
            </w:pPr>
            <w:r w:rsidRPr="00662625">
              <w:rPr>
                <w:rStyle w:val="hpegreen"/>
              </w:rPr>
              <w:t>499</w:t>
            </w:r>
          </w:p>
        </w:tc>
        <w:tc>
          <w:tcPr>
            <w:tcW w:w="1728" w:type="dxa"/>
          </w:tcPr>
          <w:p w14:paraId="6C80FC5D" w14:textId="77777777" w:rsidR="00025B00" w:rsidRPr="00662625" w:rsidRDefault="00025B00" w:rsidP="00662625">
            <w:pPr>
              <w:pStyle w:val="hpetableheads"/>
              <w:rPr>
                <w:rStyle w:val="hpegreen"/>
              </w:rPr>
            </w:pPr>
          </w:p>
        </w:tc>
      </w:tr>
    </w:tbl>
    <w:p w14:paraId="5FBC6DA1" w14:textId="77777777" w:rsidR="00561AA9" w:rsidRPr="00B719D2" w:rsidRDefault="00561AA9" w:rsidP="00662625">
      <w:pPr>
        <w:pStyle w:val="hpetablecaption"/>
      </w:pPr>
      <w:bookmarkStart w:id="18" w:name="_Toc425442159"/>
      <w:bookmarkStart w:id="19" w:name="_Toc396575815"/>
      <w:bookmarkStart w:id="20" w:name="_Toc396576469"/>
      <w:r w:rsidRPr="00B719D2">
        <w:t>Caption here</w:t>
      </w:r>
      <w:bookmarkEnd w:id="18"/>
    </w:p>
    <w:p w14:paraId="5AC69726" w14:textId="77777777" w:rsidR="00DD1A04" w:rsidRPr="00B719D2" w:rsidRDefault="00DD1A04" w:rsidP="00235DCD">
      <w:pPr>
        <w:pStyle w:val="Heading2"/>
      </w:pPr>
      <w:bookmarkStart w:id="21" w:name="_Toc425494366"/>
      <w:bookmarkEnd w:id="19"/>
      <w:bookmarkEnd w:id="20"/>
      <w:r w:rsidRPr="00B719D2">
        <w:t>Headline</w:t>
      </w:r>
      <w:r w:rsidR="00A741EC" w:rsidRPr="00B719D2">
        <w:t xml:space="preserve"> </w:t>
      </w:r>
      <w:r w:rsidR="0075486E" w:rsidRPr="00B719D2">
        <w:t>level 2</w:t>
      </w:r>
      <w:bookmarkEnd w:id="21"/>
    </w:p>
    <w:p w14:paraId="0FA16898" w14:textId="77777777" w:rsidR="00D34022" w:rsidRPr="00B719D2" w:rsidRDefault="00D34022" w:rsidP="00DC18FA">
      <w:r w:rsidRPr="00B719D2">
        <w:t xml:space="preserve">Insert body copy </w:t>
      </w:r>
      <w:r w:rsidR="00656410">
        <w:t>Metric</w:t>
      </w:r>
      <w:r w:rsidRPr="00B719D2">
        <w:t xml:space="preserve">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 Phasellus ornare placerat urna, nec rho ncus.</w:t>
      </w:r>
    </w:p>
    <w:p w14:paraId="3E365640" w14:textId="77777777" w:rsidR="005E4A06" w:rsidRPr="00B719D2" w:rsidRDefault="00A741EC" w:rsidP="00DC18FA">
      <w:r w:rsidRPr="00B719D2">
        <w:t>Curabitur quam nunc, porta et bibendum vitae, euismod ut augue. Nam facilisis tellus sit amet magna gravida porttitor. Integer adipiscing nibh sit amet tortor commodo mollis. Nunc ac fermentum dui. Etiam semper mi id enim porta at tincidunt felis pulvinar. Donec ut mi eget odio egestas varius id et augue. Phasellus ornare placerat urna, nec rho ncus.</w:t>
      </w:r>
    </w:p>
    <w:sectPr w:rsidR="005E4A06" w:rsidRPr="00B719D2" w:rsidSect="00064800">
      <w:pgSz w:w="11909" w:h="16834" w:code="9"/>
      <w:pgMar w:top="3312" w:right="737" w:bottom="1728" w:left="252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D5A86" w14:textId="77777777" w:rsidR="00A01EEE" w:rsidRDefault="00A01EEE" w:rsidP="00733240">
      <w:pPr>
        <w:spacing w:after="0" w:line="240" w:lineRule="auto"/>
      </w:pPr>
      <w:r>
        <w:separator/>
      </w:r>
    </w:p>
    <w:p w14:paraId="19C694C2" w14:textId="77777777" w:rsidR="00A01EEE" w:rsidRDefault="00A01EEE"/>
  </w:endnote>
  <w:endnote w:type="continuationSeparator" w:id="0">
    <w:p w14:paraId="7256D576" w14:textId="77777777" w:rsidR="00A01EEE" w:rsidRDefault="00A01EEE" w:rsidP="00733240">
      <w:pPr>
        <w:spacing w:after="0" w:line="240" w:lineRule="auto"/>
      </w:pPr>
      <w:r>
        <w:continuationSeparator/>
      </w:r>
    </w:p>
    <w:p w14:paraId="0848165E" w14:textId="77777777" w:rsidR="00A01EEE" w:rsidRDefault="00A01E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etric Bold">
    <w:altName w:val="Arial"/>
    <w:panose1 w:val="00000000000000000000"/>
    <w:charset w:val="00"/>
    <w:family w:val="swiss"/>
    <w:notTrueType/>
    <w:pitch w:val="variable"/>
    <w:sig w:usb0="00000007" w:usb1="00000000" w:usb2="00000000" w:usb3="00000000" w:csb0="00000093"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tric Light">
    <w:panose1 w:val="020B0303030202060203"/>
    <w:charset w:val="00"/>
    <w:family w:val="swiss"/>
    <w:notTrueType/>
    <w:pitch w:val="variable"/>
    <w:sig w:usb0="00000007" w:usb1="00000000" w:usb2="00000000" w:usb3="00000000" w:csb0="00000093" w:csb1="00000000"/>
  </w:font>
  <w:font w:name="SimpleRegular">
    <w:panose1 w:val="00000000000000000000"/>
    <w:charset w:val="00"/>
    <w:family w:val="modern"/>
    <w:notTrueType/>
    <w:pitch w:val="fixed"/>
    <w:sig w:usb0="800000AF" w:usb1="5000204A" w:usb2="00000000" w:usb3="00000000" w:csb0="00000001" w:csb1="00000000"/>
  </w:font>
  <w:font w:name="HPSimplified-Light">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A89E2" w14:textId="77777777" w:rsidR="00DC3280" w:rsidRDefault="00DC328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923AF" w14:textId="77777777" w:rsidR="00F70416" w:rsidRPr="00B719D2" w:rsidRDefault="00DC3280" w:rsidP="00B719D2">
    <w:pPr>
      <w:pStyle w:val="hpecoverfooter"/>
    </w:pPr>
    <w:r>
      <w:t>Internal Use O</w:t>
    </w:r>
    <w:r w:rsidR="00F70416" w:rsidRPr="00B719D2">
      <w:t xml:space="preserve">nly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096FC" w14:textId="77777777" w:rsidR="00DC3280" w:rsidRDefault="00DC328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right w:w="0" w:type="dxa"/>
      </w:tblCellMar>
      <w:tblLook w:val="04A0" w:firstRow="1" w:lastRow="0" w:firstColumn="1" w:lastColumn="0" w:noHBand="0" w:noVBand="1"/>
    </w:tblPr>
    <w:tblGrid>
      <w:gridCol w:w="7200"/>
      <w:gridCol w:w="1440"/>
    </w:tblGrid>
    <w:tr w:rsidR="00F70416" w14:paraId="61A77DF2" w14:textId="77777777" w:rsidTr="00D973DC">
      <w:trPr>
        <w:trHeight w:val="432"/>
      </w:trPr>
      <w:tc>
        <w:tcPr>
          <w:tcW w:w="7200" w:type="dxa"/>
          <w:vAlign w:val="bottom"/>
        </w:tcPr>
        <w:p w14:paraId="2E4370EF" w14:textId="77777777" w:rsidR="00F70416" w:rsidRDefault="00EC46E3" w:rsidP="0022110D">
          <w:pPr>
            <w:pStyle w:val="hpefooterlegal"/>
          </w:pPr>
          <w:r w:rsidRPr="00EC46E3">
            <w:t>Valid ag</w:t>
          </w:r>
          <w:r w:rsidR="00DC3280">
            <w:t>reement required. Internal Use Only</w:t>
          </w:r>
          <w:r w:rsidRPr="00EC46E3">
            <w:t>.  © Copyright 2015 Hewlett Pa</w:t>
          </w:r>
          <w:r>
            <w:t>ckard Enterprise Development LP</w:t>
          </w:r>
          <w:r w:rsidR="00F70416" w:rsidRPr="00952527">
            <w:t>.</w:t>
          </w:r>
        </w:p>
      </w:tc>
      <w:tc>
        <w:tcPr>
          <w:tcW w:w="1440" w:type="dxa"/>
          <w:vAlign w:val="bottom"/>
        </w:tcPr>
        <w:sdt>
          <w:sdtPr>
            <w:id w:val="1765423914"/>
            <w:docPartObj>
              <w:docPartGallery w:val="Page Numbers (Bottom of Page)"/>
              <w:docPartUnique/>
            </w:docPartObj>
          </w:sdtPr>
          <w:sdtEndPr/>
          <w:sdtContent>
            <w:p w14:paraId="6C505A5C" w14:textId="31B06B12" w:rsidR="00F70416" w:rsidRDefault="00EC46E3" w:rsidP="00EC46E3">
              <w:pPr>
                <w:pStyle w:val="hpefooterpage"/>
              </w:pPr>
              <w:r w:rsidRPr="001A36EF">
                <w:t xml:space="preserve">Page </w:t>
              </w:r>
              <w:r w:rsidR="00F70416" w:rsidRPr="001A36EF">
                <w:fldChar w:fldCharType="begin"/>
              </w:r>
              <w:r w:rsidR="00F70416" w:rsidRPr="001A36EF">
                <w:instrText xml:space="preserve"> PAGE   \* MERGEFORMAT </w:instrText>
              </w:r>
              <w:r w:rsidR="00F70416" w:rsidRPr="001A36EF">
                <w:fldChar w:fldCharType="separate"/>
              </w:r>
              <w:r w:rsidR="008B2080">
                <w:rPr>
                  <w:noProof/>
                </w:rPr>
                <w:t>18</w:t>
              </w:r>
              <w:r w:rsidR="00F70416" w:rsidRPr="001A36EF">
                <w:fldChar w:fldCharType="end"/>
              </w:r>
            </w:p>
          </w:sdtContent>
        </w:sdt>
      </w:tc>
    </w:tr>
  </w:tbl>
  <w:p w14:paraId="719796EF" w14:textId="77777777" w:rsidR="00F70416" w:rsidRPr="00E62D60" w:rsidRDefault="00F70416" w:rsidP="001A36EF">
    <w:pPr>
      <w:pStyle w:val="Footer"/>
      <w:tabs>
        <w:tab w:val="clear" w:pos="4680"/>
        <w:tab w:val="clear" w:pos="9360"/>
        <w:tab w:val="left" w:pos="3015"/>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F213F1" w14:textId="77777777" w:rsidR="00A01EEE" w:rsidRPr="00235DCD" w:rsidRDefault="00A01EEE" w:rsidP="00235DCD"/>
  </w:footnote>
  <w:footnote w:type="continuationSeparator" w:id="0">
    <w:p w14:paraId="6B092F9A" w14:textId="77777777" w:rsidR="00A01EEE" w:rsidRDefault="00A01EEE"/>
  </w:footnote>
  <w:footnote w:id="1">
    <w:p w14:paraId="1D7A3772" w14:textId="77777777" w:rsidR="00324841" w:rsidRDefault="00324841">
      <w:pPr>
        <w:pStyle w:val="FootnoteText"/>
      </w:pPr>
      <w:r w:rsidRPr="00324841">
        <w:rPr>
          <w:rStyle w:val="FootnoteReference"/>
        </w:rPr>
        <w:footnoteRef/>
      </w:r>
      <w:r>
        <w:t xml:space="preserve"> </w:t>
      </w:r>
      <w:r w:rsidRPr="00324841">
        <w:t>Footnote text here. Lorem ipsum dolor sit amet, consectetur adipiscing elit. Nulla nec lorem a est volutpat suscipit. Nulla faucibus nisi sit amet mauris iaculis vehicula.</w:t>
      </w:r>
    </w:p>
  </w:footnote>
  <w:footnote w:id="2">
    <w:p w14:paraId="74ADD771" w14:textId="77777777" w:rsidR="00616045" w:rsidRDefault="00616045">
      <w:pPr>
        <w:pStyle w:val="FootnoteText"/>
      </w:pPr>
      <w:r>
        <w:rPr>
          <w:rStyle w:val="FootnoteReference"/>
        </w:rPr>
        <w:footnoteRef/>
      </w:r>
      <w:r>
        <w:t xml:space="preserve"> </w:t>
      </w:r>
      <w:r w:rsidRPr="00616045">
        <w:t>Footnote text here. Lorem ipsum dolor sit amet, consectetur adipiscing elit. Nulla nec lorem a est volutpat suscipit. Nulla faucibus nisi sit amet mauris iaculis vehicula.</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213B2" w14:textId="77777777" w:rsidR="00DC3280" w:rsidRDefault="00DC328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3A697" w14:textId="77777777" w:rsidR="00F70416" w:rsidRDefault="0085285B" w:rsidP="005F6406">
    <w:pPr>
      <w:pStyle w:val="hpecoverheader"/>
    </w:pPr>
    <w:r w:rsidRPr="005F6406">
      <w:t xml:space="preserve">Technical </w:t>
    </w:r>
    <w:r w:rsidR="00B719D2" w:rsidRPr="005F6406">
      <w:t>Proposal</w:t>
    </w:r>
    <w:r w:rsidR="00F70416">
      <w:rPr>
        <w:noProof/>
        <w:lang w:val="en-GB" w:eastAsia="en-GB"/>
      </w:rPr>
      <mc:AlternateContent>
        <mc:Choice Requires="wps">
          <w:drawing>
            <wp:anchor distT="0" distB="0" distL="114300" distR="114300" simplePos="0" relativeHeight="251664384" behindDoc="1" locked="0" layoutInCell="1" allowOverlap="1" wp14:anchorId="54E610E8" wp14:editId="192384C0">
              <wp:simplePos x="4533900" y="419100"/>
              <wp:positionH relativeFrom="column">
                <wp:align>center</wp:align>
              </wp:positionH>
              <wp:positionV relativeFrom="page">
                <wp:align>center</wp:align>
              </wp:positionV>
              <wp:extent cx="6473952" cy="9601200"/>
              <wp:effectExtent l="76200" t="76200" r="79375" b="76200"/>
              <wp:wrapNone/>
              <wp:docPr id="1" name="Rectangle 1"/>
              <wp:cNvGraphicFramePr/>
              <a:graphic xmlns:a="http://schemas.openxmlformats.org/drawingml/2006/main">
                <a:graphicData uri="http://schemas.microsoft.com/office/word/2010/wordprocessingShape">
                  <wps:wsp>
                    <wps:cNvSpPr/>
                    <wps:spPr>
                      <a:xfrm>
                        <a:off x="0" y="0"/>
                        <a:ext cx="6473952" cy="9601200"/>
                      </a:xfrm>
                      <a:prstGeom prst="rect">
                        <a:avLst/>
                      </a:prstGeom>
                      <a:noFill/>
                      <a:ln w="1524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906F5" id="Rectangle 1" o:spid="_x0000_s1026" style="position:absolute;margin-left:0;margin-top:0;width:509.75pt;height:756pt;z-index:-251652096;visibility:visible;mso-wrap-style:square;mso-width-percent:0;mso-height-percent:0;mso-wrap-distance-left:9pt;mso-wrap-distance-top:0;mso-wrap-distance-right:9pt;mso-wrap-distance-bottom:0;mso-position-horizontal:center;mso-position-horizontal-relative:text;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" filled="f" strokecolor="#00b388 [3214]" strokeweight="12pt">
              <w10:wrap anchory="page"/>
            </v:rect>
          </w:pict>
        </mc:Fallback>
      </mc:AlternateContent>
    </w:r>
    <w:r w:rsidR="00F70416" w:rsidRPr="00BE5545">
      <w:rPr>
        <w:noProof/>
        <w:lang w:val="en-GB" w:eastAsia="en-GB"/>
      </w:rPr>
      <w:drawing>
        <wp:anchor distT="0" distB="0" distL="114300" distR="114300" simplePos="0" relativeHeight="251663360" behindDoc="1" locked="0" layoutInCell="1" allowOverlap="1" wp14:anchorId="02A885E2" wp14:editId="1624D132">
          <wp:simplePos x="0" y="0"/>
          <wp:positionH relativeFrom="page">
            <wp:posOffset>1040130</wp:posOffset>
          </wp:positionH>
          <wp:positionV relativeFrom="page">
            <wp:posOffset>1060450</wp:posOffset>
          </wp:positionV>
          <wp:extent cx="1609344" cy="66751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e_pri_grn_pos_rgb.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9344" cy="667512"/>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7F94A" w14:textId="77777777" w:rsidR="00DC3280" w:rsidRDefault="00DC328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8640" w:type="dxa"/>
      <w:tblInd w:w="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right w:w="0" w:type="dxa"/>
      </w:tblCellMar>
      <w:tblLook w:val="04A0" w:firstRow="1" w:lastRow="0" w:firstColumn="1" w:lastColumn="0" w:noHBand="0" w:noVBand="1"/>
    </w:tblPr>
    <w:tblGrid>
      <w:gridCol w:w="3600"/>
      <w:gridCol w:w="3312"/>
      <w:gridCol w:w="1728"/>
    </w:tblGrid>
    <w:tr w:rsidR="00B05800" w14:paraId="245A6BCB" w14:textId="77777777" w:rsidTr="00D973DC">
      <w:trPr>
        <w:trHeight w:val="720"/>
      </w:trPr>
      <w:tc>
        <w:tcPr>
          <w:tcW w:w="3600" w:type="dxa"/>
          <w:tcMar>
            <w:left w:w="0" w:type="dxa"/>
            <w:right w:w="576" w:type="dxa"/>
          </w:tcMar>
        </w:tcPr>
        <w:p w14:paraId="2A76AA8C" w14:textId="77777777" w:rsidR="00674935" w:rsidRPr="0046054C" w:rsidRDefault="00674935" w:rsidP="0046054C">
          <w:pPr>
            <w:pStyle w:val="hpeheader"/>
          </w:pPr>
          <w:r w:rsidRPr="0046054C">
            <w:t>Document Title: Lorem ipsum dolor sit amet, consectetur adip.iscing elit. Nulla nec lorem a est volutpat suscipit.</w:t>
          </w:r>
        </w:p>
      </w:tc>
      <w:tc>
        <w:tcPr>
          <w:tcW w:w="3312" w:type="dxa"/>
          <w:tcMar>
            <w:right w:w="288" w:type="dxa"/>
          </w:tcMar>
        </w:tcPr>
        <w:p w14:paraId="25799101" w14:textId="77777777" w:rsidR="00D40268" w:rsidRPr="0046054C" w:rsidRDefault="00B05800" w:rsidP="0046054C">
          <w:pPr>
            <w:pStyle w:val="hpeheader"/>
          </w:pPr>
          <w:r w:rsidRPr="0046054C">
            <w:t xml:space="preserve">RFP Lorem ipsum dolor sit </w:t>
          </w:r>
        </w:p>
        <w:p w14:paraId="43BCAC87" w14:textId="77777777" w:rsidR="00B05800" w:rsidRPr="0046054C" w:rsidRDefault="00B05800" w:rsidP="0046054C">
          <w:pPr>
            <w:pStyle w:val="hpeheader"/>
          </w:pPr>
          <w:r w:rsidRPr="0046054C">
            <w:t>Division—V 1.0</w:t>
          </w:r>
        </w:p>
        <w:p w14:paraId="383396BA" w14:textId="77777777" w:rsidR="00B05800" w:rsidRPr="00674935" w:rsidRDefault="00B05800" w:rsidP="0046054C">
          <w:pPr>
            <w:pStyle w:val="hpeheader"/>
          </w:pPr>
          <w:r w:rsidRPr="0046054C">
            <w:t>Month 00, 0000</w:t>
          </w:r>
        </w:p>
      </w:tc>
      <w:tc>
        <w:tcPr>
          <w:tcW w:w="1728" w:type="dxa"/>
        </w:tcPr>
        <w:p w14:paraId="2E2A35B0" w14:textId="77777777" w:rsidR="00B05800" w:rsidRPr="0046054C" w:rsidRDefault="00674935" w:rsidP="0046054C">
          <w:pPr>
            <w:pStyle w:val="hpeheader"/>
            <w:jc w:val="right"/>
            <w:rPr>
              <w:rStyle w:val="hpegreen"/>
            </w:rPr>
          </w:pPr>
          <w:r w:rsidRPr="0046054C">
            <w:rPr>
              <w:rStyle w:val="hpegreen"/>
            </w:rPr>
            <w:t>Technical proposal</w:t>
          </w:r>
        </w:p>
      </w:tc>
    </w:tr>
  </w:tbl>
  <w:p w14:paraId="3BE60FD5" w14:textId="77777777" w:rsidR="00F70416" w:rsidRDefault="00F70416" w:rsidP="00675FD1">
    <w:pPr>
      <w:pStyle w:val="hpe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52A7"/>
    <w:multiLevelType w:val="multilevel"/>
    <w:tmpl w:val="8054A8AC"/>
    <w:styleLink w:val="hptablenumbering"/>
    <w:lvl w:ilvl="0">
      <w:start w:val="1"/>
      <w:numFmt w:val="decimal"/>
      <w:pStyle w:val="hpetablecaption"/>
      <w:suff w:val="space"/>
      <w:lvlText w:val="Table %1 "/>
      <w:lvlJc w:val="left"/>
      <w:pPr>
        <w:ind w:left="0" w:firstLine="0"/>
      </w:pPr>
      <w:rPr>
        <w:rFonts w:ascii="Metric Bold" w:hAnsi="Metric Bold" w:hint="default"/>
        <w:b w:val="0"/>
        <w:i w:val="0"/>
        <w:sz w:val="16"/>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12BE2F53"/>
    <w:multiLevelType w:val="multilevel"/>
    <w:tmpl w:val="6A28F452"/>
    <w:numStyleLink w:val="hpbullets"/>
  </w:abstractNum>
  <w:abstractNum w:abstractNumId="2" w15:restartNumberingAfterBreak="0">
    <w:nsid w:val="156750DA"/>
    <w:multiLevelType w:val="multilevel"/>
    <w:tmpl w:val="8AFEA384"/>
    <w:styleLink w:val="hpsectionnumber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99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20B618D5"/>
    <w:multiLevelType w:val="multilevel"/>
    <w:tmpl w:val="8054A8AC"/>
    <w:numStyleLink w:val="hptablenumbering"/>
  </w:abstractNum>
  <w:abstractNum w:abstractNumId="4" w15:restartNumberingAfterBreak="0">
    <w:nsid w:val="353C085B"/>
    <w:multiLevelType w:val="multilevel"/>
    <w:tmpl w:val="6A28F452"/>
    <w:styleLink w:val="hpbullets"/>
    <w:lvl w:ilvl="0">
      <w:start w:val="1"/>
      <w:numFmt w:val="bullet"/>
      <w:pStyle w:val="hpebulletslist"/>
      <w:lvlText w:val=""/>
      <w:lvlJc w:val="left"/>
      <w:pPr>
        <w:ind w:left="216" w:hanging="216"/>
      </w:pPr>
      <w:rPr>
        <w:rFonts w:ascii="Symbol" w:hAnsi="Symbol" w:hint="default"/>
        <w:sz w:val="14"/>
      </w:rPr>
    </w:lvl>
    <w:lvl w:ilvl="1">
      <w:start w:val="1"/>
      <w:numFmt w:val="bullet"/>
      <w:lvlText w:val="–"/>
      <w:lvlJc w:val="left"/>
      <w:pPr>
        <w:ind w:left="432" w:hanging="216"/>
      </w:pPr>
      <w:rPr>
        <w:rFonts w:ascii="Metric Light" w:hAnsi="Metric Light" w:hint="default"/>
      </w:rPr>
    </w:lvl>
    <w:lvl w:ilvl="2">
      <w:start w:val="1"/>
      <w:numFmt w:val="bullet"/>
      <w:lvlText w:val=""/>
      <w:lvlJc w:val="left"/>
      <w:pPr>
        <w:ind w:left="648" w:hanging="216"/>
      </w:pPr>
      <w:rPr>
        <w:rFonts w:ascii="Symbol" w:hAnsi="Symbol" w:hint="default"/>
        <w:sz w:val="14"/>
      </w:rPr>
    </w:lvl>
    <w:lvl w:ilvl="3">
      <w:start w:val="1"/>
      <w:numFmt w:val="bullet"/>
      <w:lvlText w:val="–"/>
      <w:lvlJc w:val="left"/>
      <w:pPr>
        <w:ind w:left="864" w:hanging="216"/>
      </w:pPr>
      <w:rPr>
        <w:rFonts w:ascii="Metric Light" w:hAnsi="Metric Light" w:hint="default"/>
      </w:rPr>
    </w:lvl>
    <w:lvl w:ilvl="4">
      <w:start w:val="1"/>
      <w:numFmt w:val="none"/>
      <w:lvlText w:val=""/>
      <w:lvlJc w:val="left"/>
      <w:pPr>
        <w:ind w:left="1080" w:hanging="216"/>
      </w:pPr>
      <w:rPr>
        <w:rFonts w:hint="default"/>
      </w:rPr>
    </w:lvl>
    <w:lvl w:ilvl="5">
      <w:start w:val="1"/>
      <w:numFmt w:val="none"/>
      <w:lvlText w:val=""/>
      <w:lvlJc w:val="left"/>
      <w:pPr>
        <w:ind w:left="1296" w:hanging="216"/>
      </w:pPr>
      <w:rPr>
        <w:rFonts w:hint="default"/>
      </w:rPr>
    </w:lvl>
    <w:lvl w:ilvl="6">
      <w:start w:val="1"/>
      <w:numFmt w:val="none"/>
      <w:lvlText w:val="%7"/>
      <w:lvlJc w:val="left"/>
      <w:pPr>
        <w:ind w:left="1512" w:hanging="216"/>
      </w:pPr>
      <w:rPr>
        <w:rFonts w:hint="default"/>
      </w:rPr>
    </w:lvl>
    <w:lvl w:ilvl="7">
      <w:start w:val="1"/>
      <w:numFmt w:val="none"/>
      <w:lvlText w:val="%8"/>
      <w:lvlJc w:val="left"/>
      <w:pPr>
        <w:ind w:left="1728" w:hanging="216"/>
      </w:pPr>
      <w:rPr>
        <w:rFonts w:hint="default"/>
      </w:rPr>
    </w:lvl>
    <w:lvl w:ilvl="8">
      <w:start w:val="1"/>
      <w:numFmt w:val="none"/>
      <w:lvlText w:val="%9"/>
      <w:lvlJc w:val="left"/>
      <w:pPr>
        <w:ind w:left="1944" w:hanging="216"/>
      </w:pPr>
      <w:rPr>
        <w:rFonts w:hint="default"/>
      </w:rPr>
    </w:lvl>
  </w:abstractNum>
  <w:abstractNum w:abstractNumId="5" w15:restartNumberingAfterBreak="0">
    <w:nsid w:val="3836248D"/>
    <w:multiLevelType w:val="multilevel"/>
    <w:tmpl w:val="00BA1D7A"/>
    <w:styleLink w:val="hpfigurenumbering"/>
    <w:lvl w:ilvl="0">
      <w:start w:val="1"/>
      <w:numFmt w:val="decimal"/>
      <w:pStyle w:val="hpefigurecaption"/>
      <w:suff w:val="space"/>
      <w:lvlText w:val="Figure %1 "/>
      <w:lvlJc w:val="left"/>
      <w:pPr>
        <w:ind w:left="0" w:firstLine="0"/>
      </w:pPr>
      <w:rPr>
        <w:rFonts w:ascii="Metric Bold" w:hAnsi="Metric Bold" w:hint="default"/>
        <w:b w:val="0"/>
        <w:i w:val="0"/>
        <w:sz w:val="16"/>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asciiTheme="majorHAnsi" w:hAnsiTheme="majorHAnsi" w:hint="default"/>
        <w:b/>
        <w:i w:val="0"/>
        <w:sz w:val="16"/>
      </w:rPr>
    </w:lvl>
  </w:abstractNum>
  <w:abstractNum w:abstractNumId="6" w15:restartNumberingAfterBreak="0">
    <w:nsid w:val="56596494"/>
    <w:multiLevelType w:val="multilevel"/>
    <w:tmpl w:val="8AFEA384"/>
    <w:numStyleLink w:val="hpsectionnumbers"/>
  </w:abstractNum>
  <w:abstractNum w:abstractNumId="7" w15:restartNumberingAfterBreak="0">
    <w:nsid w:val="6775498D"/>
    <w:multiLevelType w:val="multilevel"/>
    <w:tmpl w:val="00BA1D7A"/>
    <w:numStyleLink w:val="hpfigurenumbering"/>
  </w:abstractNum>
  <w:abstractNum w:abstractNumId="8" w15:restartNumberingAfterBreak="0">
    <w:nsid w:val="72C54860"/>
    <w:multiLevelType w:val="multilevel"/>
    <w:tmpl w:val="6A28F452"/>
    <w:numStyleLink w:val="hpbullets"/>
  </w:abstractNum>
  <w:num w:numId="1">
    <w:abstractNumId w:val="4"/>
  </w:num>
  <w:num w:numId="2">
    <w:abstractNumId w:val="1"/>
  </w:num>
  <w:num w:numId="3">
    <w:abstractNumId w:val="2"/>
  </w:num>
  <w:num w:numId="4">
    <w:abstractNumId w:val="6"/>
    <w:lvlOverride w:ilvl="2">
      <w:lvl w:ilvl="2">
        <w:start w:val="1"/>
        <w:numFmt w:val="decimal"/>
        <w:pStyle w:val="Heading3"/>
        <w:suff w:val="space"/>
        <w:lvlText w:val="%1.%2.%3"/>
        <w:lvlJc w:val="left"/>
        <w:pPr>
          <w:ind w:left="3150" w:firstLine="0"/>
        </w:pPr>
        <w:rPr>
          <w:rFonts w:hint="default"/>
        </w:rPr>
      </w:lvl>
    </w:lvlOverride>
    <w:lvlOverride w:ilvl="3">
      <w:lvl w:ilvl="3">
        <w:start w:val="1"/>
        <w:numFmt w:val="decimal"/>
        <w:pStyle w:val="Heading4"/>
        <w:suff w:val="space"/>
        <w:lvlText w:val="%1.%2.%3.%4"/>
        <w:lvlJc w:val="left"/>
        <w:pPr>
          <w:ind w:left="3150" w:firstLine="0"/>
        </w:pPr>
        <w:rPr>
          <w:rFonts w:hint="default"/>
        </w:rPr>
      </w:lvl>
    </w:lvlOverride>
  </w:num>
  <w:num w:numId="5">
    <w:abstractNumId w:val="5"/>
  </w:num>
  <w:num w:numId="6">
    <w:abstractNumId w:val="0"/>
  </w:num>
  <w:num w:numId="7">
    <w:abstractNumId w:val="8"/>
  </w:num>
  <w:num w:numId="8">
    <w:abstractNumId w:val="7"/>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EEE"/>
    <w:rsid w:val="00003C4C"/>
    <w:rsid w:val="00004ED2"/>
    <w:rsid w:val="00014F55"/>
    <w:rsid w:val="00022E56"/>
    <w:rsid w:val="00025B00"/>
    <w:rsid w:val="000337A7"/>
    <w:rsid w:val="00037ABF"/>
    <w:rsid w:val="00051250"/>
    <w:rsid w:val="0005521F"/>
    <w:rsid w:val="00060F89"/>
    <w:rsid w:val="00064800"/>
    <w:rsid w:val="00091125"/>
    <w:rsid w:val="000C2D09"/>
    <w:rsid w:val="000D00D7"/>
    <w:rsid w:val="000D782C"/>
    <w:rsid w:val="00107DAF"/>
    <w:rsid w:val="00126BE8"/>
    <w:rsid w:val="00131FC9"/>
    <w:rsid w:val="00135C17"/>
    <w:rsid w:val="001542DB"/>
    <w:rsid w:val="00181C5A"/>
    <w:rsid w:val="001A36EF"/>
    <w:rsid w:val="001A630C"/>
    <w:rsid w:val="001C7223"/>
    <w:rsid w:val="001D1853"/>
    <w:rsid w:val="001E188C"/>
    <w:rsid w:val="001E38FE"/>
    <w:rsid w:val="001E4491"/>
    <w:rsid w:val="0022110D"/>
    <w:rsid w:val="00233079"/>
    <w:rsid w:val="002334FA"/>
    <w:rsid w:val="00234E67"/>
    <w:rsid w:val="00235DCD"/>
    <w:rsid w:val="00237230"/>
    <w:rsid w:val="00240857"/>
    <w:rsid w:val="00264682"/>
    <w:rsid w:val="00265EEF"/>
    <w:rsid w:val="002758DE"/>
    <w:rsid w:val="00281CA5"/>
    <w:rsid w:val="0028731F"/>
    <w:rsid w:val="002971EA"/>
    <w:rsid w:val="002A36E1"/>
    <w:rsid w:val="002A3D2E"/>
    <w:rsid w:val="002A5BB7"/>
    <w:rsid w:val="002B4D99"/>
    <w:rsid w:val="002B52B9"/>
    <w:rsid w:val="002D20C2"/>
    <w:rsid w:val="002E0208"/>
    <w:rsid w:val="002E22C2"/>
    <w:rsid w:val="002F1FFA"/>
    <w:rsid w:val="002F7D75"/>
    <w:rsid w:val="00305066"/>
    <w:rsid w:val="0031256D"/>
    <w:rsid w:val="0031640D"/>
    <w:rsid w:val="003167EE"/>
    <w:rsid w:val="00324841"/>
    <w:rsid w:val="00354B26"/>
    <w:rsid w:val="003655ED"/>
    <w:rsid w:val="003715DD"/>
    <w:rsid w:val="003876BD"/>
    <w:rsid w:val="00390544"/>
    <w:rsid w:val="003B6F62"/>
    <w:rsid w:val="003D5F5B"/>
    <w:rsid w:val="00407E9C"/>
    <w:rsid w:val="00420458"/>
    <w:rsid w:val="004278B4"/>
    <w:rsid w:val="0043054D"/>
    <w:rsid w:val="004436C2"/>
    <w:rsid w:val="00443F6F"/>
    <w:rsid w:val="00444F86"/>
    <w:rsid w:val="0046054C"/>
    <w:rsid w:val="00473939"/>
    <w:rsid w:val="00480A68"/>
    <w:rsid w:val="004825F0"/>
    <w:rsid w:val="00482F8A"/>
    <w:rsid w:val="0049304F"/>
    <w:rsid w:val="004A5517"/>
    <w:rsid w:val="004B5AFE"/>
    <w:rsid w:val="004C1871"/>
    <w:rsid w:val="004C37FB"/>
    <w:rsid w:val="004C5DB4"/>
    <w:rsid w:val="004D7569"/>
    <w:rsid w:val="004E0042"/>
    <w:rsid w:val="004F420B"/>
    <w:rsid w:val="00503F3F"/>
    <w:rsid w:val="005057B1"/>
    <w:rsid w:val="0051667F"/>
    <w:rsid w:val="00546C80"/>
    <w:rsid w:val="00561AA9"/>
    <w:rsid w:val="00575E32"/>
    <w:rsid w:val="00587A76"/>
    <w:rsid w:val="00590807"/>
    <w:rsid w:val="00592F59"/>
    <w:rsid w:val="005A175F"/>
    <w:rsid w:val="005A2768"/>
    <w:rsid w:val="005B508C"/>
    <w:rsid w:val="005D6A55"/>
    <w:rsid w:val="005E1ED8"/>
    <w:rsid w:val="005E4A06"/>
    <w:rsid w:val="005F6406"/>
    <w:rsid w:val="00613A91"/>
    <w:rsid w:val="00616045"/>
    <w:rsid w:val="00637E16"/>
    <w:rsid w:val="00640D49"/>
    <w:rsid w:val="00656410"/>
    <w:rsid w:val="00662625"/>
    <w:rsid w:val="006670DB"/>
    <w:rsid w:val="006709D6"/>
    <w:rsid w:val="006716CC"/>
    <w:rsid w:val="00674935"/>
    <w:rsid w:val="00675FD1"/>
    <w:rsid w:val="006779C7"/>
    <w:rsid w:val="006805FC"/>
    <w:rsid w:val="00691600"/>
    <w:rsid w:val="006927E2"/>
    <w:rsid w:val="00692C62"/>
    <w:rsid w:val="006A68D9"/>
    <w:rsid w:val="006B03D5"/>
    <w:rsid w:val="006D3A14"/>
    <w:rsid w:val="006D43B6"/>
    <w:rsid w:val="00710336"/>
    <w:rsid w:val="00732CC6"/>
    <w:rsid w:val="00733240"/>
    <w:rsid w:val="0075486E"/>
    <w:rsid w:val="007709A8"/>
    <w:rsid w:val="00787DC8"/>
    <w:rsid w:val="0079250A"/>
    <w:rsid w:val="00793F61"/>
    <w:rsid w:val="007971EF"/>
    <w:rsid w:val="007B4970"/>
    <w:rsid w:val="007B5E6C"/>
    <w:rsid w:val="007C4A8A"/>
    <w:rsid w:val="007D0DC0"/>
    <w:rsid w:val="007D54FF"/>
    <w:rsid w:val="007D6593"/>
    <w:rsid w:val="007E13E2"/>
    <w:rsid w:val="007E2210"/>
    <w:rsid w:val="00803EE6"/>
    <w:rsid w:val="008100C2"/>
    <w:rsid w:val="008107D7"/>
    <w:rsid w:val="008271B6"/>
    <w:rsid w:val="0083520D"/>
    <w:rsid w:val="00841487"/>
    <w:rsid w:val="008420C8"/>
    <w:rsid w:val="00847EE2"/>
    <w:rsid w:val="0085285B"/>
    <w:rsid w:val="0086040A"/>
    <w:rsid w:val="00873F57"/>
    <w:rsid w:val="008813B3"/>
    <w:rsid w:val="00895A10"/>
    <w:rsid w:val="008A4593"/>
    <w:rsid w:val="008B2080"/>
    <w:rsid w:val="008B462B"/>
    <w:rsid w:val="008B7910"/>
    <w:rsid w:val="008C548A"/>
    <w:rsid w:val="008C73ED"/>
    <w:rsid w:val="008F34EB"/>
    <w:rsid w:val="008F3BA7"/>
    <w:rsid w:val="00902DED"/>
    <w:rsid w:val="00923695"/>
    <w:rsid w:val="009369E6"/>
    <w:rsid w:val="00946F40"/>
    <w:rsid w:val="00952527"/>
    <w:rsid w:val="00967D33"/>
    <w:rsid w:val="0098635E"/>
    <w:rsid w:val="00991A22"/>
    <w:rsid w:val="009930D1"/>
    <w:rsid w:val="00993B2F"/>
    <w:rsid w:val="009A6CEF"/>
    <w:rsid w:val="009E6245"/>
    <w:rsid w:val="009F0E2E"/>
    <w:rsid w:val="00A00770"/>
    <w:rsid w:val="00A01EEE"/>
    <w:rsid w:val="00A03270"/>
    <w:rsid w:val="00A06027"/>
    <w:rsid w:val="00A07DF2"/>
    <w:rsid w:val="00A14EB2"/>
    <w:rsid w:val="00A308AD"/>
    <w:rsid w:val="00A3480B"/>
    <w:rsid w:val="00A518A3"/>
    <w:rsid w:val="00A62359"/>
    <w:rsid w:val="00A73B1E"/>
    <w:rsid w:val="00A741EC"/>
    <w:rsid w:val="00AA1404"/>
    <w:rsid w:val="00AC7BF4"/>
    <w:rsid w:val="00AD4AB9"/>
    <w:rsid w:val="00AD4B99"/>
    <w:rsid w:val="00AE268D"/>
    <w:rsid w:val="00AE45E1"/>
    <w:rsid w:val="00B01B51"/>
    <w:rsid w:val="00B05800"/>
    <w:rsid w:val="00B30864"/>
    <w:rsid w:val="00B36759"/>
    <w:rsid w:val="00B464C1"/>
    <w:rsid w:val="00B50368"/>
    <w:rsid w:val="00B61B5F"/>
    <w:rsid w:val="00B62230"/>
    <w:rsid w:val="00B65175"/>
    <w:rsid w:val="00B719D2"/>
    <w:rsid w:val="00B90847"/>
    <w:rsid w:val="00B91AA8"/>
    <w:rsid w:val="00BA799A"/>
    <w:rsid w:val="00BB68BC"/>
    <w:rsid w:val="00BC0D40"/>
    <w:rsid w:val="00BC1E94"/>
    <w:rsid w:val="00BC48C1"/>
    <w:rsid w:val="00BD08CF"/>
    <w:rsid w:val="00BE51E5"/>
    <w:rsid w:val="00BE73C8"/>
    <w:rsid w:val="00BF73E8"/>
    <w:rsid w:val="00C01B16"/>
    <w:rsid w:val="00C0332C"/>
    <w:rsid w:val="00C1211A"/>
    <w:rsid w:val="00C14C18"/>
    <w:rsid w:val="00C26A83"/>
    <w:rsid w:val="00C57683"/>
    <w:rsid w:val="00C664E6"/>
    <w:rsid w:val="00C71D7B"/>
    <w:rsid w:val="00C775AA"/>
    <w:rsid w:val="00C81171"/>
    <w:rsid w:val="00C95348"/>
    <w:rsid w:val="00C95766"/>
    <w:rsid w:val="00CC368C"/>
    <w:rsid w:val="00CC68BD"/>
    <w:rsid w:val="00CD64B2"/>
    <w:rsid w:val="00CE66D3"/>
    <w:rsid w:val="00D02C2B"/>
    <w:rsid w:val="00D228AE"/>
    <w:rsid w:val="00D33545"/>
    <w:rsid w:val="00D34022"/>
    <w:rsid w:val="00D37418"/>
    <w:rsid w:val="00D40268"/>
    <w:rsid w:val="00D5252E"/>
    <w:rsid w:val="00D55FCA"/>
    <w:rsid w:val="00D56AA9"/>
    <w:rsid w:val="00D62967"/>
    <w:rsid w:val="00D73B27"/>
    <w:rsid w:val="00D75C38"/>
    <w:rsid w:val="00D973DC"/>
    <w:rsid w:val="00D97DF6"/>
    <w:rsid w:val="00DB4E20"/>
    <w:rsid w:val="00DB4EEA"/>
    <w:rsid w:val="00DC18FA"/>
    <w:rsid w:val="00DC3280"/>
    <w:rsid w:val="00DC3842"/>
    <w:rsid w:val="00DD1A04"/>
    <w:rsid w:val="00DD574D"/>
    <w:rsid w:val="00DF2D9D"/>
    <w:rsid w:val="00DF6DE3"/>
    <w:rsid w:val="00E0288E"/>
    <w:rsid w:val="00E17328"/>
    <w:rsid w:val="00E2643C"/>
    <w:rsid w:val="00E3748B"/>
    <w:rsid w:val="00E407D8"/>
    <w:rsid w:val="00E41EC4"/>
    <w:rsid w:val="00E54A77"/>
    <w:rsid w:val="00E6005B"/>
    <w:rsid w:val="00E62D60"/>
    <w:rsid w:val="00E82C2A"/>
    <w:rsid w:val="00E86936"/>
    <w:rsid w:val="00E97BBC"/>
    <w:rsid w:val="00EB3C92"/>
    <w:rsid w:val="00EC46E3"/>
    <w:rsid w:val="00ED1682"/>
    <w:rsid w:val="00EE4417"/>
    <w:rsid w:val="00EF12F9"/>
    <w:rsid w:val="00F2019C"/>
    <w:rsid w:val="00F41A78"/>
    <w:rsid w:val="00F5088C"/>
    <w:rsid w:val="00F60A99"/>
    <w:rsid w:val="00F70416"/>
    <w:rsid w:val="00F83FE1"/>
    <w:rsid w:val="00F85663"/>
    <w:rsid w:val="00F96E96"/>
    <w:rsid w:val="00FC19C3"/>
    <w:rsid w:val="00FC7807"/>
    <w:rsid w:val="00FF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58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6E1"/>
    <w:pPr>
      <w:suppressAutoHyphens/>
      <w:spacing w:after="216" w:line="220" w:lineRule="exact"/>
    </w:pPr>
    <w:rPr>
      <w:rFonts w:ascii="Metric Light" w:hAnsi="Metric Light"/>
      <w:color w:val="000000" w:themeColor="text1"/>
      <w:sz w:val="18"/>
    </w:rPr>
  </w:style>
  <w:style w:type="paragraph" w:styleId="Heading1">
    <w:name w:val="heading 1"/>
    <w:next w:val="Normal"/>
    <w:link w:val="Heading1Char"/>
    <w:uiPriority w:val="9"/>
    <w:qFormat/>
    <w:rsid w:val="00B91AA8"/>
    <w:pPr>
      <w:keepNext/>
      <w:numPr>
        <w:numId w:val="4"/>
      </w:numPr>
      <w:suppressAutoHyphens/>
      <w:spacing w:after="700" w:line="600" w:lineRule="exact"/>
      <w:outlineLvl w:val="0"/>
    </w:pPr>
    <w:rPr>
      <w:rFonts w:ascii="Metric Bold" w:hAnsi="Metric Bold"/>
      <w:color w:val="000000" w:themeColor="text1"/>
      <w:sz w:val="56"/>
    </w:rPr>
  </w:style>
  <w:style w:type="paragraph" w:styleId="Heading2">
    <w:name w:val="heading 2"/>
    <w:basedOn w:val="Heading1"/>
    <w:next w:val="Normal"/>
    <w:link w:val="Heading2Char"/>
    <w:uiPriority w:val="9"/>
    <w:unhideWhenUsed/>
    <w:qFormat/>
    <w:rsid w:val="00F60A99"/>
    <w:pPr>
      <w:numPr>
        <w:ilvl w:val="1"/>
      </w:numPr>
      <w:spacing w:before="320" w:after="160" w:line="320" w:lineRule="exact"/>
      <w:ind w:left="0"/>
      <w:outlineLvl w:val="1"/>
    </w:pPr>
    <w:rPr>
      <w:sz w:val="28"/>
    </w:rPr>
  </w:style>
  <w:style w:type="paragraph" w:styleId="Heading3">
    <w:name w:val="heading 3"/>
    <w:basedOn w:val="Heading2"/>
    <w:next w:val="Normal"/>
    <w:link w:val="Heading3Char"/>
    <w:uiPriority w:val="9"/>
    <w:unhideWhenUsed/>
    <w:qFormat/>
    <w:rsid w:val="00BA799A"/>
    <w:pPr>
      <w:keepLines/>
      <w:numPr>
        <w:ilvl w:val="2"/>
      </w:numPr>
      <w:ind w:left="0"/>
      <w:outlineLvl w:val="2"/>
    </w:pPr>
    <w:rPr>
      <w:rFonts w:eastAsiaTheme="majorEastAsia" w:cstheme="majorBidi"/>
      <w:szCs w:val="24"/>
    </w:rPr>
  </w:style>
  <w:style w:type="paragraph" w:styleId="Heading4">
    <w:name w:val="heading 4"/>
    <w:basedOn w:val="Heading3"/>
    <w:next w:val="Normal"/>
    <w:link w:val="Heading4Char"/>
    <w:uiPriority w:val="9"/>
    <w:unhideWhenUsed/>
    <w:rsid w:val="00234E67"/>
    <w:pPr>
      <w:numPr>
        <w:ilvl w:val="3"/>
      </w:numPr>
      <w:outlineLvl w:val="3"/>
    </w:pPr>
  </w:style>
  <w:style w:type="paragraph" w:styleId="Heading5">
    <w:name w:val="heading 5"/>
    <w:basedOn w:val="Normal"/>
    <w:next w:val="Normal"/>
    <w:link w:val="Heading5Char"/>
    <w:uiPriority w:val="9"/>
    <w:unhideWhenUsed/>
    <w:rsid w:val="00A07DF2"/>
    <w:pPr>
      <w:keepNext/>
      <w:keepLines/>
      <w:spacing w:before="40" w:after="0"/>
      <w:outlineLvl w:val="4"/>
    </w:pPr>
    <w:rPr>
      <w:rFonts w:asciiTheme="majorHAnsi" w:eastAsiaTheme="majorEastAsia" w:hAnsiTheme="majorHAnsi" w:cstheme="majorBidi"/>
      <w:color w:val="5F5652" w:themeColor="accent1" w:themeShade="BF"/>
    </w:rPr>
  </w:style>
  <w:style w:type="paragraph" w:styleId="Heading6">
    <w:name w:val="heading 6"/>
    <w:basedOn w:val="Normal"/>
    <w:next w:val="Normal"/>
    <w:link w:val="Heading6Char"/>
    <w:uiPriority w:val="9"/>
    <w:semiHidden/>
    <w:unhideWhenUsed/>
    <w:qFormat/>
    <w:rsid w:val="001E4491"/>
    <w:pPr>
      <w:keepNext/>
      <w:keepLines/>
      <w:spacing w:before="40" w:after="0"/>
      <w:outlineLvl w:val="5"/>
    </w:pPr>
    <w:rPr>
      <w:rFonts w:asciiTheme="majorHAnsi" w:eastAsiaTheme="majorEastAsia" w:hAnsiTheme="majorHAnsi" w:cstheme="majorBidi"/>
      <w:color w:val="3F393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pecoverfooter">
    <w:name w:val="hpe_cover_footer"/>
    <w:basedOn w:val="Normal"/>
    <w:qFormat/>
    <w:rsid w:val="00967D33"/>
    <w:pPr>
      <w:spacing w:after="0"/>
    </w:pPr>
    <w:rPr>
      <w:rFonts w:ascii="SimpleRegular" w:hAnsi="SimpleRegular"/>
    </w:rPr>
  </w:style>
  <w:style w:type="paragraph" w:customStyle="1" w:styleId="hpeheader">
    <w:name w:val="hpe_header"/>
    <w:basedOn w:val="hpebodycopy"/>
    <w:qFormat/>
    <w:rsid w:val="002B4D99"/>
    <w:pPr>
      <w:spacing w:after="0" w:line="200" w:lineRule="exact"/>
    </w:pPr>
    <w:rPr>
      <w:sz w:val="16"/>
    </w:rPr>
  </w:style>
  <w:style w:type="paragraph" w:customStyle="1" w:styleId="hpebodycopy">
    <w:name w:val="hpe_body_copy"/>
    <w:basedOn w:val="Normal"/>
    <w:link w:val="hpebodycopyChar"/>
    <w:qFormat/>
    <w:rsid w:val="00D33545"/>
  </w:style>
  <w:style w:type="paragraph" w:styleId="Caption">
    <w:name w:val="caption"/>
    <w:basedOn w:val="Normal"/>
    <w:next w:val="Normal"/>
    <w:uiPriority w:val="35"/>
    <w:unhideWhenUsed/>
    <w:qFormat/>
    <w:rsid w:val="00F60A99"/>
    <w:pPr>
      <w:spacing w:after="200" w:line="240" w:lineRule="auto"/>
    </w:pPr>
    <w:rPr>
      <w:i/>
      <w:iCs/>
      <w:color w:val="425563" w:themeColor="text2"/>
      <w:szCs w:val="18"/>
    </w:rPr>
  </w:style>
  <w:style w:type="paragraph" w:customStyle="1" w:styleId="hpefooterlegal">
    <w:name w:val="hpe_footer_legal"/>
    <w:basedOn w:val="Normal"/>
    <w:qFormat/>
    <w:rsid w:val="002B4D99"/>
    <w:pPr>
      <w:spacing w:after="0" w:line="200" w:lineRule="exact"/>
    </w:pPr>
    <w:rPr>
      <w:sz w:val="16"/>
    </w:rPr>
  </w:style>
  <w:style w:type="paragraph" w:customStyle="1" w:styleId="hpefooterpage">
    <w:name w:val="hpe_footer_page#"/>
    <w:basedOn w:val="hpefooterlegal"/>
    <w:qFormat/>
    <w:rsid w:val="00EC46E3"/>
    <w:pPr>
      <w:jc w:val="right"/>
    </w:pPr>
    <w:rPr>
      <w:rFonts w:ascii="SimpleRegular" w:hAnsi="SimpleRegular"/>
    </w:rPr>
  </w:style>
  <w:style w:type="character" w:customStyle="1" w:styleId="hpeBOLD">
    <w:name w:val="hpe_BOLD"/>
    <w:uiPriority w:val="1"/>
    <w:qFormat/>
    <w:rsid w:val="00C81171"/>
    <w:rPr>
      <w:rFonts w:ascii="Metric Bold" w:hAnsi="Metric Bold"/>
      <w:b w:val="0"/>
    </w:rPr>
  </w:style>
  <w:style w:type="character" w:customStyle="1" w:styleId="hpebodycopyChar">
    <w:name w:val="hpe_body_copy Char"/>
    <w:basedOn w:val="DefaultParagraphFont"/>
    <w:link w:val="hpebodycopy"/>
    <w:rsid w:val="00BA799A"/>
    <w:rPr>
      <w:rFonts w:ascii="Metric Light" w:hAnsi="Metric Light"/>
      <w:color w:val="000000" w:themeColor="text1"/>
      <w:sz w:val="18"/>
    </w:rPr>
  </w:style>
  <w:style w:type="paragraph" w:customStyle="1" w:styleId="hpeintrohead">
    <w:name w:val="hpe_intro_head"/>
    <w:basedOn w:val="hpebodycopy"/>
    <w:next w:val="hpebodycopy"/>
    <w:qFormat/>
    <w:rsid w:val="000C2D09"/>
    <w:pPr>
      <w:spacing w:after="720" w:line="600" w:lineRule="exact"/>
    </w:pPr>
    <w:rPr>
      <w:rFonts w:ascii="Metric Bold" w:hAnsi="Metric Bold"/>
      <w:sz w:val="56"/>
    </w:rPr>
  </w:style>
  <w:style w:type="paragraph" w:customStyle="1" w:styleId="hpeintrocopy">
    <w:name w:val="hpe_intro_copy"/>
    <w:basedOn w:val="hpebodycopy"/>
    <w:qFormat/>
    <w:rsid w:val="005D6A55"/>
    <w:pPr>
      <w:spacing w:after="180" w:line="280" w:lineRule="exact"/>
    </w:pPr>
    <w:rPr>
      <w:sz w:val="24"/>
    </w:rPr>
  </w:style>
  <w:style w:type="paragraph" w:customStyle="1" w:styleId="hpedeleteline">
    <w:name w:val="hpe_delete_line"/>
    <w:basedOn w:val="hpebodycopy"/>
    <w:next w:val="hpebodycopy"/>
    <w:qFormat/>
    <w:rsid w:val="007E13E2"/>
    <w:pPr>
      <w:spacing w:after="360" w:line="360" w:lineRule="exact"/>
    </w:pPr>
    <w:rPr>
      <w:bCs/>
      <w:color w:val="FF8D6D" w:themeColor="accent5"/>
      <w:sz w:val="28"/>
    </w:rPr>
  </w:style>
  <w:style w:type="paragraph" w:customStyle="1" w:styleId="hpeintroheadline1">
    <w:name w:val="hpe_intro_headline_1"/>
    <w:next w:val="hpebodycopy"/>
    <w:qFormat/>
    <w:rsid w:val="007E13E2"/>
    <w:pPr>
      <w:spacing w:before="320" w:after="240" w:line="320" w:lineRule="exact"/>
    </w:pPr>
    <w:rPr>
      <w:rFonts w:ascii="Metric Bold" w:hAnsi="Metric Bold"/>
      <w:bCs/>
      <w:color w:val="000000" w:themeColor="text1"/>
      <w:sz w:val="32"/>
    </w:rPr>
  </w:style>
  <w:style w:type="paragraph" w:customStyle="1" w:styleId="hpebodycopyheader">
    <w:name w:val="hpe_body_copy_header"/>
    <w:basedOn w:val="hpebodycopy"/>
    <w:next w:val="hpebodycopy"/>
    <w:link w:val="hpebodycopyheaderChar"/>
    <w:qFormat/>
    <w:rsid w:val="000C2D09"/>
    <w:pPr>
      <w:spacing w:after="0"/>
    </w:pPr>
    <w:rPr>
      <w:rFonts w:ascii="Metric Bold" w:hAnsi="Metric Bold"/>
      <w:bCs/>
    </w:rPr>
  </w:style>
  <w:style w:type="character" w:styleId="FollowedHyperlink">
    <w:name w:val="FollowedHyperlink"/>
    <w:basedOn w:val="DefaultParagraphFont"/>
    <w:uiPriority w:val="99"/>
    <w:semiHidden/>
    <w:unhideWhenUsed/>
    <w:rsid w:val="002A36E1"/>
    <w:rPr>
      <w:color w:val="000000" w:themeColor="text1"/>
      <w:u w:val="none"/>
    </w:rPr>
  </w:style>
  <w:style w:type="character" w:customStyle="1" w:styleId="Heading5Char">
    <w:name w:val="Heading 5 Char"/>
    <w:basedOn w:val="DefaultParagraphFont"/>
    <w:link w:val="Heading5"/>
    <w:uiPriority w:val="9"/>
    <w:rsid w:val="00A07DF2"/>
    <w:rPr>
      <w:rFonts w:asciiTheme="majorHAnsi" w:eastAsiaTheme="majorEastAsia" w:hAnsiTheme="majorHAnsi" w:cstheme="majorBidi"/>
      <w:color w:val="5F5652" w:themeColor="accent1" w:themeShade="BF"/>
      <w:sz w:val="18"/>
    </w:rPr>
  </w:style>
  <w:style w:type="paragraph" w:customStyle="1" w:styleId="hpefigurecaption">
    <w:name w:val="hpe_figure_caption"/>
    <w:basedOn w:val="Normal"/>
    <w:next w:val="Normal"/>
    <w:link w:val="hpefigurecaptionChar"/>
    <w:qFormat/>
    <w:rsid w:val="00CD64B2"/>
    <w:pPr>
      <w:numPr>
        <w:numId w:val="8"/>
      </w:numPr>
      <w:spacing w:before="120" w:after="240" w:line="200" w:lineRule="exact"/>
    </w:pPr>
    <w:rPr>
      <w:sz w:val="16"/>
    </w:rPr>
  </w:style>
  <w:style w:type="paragraph" w:customStyle="1" w:styleId="hpetablecaption">
    <w:name w:val="hpe_table_caption"/>
    <w:basedOn w:val="hpefigurecaption"/>
    <w:next w:val="Normal"/>
    <w:link w:val="hpetablecaptionChar"/>
    <w:qFormat/>
    <w:rsid w:val="002E22C2"/>
    <w:pPr>
      <w:numPr>
        <w:numId w:val="9"/>
      </w:numPr>
    </w:pPr>
  </w:style>
  <w:style w:type="character" w:customStyle="1" w:styleId="hpegreen">
    <w:name w:val="hpe_green"/>
    <w:uiPriority w:val="1"/>
    <w:qFormat/>
    <w:rsid w:val="00233079"/>
    <w:rPr>
      <w:color w:val="00B388" w:themeColor="background2"/>
    </w:rPr>
  </w:style>
  <w:style w:type="numbering" w:customStyle="1" w:styleId="hpbullets">
    <w:name w:val="hp_bullets"/>
    <w:uiPriority w:val="99"/>
    <w:rsid w:val="00D55FCA"/>
    <w:pPr>
      <w:numPr>
        <w:numId w:val="1"/>
      </w:numPr>
    </w:pPr>
  </w:style>
  <w:style w:type="paragraph" w:customStyle="1" w:styleId="hpebulletslist">
    <w:name w:val="hpe_bullets_list"/>
    <w:basedOn w:val="Normal"/>
    <w:next w:val="Normal"/>
    <w:qFormat/>
    <w:rsid w:val="00D55FCA"/>
    <w:pPr>
      <w:numPr>
        <w:numId w:val="2"/>
      </w:numPr>
      <w:spacing w:after="90"/>
    </w:pPr>
  </w:style>
  <w:style w:type="character" w:customStyle="1" w:styleId="Heading1Char">
    <w:name w:val="Heading 1 Char"/>
    <w:basedOn w:val="DefaultParagraphFont"/>
    <w:link w:val="Heading1"/>
    <w:uiPriority w:val="9"/>
    <w:rsid w:val="00B91AA8"/>
    <w:rPr>
      <w:rFonts w:ascii="Metric Bold" w:hAnsi="Metric Bold"/>
      <w:color w:val="000000" w:themeColor="text1"/>
      <w:sz w:val="56"/>
    </w:rPr>
  </w:style>
  <w:style w:type="paragraph" w:styleId="TOC9">
    <w:name w:val="toc 9"/>
    <w:basedOn w:val="Normal"/>
    <w:next w:val="Normal"/>
    <w:autoRedefine/>
    <w:uiPriority w:val="39"/>
    <w:semiHidden/>
    <w:unhideWhenUsed/>
    <w:rsid w:val="00037ABF"/>
    <w:pPr>
      <w:spacing w:after="100"/>
      <w:ind w:left="1440"/>
    </w:pPr>
  </w:style>
  <w:style w:type="character" w:customStyle="1" w:styleId="Heading2Char">
    <w:name w:val="Heading 2 Char"/>
    <w:basedOn w:val="DefaultParagraphFont"/>
    <w:link w:val="Heading2"/>
    <w:uiPriority w:val="9"/>
    <w:rsid w:val="00F60A99"/>
    <w:rPr>
      <w:rFonts w:ascii="Metric Bold" w:hAnsi="Metric Bold"/>
      <w:color w:val="000000" w:themeColor="text1"/>
      <w:sz w:val="28"/>
    </w:rPr>
  </w:style>
  <w:style w:type="character" w:customStyle="1" w:styleId="Heading3Char">
    <w:name w:val="Heading 3 Char"/>
    <w:basedOn w:val="DefaultParagraphFont"/>
    <w:link w:val="Heading3"/>
    <w:uiPriority w:val="9"/>
    <w:rsid w:val="00BA799A"/>
    <w:rPr>
      <w:rFonts w:ascii="Metric Bold" w:eastAsiaTheme="majorEastAsia" w:hAnsi="Metric Bold" w:cstheme="majorBidi"/>
      <w:color w:val="000000" w:themeColor="text1"/>
      <w:sz w:val="28"/>
      <w:szCs w:val="24"/>
    </w:rPr>
  </w:style>
  <w:style w:type="paragraph" w:styleId="TOC1">
    <w:name w:val="toc 1"/>
    <w:next w:val="TOC2"/>
    <w:uiPriority w:val="39"/>
    <w:unhideWhenUsed/>
    <w:rsid w:val="00B464C1"/>
    <w:pPr>
      <w:tabs>
        <w:tab w:val="right" w:leader="dot" w:pos="8918"/>
      </w:tabs>
      <w:spacing w:before="360" w:after="90" w:line="280" w:lineRule="exact"/>
    </w:pPr>
    <w:rPr>
      <w:rFonts w:ascii="Metric Bold" w:hAnsi="Metric Bold"/>
      <w:noProof/>
      <w:color w:val="000000" w:themeColor="text1"/>
      <w:sz w:val="24"/>
    </w:rPr>
  </w:style>
  <w:style w:type="paragraph" w:styleId="TOC2">
    <w:name w:val="toc 2"/>
    <w:basedOn w:val="TOC1"/>
    <w:uiPriority w:val="39"/>
    <w:unhideWhenUsed/>
    <w:rsid w:val="00B464C1"/>
    <w:pPr>
      <w:spacing w:before="0"/>
      <w:ind w:left="432" w:hanging="432"/>
    </w:pPr>
    <w:rPr>
      <w:rFonts w:ascii="Metric Light" w:hAnsi="Metric Light"/>
    </w:rPr>
  </w:style>
  <w:style w:type="paragraph" w:styleId="TOC3">
    <w:name w:val="toc 3"/>
    <w:basedOn w:val="TOC2"/>
    <w:next w:val="TOC2"/>
    <w:uiPriority w:val="39"/>
    <w:unhideWhenUsed/>
    <w:rsid w:val="0031256D"/>
    <w:pPr>
      <w:ind w:left="1008" w:hanging="576"/>
    </w:pPr>
  </w:style>
  <w:style w:type="table" w:styleId="TableGrid">
    <w:name w:val="Table Grid"/>
    <w:basedOn w:val="TableNormal"/>
    <w:uiPriority w:val="39"/>
    <w:rsid w:val="001E188C"/>
    <w:pPr>
      <w:spacing w:after="0" w:line="200" w:lineRule="exact"/>
    </w:pPr>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0" w:type="dxa"/>
        <w:bottom w:w="144" w:type="dxa"/>
        <w:right w:w="547" w:type="dxa"/>
      </w:tblCellMar>
    </w:tblPr>
  </w:style>
  <w:style w:type="paragraph" w:customStyle="1" w:styleId="hpetableheads">
    <w:name w:val="hpe_table_heads"/>
    <w:basedOn w:val="hpetablebody"/>
    <w:qFormat/>
    <w:rsid w:val="00662625"/>
    <w:rPr>
      <w:rFonts w:ascii="Metric Bold" w:hAnsi="Metric Bold"/>
    </w:rPr>
  </w:style>
  <w:style w:type="paragraph" w:customStyle="1" w:styleId="hpetablebody">
    <w:name w:val="hpe_table_body"/>
    <w:basedOn w:val="Normal"/>
    <w:next w:val="hpebodycopy"/>
    <w:qFormat/>
    <w:rsid w:val="0005521F"/>
    <w:pPr>
      <w:spacing w:after="0"/>
      <w:ind w:left="259"/>
    </w:pPr>
  </w:style>
  <w:style w:type="paragraph" w:customStyle="1" w:styleId="hpecoverheader">
    <w:name w:val="hpe_cover_header"/>
    <w:basedOn w:val="Normal"/>
    <w:qFormat/>
    <w:rsid w:val="005A175F"/>
    <w:pPr>
      <w:spacing w:after="0" w:line="280" w:lineRule="exact"/>
      <w:jc w:val="right"/>
    </w:pPr>
    <w:rPr>
      <w:sz w:val="24"/>
    </w:rPr>
  </w:style>
  <w:style w:type="paragraph" w:customStyle="1" w:styleId="hpecovertitle">
    <w:name w:val="hpe_cover_title"/>
    <w:qFormat/>
    <w:rsid w:val="000C2D09"/>
    <w:pPr>
      <w:spacing w:after="0" w:line="192" w:lineRule="auto"/>
    </w:pPr>
    <w:rPr>
      <w:rFonts w:ascii="Metric Bold" w:hAnsi="Metric Bold"/>
      <w:color w:val="000000" w:themeColor="text1"/>
      <w:sz w:val="130"/>
    </w:rPr>
  </w:style>
  <w:style w:type="paragraph" w:customStyle="1" w:styleId="hpecoverinfo">
    <w:name w:val="hpe_cover_info"/>
    <w:basedOn w:val="Normal"/>
    <w:qFormat/>
    <w:rsid w:val="00233079"/>
    <w:pPr>
      <w:spacing w:after="0" w:line="370" w:lineRule="exact"/>
    </w:pPr>
    <w:rPr>
      <w:sz w:val="28"/>
    </w:rPr>
  </w:style>
  <w:style w:type="paragraph" w:customStyle="1" w:styleId="hpeintrotableheads">
    <w:name w:val="hpe_intro_table_heads"/>
    <w:basedOn w:val="hpebodycopy"/>
    <w:qFormat/>
    <w:rsid w:val="00F83FE1"/>
    <w:pPr>
      <w:spacing w:after="0"/>
    </w:pPr>
    <w:rPr>
      <w:rFonts w:ascii="Metric Bold" w:hAnsi="Metric Bold"/>
    </w:rPr>
  </w:style>
  <w:style w:type="paragraph" w:customStyle="1" w:styleId="hpeintrotablebody">
    <w:name w:val="hpe_intro_table_body"/>
    <w:basedOn w:val="hpebodycopy"/>
    <w:qFormat/>
    <w:rsid w:val="00587A76"/>
    <w:pPr>
      <w:spacing w:after="0"/>
    </w:pPr>
  </w:style>
  <w:style w:type="paragraph" w:customStyle="1" w:styleId="hpeintrotablefootnote">
    <w:name w:val="hpe_intro_table_footnote"/>
    <w:basedOn w:val="hpebodycopy"/>
    <w:qFormat/>
    <w:rsid w:val="008813B3"/>
    <w:pPr>
      <w:tabs>
        <w:tab w:val="left" w:pos="144"/>
      </w:tabs>
      <w:spacing w:after="0" w:line="200" w:lineRule="exact"/>
      <w:ind w:left="115" w:right="1872" w:hanging="115"/>
    </w:pPr>
    <w:rPr>
      <w:sz w:val="16"/>
    </w:rPr>
  </w:style>
  <w:style w:type="paragraph" w:customStyle="1" w:styleId="hpeintrotablefootgreen">
    <w:name w:val="hpe_intro_table_foot_green"/>
    <w:basedOn w:val="hpebodycopy"/>
    <w:qFormat/>
    <w:rsid w:val="00923695"/>
    <w:pPr>
      <w:spacing w:after="0" w:line="200" w:lineRule="exact"/>
      <w:ind w:right="1872"/>
    </w:pPr>
    <w:rPr>
      <w:color w:val="00B388" w:themeColor="background2"/>
      <w:sz w:val="16"/>
    </w:rPr>
  </w:style>
  <w:style w:type="paragraph" w:customStyle="1" w:styleId="hpeintroheadline2">
    <w:name w:val="hpe_intro_headline_2"/>
    <w:basedOn w:val="hpeintroheadline1"/>
    <w:qFormat/>
    <w:rsid w:val="00D75C38"/>
    <w:pPr>
      <w:spacing w:before="0" w:after="0"/>
    </w:pPr>
  </w:style>
  <w:style w:type="character" w:customStyle="1" w:styleId="hpeintrosuperscript">
    <w:name w:val="hpe_intro_superscript"/>
    <w:uiPriority w:val="1"/>
    <w:qFormat/>
    <w:rsid w:val="00923695"/>
    <w:rPr>
      <w:rFonts w:ascii="Metric Light" w:hAnsi="Metric Light"/>
      <w:position w:val="6"/>
      <w:sz w:val="14"/>
      <w:vertAlign w:val="baseline"/>
    </w:rPr>
  </w:style>
  <w:style w:type="paragraph" w:customStyle="1" w:styleId="NoParagraphStyle">
    <w:name w:val="[No Paragraph Style]"/>
    <w:rsid w:val="00131FC9"/>
    <w:pPr>
      <w:autoSpaceDE w:val="0"/>
      <w:autoSpaceDN w:val="0"/>
      <w:adjustRightInd w:val="0"/>
      <w:spacing w:after="0" w:line="288" w:lineRule="auto"/>
      <w:textAlignment w:val="center"/>
    </w:pPr>
    <w:rPr>
      <w:rFonts w:ascii="HPSimplified-Light" w:hAnsi="HPSimplified-Light"/>
      <w:color w:val="000000"/>
      <w:sz w:val="24"/>
      <w:szCs w:val="24"/>
    </w:rPr>
  </w:style>
  <w:style w:type="character" w:customStyle="1" w:styleId="hpebodycopyheaderChar">
    <w:name w:val="hpe_body_copy_header Char"/>
    <w:basedOn w:val="hpebodycopyChar"/>
    <w:link w:val="hpebodycopyheader"/>
    <w:rsid w:val="000C2D09"/>
    <w:rPr>
      <w:rFonts w:ascii="Metric Bold" w:hAnsi="Metric Bold"/>
      <w:bCs/>
      <w:color w:val="000000" w:themeColor="text1"/>
      <w:sz w:val="18"/>
    </w:rPr>
  </w:style>
  <w:style w:type="character" w:styleId="Hyperlink">
    <w:name w:val="Hyperlink"/>
    <w:basedOn w:val="DefaultParagraphFont"/>
    <w:uiPriority w:val="99"/>
    <w:unhideWhenUsed/>
    <w:rsid w:val="002A36E1"/>
    <w:rPr>
      <w:color w:val="000000" w:themeColor="text1"/>
      <w:u w:val="none"/>
    </w:rPr>
  </w:style>
  <w:style w:type="paragraph" w:styleId="Header">
    <w:name w:val="header"/>
    <w:basedOn w:val="Normal"/>
    <w:link w:val="HeaderChar"/>
    <w:uiPriority w:val="99"/>
    <w:unhideWhenUsed/>
    <w:rsid w:val="0048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5F0"/>
    <w:rPr>
      <w:color w:val="FFFFFF" w:themeColor="background1"/>
      <w:sz w:val="18"/>
    </w:rPr>
  </w:style>
  <w:style w:type="paragraph" w:styleId="Footer">
    <w:name w:val="footer"/>
    <w:basedOn w:val="Normal"/>
    <w:link w:val="FooterChar"/>
    <w:uiPriority w:val="99"/>
    <w:unhideWhenUsed/>
    <w:rsid w:val="00DF6DE3"/>
    <w:pPr>
      <w:tabs>
        <w:tab w:val="center" w:pos="4680"/>
        <w:tab w:val="right" w:pos="9360"/>
      </w:tabs>
      <w:spacing w:after="0" w:line="80" w:lineRule="exact"/>
    </w:pPr>
  </w:style>
  <w:style w:type="character" w:customStyle="1" w:styleId="FooterChar">
    <w:name w:val="Footer Char"/>
    <w:basedOn w:val="DefaultParagraphFont"/>
    <w:link w:val="Footer"/>
    <w:uiPriority w:val="99"/>
    <w:rsid w:val="00DF6DE3"/>
    <w:rPr>
      <w:color w:val="FFFFFF" w:themeColor="background1"/>
      <w:sz w:val="18"/>
    </w:rPr>
  </w:style>
  <w:style w:type="paragraph" w:styleId="TableofFigures">
    <w:name w:val="table of figures"/>
    <w:aliases w:val="hpe_list_of_figures"/>
    <w:basedOn w:val="TOC2"/>
    <w:next w:val="TOC2"/>
    <w:uiPriority w:val="99"/>
    <w:unhideWhenUsed/>
    <w:rsid w:val="00305066"/>
  </w:style>
  <w:style w:type="character" w:customStyle="1" w:styleId="hpefigurecaptionChar">
    <w:name w:val="hpe_figure_caption Char"/>
    <w:basedOn w:val="hpebodycopyChar"/>
    <w:link w:val="hpefigurecaption"/>
    <w:rsid w:val="002E22C2"/>
    <w:rPr>
      <w:rFonts w:ascii="Metric Light" w:hAnsi="Metric Light"/>
      <w:color w:val="000000" w:themeColor="text1"/>
      <w:sz w:val="16"/>
    </w:rPr>
  </w:style>
  <w:style w:type="character" w:customStyle="1" w:styleId="hpetablecaptionChar">
    <w:name w:val="hpe_table_caption Char"/>
    <w:basedOn w:val="hpebodycopyChar"/>
    <w:link w:val="hpetablecaption"/>
    <w:rsid w:val="00B30864"/>
    <w:rPr>
      <w:rFonts w:ascii="Metric Light" w:hAnsi="Metric Light"/>
      <w:color w:val="000000" w:themeColor="text1"/>
      <w:sz w:val="16"/>
    </w:rPr>
  </w:style>
  <w:style w:type="numbering" w:customStyle="1" w:styleId="hpsectionnumbers">
    <w:name w:val="hp_section_numbers"/>
    <w:uiPriority w:val="99"/>
    <w:rsid w:val="00234E67"/>
    <w:pPr>
      <w:numPr>
        <w:numId w:val="3"/>
      </w:numPr>
    </w:pPr>
  </w:style>
  <w:style w:type="character" w:customStyle="1" w:styleId="Heading4Char">
    <w:name w:val="Heading 4 Char"/>
    <w:basedOn w:val="DefaultParagraphFont"/>
    <w:link w:val="Heading4"/>
    <w:uiPriority w:val="9"/>
    <w:rsid w:val="00234E67"/>
    <w:rPr>
      <w:rFonts w:ascii="Metric Bold" w:eastAsiaTheme="majorEastAsia" w:hAnsi="Metric Bold" w:cstheme="majorBidi"/>
      <w:color w:val="000000" w:themeColor="text1"/>
      <w:sz w:val="28"/>
      <w:szCs w:val="24"/>
    </w:rPr>
  </w:style>
  <w:style w:type="numbering" w:customStyle="1" w:styleId="hpfigurenumbering">
    <w:name w:val="hp_figure_numbering"/>
    <w:uiPriority w:val="99"/>
    <w:rsid w:val="00CD64B2"/>
    <w:pPr>
      <w:numPr>
        <w:numId w:val="5"/>
      </w:numPr>
    </w:pPr>
  </w:style>
  <w:style w:type="numbering" w:customStyle="1" w:styleId="hptablenumbering">
    <w:name w:val="hp_table_numbering"/>
    <w:uiPriority w:val="99"/>
    <w:rsid w:val="002E22C2"/>
    <w:pPr>
      <w:numPr>
        <w:numId w:val="6"/>
      </w:numPr>
    </w:pPr>
  </w:style>
  <w:style w:type="character" w:customStyle="1" w:styleId="Heading6Char">
    <w:name w:val="Heading 6 Char"/>
    <w:basedOn w:val="DefaultParagraphFont"/>
    <w:link w:val="Heading6"/>
    <w:uiPriority w:val="9"/>
    <w:semiHidden/>
    <w:rsid w:val="001E4491"/>
    <w:rPr>
      <w:rFonts w:asciiTheme="majorHAnsi" w:eastAsiaTheme="majorEastAsia" w:hAnsiTheme="majorHAnsi" w:cstheme="majorBidi"/>
      <w:color w:val="3F3936" w:themeColor="accent1" w:themeShade="7F"/>
      <w:sz w:val="18"/>
    </w:rPr>
  </w:style>
  <w:style w:type="table" w:customStyle="1" w:styleId="hpetable">
    <w:name w:val="hpe_table"/>
    <w:basedOn w:val="TableNormal"/>
    <w:uiPriority w:val="99"/>
    <w:rsid w:val="00265EEF"/>
    <w:pPr>
      <w:spacing w:after="0" w:line="200" w:lineRule="exact"/>
    </w:pPr>
    <w:rPr>
      <w:rFonts w:ascii="Metric Light" w:hAnsi="Metric Light"/>
      <w:sz w:val="16"/>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15" w:type="dxa"/>
        <w:left w:w="0" w:type="dxa"/>
        <w:bottom w:w="144" w:type="dxa"/>
        <w:right w:w="360" w:type="dxa"/>
      </w:tblCellMar>
    </w:tblPr>
  </w:style>
  <w:style w:type="table" w:customStyle="1" w:styleId="PlainTable11">
    <w:name w:val="Plain Table 11"/>
    <w:basedOn w:val="TableNormal"/>
    <w:uiPriority w:val="41"/>
    <w:rsid w:val="00575E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324841"/>
    <w:pPr>
      <w:spacing w:after="80" w:line="200" w:lineRule="exact"/>
    </w:pPr>
    <w:rPr>
      <w:sz w:val="16"/>
      <w:szCs w:val="20"/>
    </w:rPr>
  </w:style>
  <w:style w:type="character" w:customStyle="1" w:styleId="FootnoteTextChar">
    <w:name w:val="Footnote Text Char"/>
    <w:basedOn w:val="DefaultParagraphFont"/>
    <w:link w:val="FootnoteText"/>
    <w:uiPriority w:val="99"/>
    <w:semiHidden/>
    <w:rsid w:val="00324841"/>
    <w:rPr>
      <w:rFonts w:ascii="Metric Light" w:hAnsi="Metric Light"/>
      <w:color w:val="000000" w:themeColor="text1"/>
      <w:sz w:val="16"/>
      <w:szCs w:val="20"/>
    </w:rPr>
  </w:style>
  <w:style w:type="character" w:styleId="FootnoteReference">
    <w:name w:val="footnote reference"/>
    <w:basedOn w:val="DefaultParagraphFont"/>
    <w:uiPriority w:val="99"/>
    <w:semiHidden/>
    <w:unhideWhenUsed/>
    <w:rsid w:val="00324841"/>
    <w:rPr>
      <w:sz w:val="20"/>
      <w:vertAlign w:val="superscript"/>
    </w:rPr>
  </w:style>
  <w:style w:type="paragraph" w:styleId="BalloonText">
    <w:name w:val="Balloon Text"/>
    <w:basedOn w:val="Normal"/>
    <w:link w:val="BalloonTextChar"/>
    <w:uiPriority w:val="99"/>
    <w:semiHidden/>
    <w:unhideWhenUsed/>
    <w:rsid w:val="007709A8"/>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09A8"/>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nda\AppData\Local\Temp\Temp1_Metric%20Word%20Template.zip\HPE_TechDoc_Template_A4_Metric_09162015.dotx" TargetMode="External"/></Relationships>
</file>

<file path=word/theme/theme1.xml><?xml version="1.0" encoding="utf-8"?>
<a:theme xmlns:a="http://schemas.openxmlformats.org/drawingml/2006/main" name="Office Theme">
  <a:themeElements>
    <a:clrScheme name="HPE full palette 7.23.15">
      <a:dk1>
        <a:sysClr val="windowText" lastClr="000000"/>
      </a:dk1>
      <a:lt1>
        <a:sysClr val="window" lastClr="FFFFFF"/>
      </a:lt1>
      <a:dk2>
        <a:srgbClr val="425563"/>
      </a:dk2>
      <a:lt2>
        <a:srgbClr val="00B388"/>
      </a:lt2>
      <a:accent1>
        <a:srgbClr val="80746E"/>
      </a:accent1>
      <a:accent2>
        <a:srgbClr val="5F7A76"/>
      </a:accent2>
      <a:accent3>
        <a:srgbClr val="C6C9CA"/>
      </a:accent3>
      <a:accent4>
        <a:srgbClr val="2AD2C9"/>
      </a:accent4>
      <a:accent5>
        <a:srgbClr val="FF8D6D"/>
      </a:accent5>
      <a:accent6>
        <a:srgbClr val="614767"/>
      </a:accent6>
      <a:hlink>
        <a:srgbClr val="000000"/>
      </a:hlink>
      <a:folHlink>
        <a:srgbClr val="000000"/>
      </a:folHlink>
    </a:clrScheme>
    <a:fontScheme name="Custom 2">
      <a:majorFont>
        <a:latin typeface="Metric Bold"/>
        <a:ea typeface=""/>
        <a:cs typeface=""/>
      </a:majorFont>
      <a:minorFont>
        <a:latin typeface="Metric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CB04A-D92C-47EC-9178-6A6BF04F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HPE_TechDoc_Template_A4_Metric_09162015</Template>
  <TotalTime>0</TotalTime>
  <Pages>19</Pages>
  <Words>3727</Words>
  <Characters>21247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2015-12-14T19:20:00Z</dcterms:created>
  <dcterms:modified xsi:type="dcterms:W3CDTF">2015-12-14T19:56:00Z</dcterms:modified>
</cp:coreProperties>
</file>